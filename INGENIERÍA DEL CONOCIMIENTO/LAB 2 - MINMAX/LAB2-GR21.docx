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E2596" w14:textId="77777777" w:rsidR="0019067A" w:rsidRPr="006323F6" w:rsidRDefault="0019067A" w:rsidP="0019067A">
      <w:pPr>
        <w:jc w:val="center"/>
      </w:pPr>
    </w:p>
    <w:p w14:paraId="5F24B7D8" w14:textId="77777777" w:rsidR="0019067A" w:rsidRPr="006323F6" w:rsidRDefault="0019067A" w:rsidP="00591075"/>
    <w:p w14:paraId="1EADB6D5" w14:textId="77777777" w:rsidR="00B9058E" w:rsidRPr="006323F6" w:rsidRDefault="00B9058E" w:rsidP="00591075"/>
    <w:p w14:paraId="094BC94C" w14:textId="77777777" w:rsidR="0019067A" w:rsidRPr="006323F6" w:rsidRDefault="0019067A" w:rsidP="00591075"/>
    <w:p w14:paraId="3B7619C3" w14:textId="77777777" w:rsidR="0019067A" w:rsidRPr="006323F6" w:rsidRDefault="0019067A" w:rsidP="00591075"/>
    <w:p w14:paraId="3CC72DAC" w14:textId="77777777" w:rsidR="00BE49AC" w:rsidRPr="006323F6" w:rsidRDefault="00BE49AC" w:rsidP="00591075"/>
    <w:p w14:paraId="40300589" w14:textId="77777777" w:rsidR="00BE49AC" w:rsidRPr="006323F6" w:rsidRDefault="00BE49AC" w:rsidP="00591075"/>
    <w:p w14:paraId="0D5141BF" w14:textId="77777777" w:rsidR="0019067A" w:rsidRPr="006323F6" w:rsidRDefault="0019067A" w:rsidP="00591075"/>
    <w:p w14:paraId="01540239" w14:textId="77777777" w:rsidR="00BE49AC" w:rsidRPr="006323F6" w:rsidRDefault="00BE49AC" w:rsidP="00FB37C5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197"/>
      </w:tblGrid>
      <w:tr w:rsidR="003A178E" w:rsidRPr="004A0691" w14:paraId="2918619C" w14:textId="77777777" w:rsidTr="00583FC6">
        <w:trPr>
          <w:jc w:val="center"/>
        </w:trPr>
        <w:tc>
          <w:tcPr>
            <w:tcW w:w="0" w:type="auto"/>
            <w:shd w:val="clear" w:color="auto" w:fill="auto"/>
          </w:tcPr>
          <w:p w14:paraId="0EE60347" w14:textId="77777777" w:rsidR="003A178E" w:rsidRPr="006323F6" w:rsidRDefault="00BD2C4F" w:rsidP="00583F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23F6">
              <w:rPr>
                <w:rFonts w:ascii="Arial" w:hAnsi="Arial" w:cs="Arial"/>
                <w:sz w:val="16"/>
                <w:szCs w:val="16"/>
              </w:rPr>
              <w:t>Asignatura</w:t>
            </w:r>
            <w:r w:rsidR="003A178E" w:rsidRPr="006323F6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3A178E" w:rsidRPr="004A0691" w14:paraId="772466AC" w14:textId="77777777" w:rsidTr="00583FC6">
        <w:trPr>
          <w:jc w:val="center"/>
        </w:trPr>
        <w:tc>
          <w:tcPr>
            <w:tcW w:w="0" w:type="auto"/>
            <w:shd w:val="clear" w:color="auto" w:fill="auto"/>
          </w:tcPr>
          <w:p w14:paraId="27656019" w14:textId="2B6FE53F" w:rsidR="003A178E" w:rsidRPr="006323F6" w:rsidRDefault="00E50D1D" w:rsidP="00583FC6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r w:rsidRPr="006323F6">
              <w:rPr>
                <w:rFonts w:ascii="Arial" w:hAnsi="Arial" w:cs="Arial"/>
                <w:sz w:val="40"/>
                <w:szCs w:val="40"/>
              </w:rPr>
              <w:t>Ingeniería</w:t>
            </w:r>
            <w:r w:rsidR="00B62C4D" w:rsidRPr="006323F6">
              <w:rPr>
                <w:rFonts w:ascii="Arial" w:hAnsi="Arial" w:cs="Arial"/>
                <w:sz w:val="40"/>
                <w:szCs w:val="40"/>
              </w:rPr>
              <w:t xml:space="preserve"> </w:t>
            </w:r>
            <w:r w:rsidR="002474E3" w:rsidRPr="006323F6">
              <w:rPr>
                <w:rFonts w:ascii="Arial" w:hAnsi="Arial" w:cs="Arial"/>
                <w:sz w:val="40"/>
                <w:szCs w:val="40"/>
              </w:rPr>
              <w:t>del Conocimiento</w:t>
            </w:r>
          </w:p>
        </w:tc>
      </w:tr>
    </w:tbl>
    <w:p w14:paraId="4A83D6E6" w14:textId="77777777" w:rsidR="0019067A" w:rsidRPr="006323F6" w:rsidRDefault="0019067A" w:rsidP="00FB37C5">
      <w:pPr>
        <w:jc w:val="center"/>
        <w:rPr>
          <w:rFonts w:ascii="Arial" w:hAnsi="Arial" w:cs="Arial"/>
        </w:rPr>
      </w:pPr>
    </w:p>
    <w:p w14:paraId="3ED801E8" w14:textId="77777777" w:rsidR="00510427" w:rsidRPr="006323F6" w:rsidRDefault="00510427" w:rsidP="00FB37C5">
      <w:pPr>
        <w:jc w:val="center"/>
        <w:rPr>
          <w:rFonts w:ascii="Arial" w:hAnsi="Arial" w:cs="Arial"/>
        </w:rPr>
      </w:pPr>
    </w:p>
    <w:p w14:paraId="7FCDFEA3" w14:textId="77777777" w:rsidR="005156D4" w:rsidRPr="006323F6" w:rsidRDefault="005156D4" w:rsidP="00FB37C5">
      <w:pPr>
        <w:jc w:val="center"/>
        <w:rPr>
          <w:rFonts w:ascii="Arial" w:hAnsi="Arial" w:cs="Arial"/>
        </w:rPr>
      </w:pPr>
    </w:p>
    <w:p w14:paraId="1CAEBFDC" w14:textId="77777777" w:rsidR="00883723" w:rsidRPr="006323F6" w:rsidRDefault="00883723" w:rsidP="00FB37C5">
      <w:pPr>
        <w:jc w:val="center"/>
        <w:rPr>
          <w:rFonts w:ascii="Arial" w:hAnsi="Arial" w:cs="Arial"/>
        </w:rPr>
      </w:pPr>
    </w:p>
    <w:p w14:paraId="77030C26" w14:textId="77777777" w:rsidR="00510427" w:rsidRPr="006323F6" w:rsidRDefault="00510427" w:rsidP="00FB37C5">
      <w:pPr>
        <w:jc w:val="center"/>
        <w:rPr>
          <w:rFonts w:ascii="Arial" w:hAnsi="Arial" w:cs="Arial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841"/>
      </w:tblGrid>
      <w:tr w:rsidR="003A178E" w:rsidRPr="004A0691" w14:paraId="58B5C03D" w14:textId="77777777" w:rsidTr="00583FC6">
        <w:trPr>
          <w:jc w:val="center"/>
        </w:trPr>
        <w:tc>
          <w:tcPr>
            <w:tcW w:w="0" w:type="auto"/>
            <w:shd w:val="clear" w:color="auto" w:fill="auto"/>
          </w:tcPr>
          <w:p w14:paraId="4AF5F49B" w14:textId="77777777" w:rsidR="003A178E" w:rsidRPr="006323F6" w:rsidRDefault="00B62C4D" w:rsidP="00583FC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323F6">
              <w:rPr>
                <w:rFonts w:ascii="Arial" w:hAnsi="Arial" w:cs="Arial"/>
                <w:sz w:val="16"/>
                <w:szCs w:val="16"/>
              </w:rPr>
              <w:t>Título</w:t>
            </w:r>
            <w:r w:rsidR="002931CC" w:rsidRPr="006323F6">
              <w:rPr>
                <w:rFonts w:ascii="Arial" w:hAnsi="Arial" w:cs="Arial"/>
                <w:sz w:val="16"/>
                <w:szCs w:val="16"/>
              </w:rPr>
              <w:t xml:space="preserve"> del documento</w:t>
            </w:r>
            <w:r w:rsidR="003A178E" w:rsidRPr="006323F6">
              <w:rPr>
                <w:rFonts w:ascii="Arial" w:hAnsi="Arial" w:cs="Arial"/>
                <w:sz w:val="16"/>
                <w:szCs w:val="16"/>
              </w:rPr>
              <w:t>:</w:t>
            </w:r>
          </w:p>
        </w:tc>
      </w:tr>
      <w:tr w:rsidR="003A178E" w:rsidRPr="004A0691" w14:paraId="7D1B5A3D" w14:textId="77777777" w:rsidTr="00583FC6">
        <w:trPr>
          <w:trHeight w:val="2070"/>
          <w:jc w:val="center"/>
        </w:trPr>
        <w:tc>
          <w:tcPr>
            <w:tcW w:w="0" w:type="auto"/>
            <w:shd w:val="clear" w:color="auto" w:fill="auto"/>
          </w:tcPr>
          <w:p w14:paraId="4F9CCD82" w14:textId="6430F964" w:rsidR="003A178E" w:rsidRPr="006323F6" w:rsidRDefault="00B62C4D" w:rsidP="00583FC6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6323F6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Laboratorio </w:t>
            </w:r>
            <w:r w:rsidR="005639C9" w:rsidRPr="006323F6">
              <w:rPr>
                <w:rFonts w:ascii="Arial" w:hAnsi="Arial" w:cs="Arial"/>
                <w:b/>
                <w:bCs/>
                <w:sz w:val="44"/>
                <w:szCs w:val="44"/>
              </w:rPr>
              <w:t>2</w:t>
            </w:r>
            <w:r w:rsidR="00FD1064" w:rsidRPr="006323F6">
              <w:rPr>
                <w:rFonts w:ascii="Arial" w:hAnsi="Arial" w:cs="Arial"/>
                <w:b/>
                <w:bCs/>
                <w:sz w:val="44"/>
                <w:szCs w:val="44"/>
              </w:rPr>
              <w:t>:</w:t>
            </w:r>
          </w:p>
          <w:p w14:paraId="4D84DCE7" w14:textId="0BE35813" w:rsidR="00424798" w:rsidRPr="006323F6" w:rsidRDefault="0094204C" w:rsidP="00583FC6">
            <w:pPr>
              <w:jc w:val="center"/>
              <w:rPr>
                <w:rFonts w:ascii="Arial" w:hAnsi="Arial" w:cs="Arial"/>
                <w:b/>
                <w:bCs/>
                <w:sz w:val="44"/>
                <w:szCs w:val="44"/>
              </w:rPr>
            </w:pPr>
            <w:r w:rsidRPr="006323F6">
              <w:rPr>
                <w:rFonts w:ascii="Arial" w:hAnsi="Arial" w:cs="Arial"/>
                <w:b/>
                <w:bCs/>
                <w:sz w:val="44"/>
                <w:szCs w:val="44"/>
              </w:rPr>
              <w:t>Búsqueda</w:t>
            </w:r>
            <w:r w:rsidR="00C9372C" w:rsidRPr="006323F6">
              <w:rPr>
                <w:rFonts w:ascii="Arial" w:hAnsi="Arial" w:cs="Arial"/>
                <w:b/>
                <w:bCs/>
                <w:sz w:val="44"/>
                <w:szCs w:val="44"/>
              </w:rPr>
              <w:t xml:space="preserve"> con adversarios</w:t>
            </w:r>
          </w:p>
        </w:tc>
      </w:tr>
    </w:tbl>
    <w:p w14:paraId="1D61CB93" w14:textId="16D9960E" w:rsidR="00883723" w:rsidRPr="006323F6" w:rsidRDefault="00883723" w:rsidP="00591075">
      <w:pPr>
        <w:rPr>
          <w:rFonts w:ascii="Arial" w:hAnsi="Arial" w:cs="Arial"/>
          <w:b/>
          <w:bCs/>
          <w:sz w:val="40"/>
          <w:szCs w:val="40"/>
        </w:rPr>
      </w:pPr>
    </w:p>
    <w:p w14:paraId="4BCB9228" w14:textId="77777777" w:rsidR="003666D0" w:rsidRPr="006323F6" w:rsidRDefault="003666D0" w:rsidP="00591075">
      <w:pPr>
        <w:rPr>
          <w:rFonts w:ascii="Arial" w:hAnsi="Arial" w:cs="Arial"/>
          <w:b/>
          <w:bCs/>
          <w:sz w:val="40"/>
          <w:szCs w:val="40"/>
        </w:rPr>
      </w:pPr>
    </w:p>
    <w:p w14:paraId="5BB2D482" w14:textId="77777777" w:rsidR="005156D4" w:rsidRPr="006323F6" w:rsidRDefault="005156D4" w:rsidP="00591075">
      <w:pPr>
        <w:rPr>
          <w:rFonts w:ascii="Arial" w:hAnsi="Arial" w:cs="Arial"/>
          <w:b/>
          <w:bCs/>
          <w:sz w:val="40"/>
          <w:szCs w:val="40"/>
        </w:rPr>
      </w:pPr>
    </w:p>
    <w:p w14:paraId="768F601B" w14:textId="77777777" w:rsidR="00321704" w:rsidRPr="006323F6" w:rsidRDefault="00321704" w:rsidP="00591075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W w:w="5717" w:type="dxa"/>
        <w:jc w:val="center"/>
        <w:tblLook w:val="01E0" w:firstRow="1" w:lastRow="1" w:firstColumn="1" w:lastColumn="1" w:noHBand="0" w:noVBand="0"/>
      </w:tblPr>
      <w:tblGrid>
        <w:gridCol w:w="1385"/>
        <w:gridCol w:w="446"/>
        <w:gridCol w:w="2558"/>
        <w:gridCol w:w="274"/>
        <w:gridCol w:w="1054"/>
      </w:tblGrid>
      <w:tr w:rsidR="0012173C" w:rsidRPr="004A0691" w14:paraId="3EF069A1" w14:textId="77777777" w:rsidTr="0012173C">
        <w:trPr>
          <w:trHeight w:val="189"/>
          <w:jc w:val="center"/>
        </w:trPr>
        <w:tc>
          <w:tcPr>
            <w:tcW w:w="0" w:type="auto"/>
            <w:shd w:val="clear" w:color="auto" w:fill="auto"/>
          </w:tcPr>
          <w:p w14:paraId="7566E6B0" w14:textId="104965C6" w:rsidR="00CD2D47" w:rsidRPr="006323F6" w:rsidRDefault="00CD2D47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7ACE9F3" w14:textId="77777777" w:rsidR="00CD2D47" w:rsidRPr="006323F6" w:rsidRDefault="00CD2D47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8" w:type="dxa"/>
            <w:shd w:val="clear" w:color="auto" w:fill="auto"/>
          </w:tcPr>
          <w:p w14:paraId="0F97B412" w14:textId="77777777" w:rsidR="00CD2D47" w:rsidRPr="006323F6" w:rsidRDefault="00CD2D47" w:rsidP="0012173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4" w:type="dxa"/>
            <w:shd w:val="clear" w:color="auto" w:fill="auto"/>
          </w:tcPr>
          <w:p w14:paraId="49E3D122" w14:textId="77777777" w:rsidR="00CD2D47" w:rsidRPr="006323F6" w:rsidRDefault="00CD2D47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43DAE0D7" w14:textId="5F3885C0" w:rsidR="00CD2D47" w:rsidRPr="006323F6" w:rsidRDefault="0012173C" w:rsidP="00C04149">
            <w:pPr>
              <w:rPr>
                <w:rFonts w:ascii="Arial" w:hAnsi="Arial" w:cs="Arial"/>
                <w:sz w:val="16"/>
                <w:szCs w:val="16"/>
              </w:rPr>
            </w:pPr>
            <w:r w:rsidRPr="006323F6">
              <w:rPr>
                <w:rFonts w:ascii="Arial" w:hAnsi="Arial" w:cs="Arial"/>
                <w:sz w:val="16"/>
                <w:szCs w:val="16"/>
              </w:rPr>
              <w:t>Fecha</w:t>
            </w:r>
          </w:p>
        </w:tc>
      </w:tr>
      <w:tr w:rsidR="0012173C" w:rsidRPr="004A0691" w14:paraId="5A9D77BB" w14:textId="77777777" w:rsidTr="0012173C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281110F1" w14:textId="1FC61082" w:rsidR="00CD2D47" w:rsidRPr="006323F6" w:rsidRDefault="0012173C" w:rsidP="00C04149">
            <w:pPr>
              <w:rPr>
                <w:rFonts w:ascii="Arial" w:hAnsi="Arial" w:cs="Arial"/>
                <w:sz w:val="16"/>
                <w:szCs w:val="16"/>
              </w:rPr>
            </w:pPr>
            <w:r w:rsidRPr="006323F6">
              <w:rPr>
                <w:rFonts w:ascii="Arial" w:hAnsi="Arial" w:cs="Arial"/>
              </w:rPr>
              <w:t>Grupo:</w:t>
            </w:r>
          </w:p>
        </w:tc>
        <w:tc>
          <w:tcPr>
            <w:tcW w:w="0" w:type="auto"/>
            <w:shd w:val="clear" w:color="auto" w:fill="auto"/>
          </w:tcPr>
          <w:p w14:paraId="31C3C405" w14:textId="77777777" w:rsidR="00CD2D47" w:rsidRPr="006323F6" w:rsidRDefault="00CD2D47" w:rsidP="00C04149">
            <w:pPr>
              <w:rPr>
                <w:rFonts w:ascii="Arial" w:hAnsi="Arial" w:cs="Arial"/>
              </w:rPr>
            </w:pP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14:paraId="3E43BED2" w14:textId="54B1B3DA" w:rsidR="00CD2D47" w:rsidRPr="006323F6" w:rsidRDefault="0012173C" w:rsidP="0012173C">
            <w:pPr>
              <w:jc w:val="center"/>
              <w:rPr>
                <w:rFonts w:ascii="Arial" w:hAnsi="Arial" w:cs="Arial"/>
              </w:rPr>
            </w:pPr>
            <w:r w:rsidRPr="006323F6">
              <w:rPr>
                <w:rFonts w:ascii="Arial" w:hAnsi="Arial" w:cs="Arial"/>
              </w:rPr>
              <w:t>2</w:t>
            </w:r>
            <w:r w:rsidR="00E12B42" w:rsidRPr="006323F6">
              <w:rPr>
                <w:rFonts w:ascii="Arial" w:hAnsi="Arial" w:cs="Arial"/>
              </w:rPr>
              <w:t>1</w:t>
            </w:r>
          </w:p>
        </w:tc>
        <w:tc>
          <w:tcPr>
            <w:tcW w:w="274" w:type="dxa"/>
            <w:shd w:val="clear" w:color="auto" w:fill="auto"/>
          </w:tcPr>
          <w:p w14:paraId="47FC514F" w14:textId="77777777" w:rsidR="00CD2D47" w:rsidRPr="006323F6" w:rsidRDefault="00CD2D47" w:rsidP="00C0414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35C8276E" w14:textId="504473B5" w:rsidR="00CD2D47" w:rsidRPr="006323F6" w:rsidRDefault="00E6245A" w:rsidP="00C04149">
            <w:pPr>
              <w:rPr>
                <w:rFonts w:ascii="Arial" w:hAnsi="Arial" w:cs="Arial"/>
              </w:rPr>
            </w:pPr>
            <w:r w:rsidRPr="006323F6">
              <w:rPr>
                <w:rFonts w:ascii="Arial" w:hAnsi="Arial" w:cs="Arial"/>
              </w:rPr>
              <w:fldChar w:fldCharType="begin"/>
            </w:r>
            <w:r w:rsidRPr="006323F6">
              <w:rPr>
                <w:rFonts w:ascii="Arial" w:hAnsi="Arial" w:cs="Arial"/>
              </w:rPr>
              <w:instrText xml:space="preserve"> </w:instrText>
            </w:r>
            <w:r w:rsidR="00CD7847" w:rsidRPr="006323F6">
              <w:rPr>
                <w:rFonts w:ascii="Arial" w:hAnsi="Arial" w:cs="Arial"/>
              </w:rPr>
              <w:instrText>DOCPROPERTY</w:instrText>
            </w:r>
            <w:r w:rsidRPr="006323F6">
              <w:rPr>
                <w:rFonts w:ascii="Arial" w:hAnsi="Arial" w:cs="Arial"/>
              </w:rPr>
              <w:instrText xml:space="preserve">  "6_Fecha de Edición" \@ </w:instrText>
            </w:r>
            <w:r w:rsidR="00CD7847" w:rsidRPr="006323F6">
              <w:rPr>
                <w:rFonts w:ascii="Arial" w:hAnsi="Arial" w:cs="Arial"/>
              </w:rPr>
              <w:instrText>dd/MM/yy</w:instrText>
            </w:r>
            <w:r w:rsidRPr="006323F6">
              <w:rPr>
                <w:rFonts w:ascii="Arial" w:hAnsi="Arial" w:cs="Arial"/>
              </w:rPr>
              <w:instrText xml:space="preserve"> \* MERGEFORMAT </w:instrText>
            </w:r>
            <w:r w:rsidRPr="006323F6">
              <w:rPr>
                <w:rFonts w:ascii="Arial" w:hAnsi="Arial" w:cs="Arial"/>
              </w:rPr>
              <w:fldChar w:fldCharType="separate"/>
            </w:r>
            <w:r w:rsidR="000F3497" w:rsidRPr="006323F6">
              <w:rPr>
                <w:rFonts w:ascii="Arial" w:hAnsi="Arial" w:cs="Arial"/>
              </w:rPr>
              <w:t>2</w:t>
            </w:r>
            <w:r w:rsidR="0012173C" w:rsidRPr="006323F6">
              <w:rPr>
                <w:rFonts w:ascii="Arial" w:hAnsi="Arial" w:cs="Arial"/>
              </w:rPr>
              <w:t>/</w:t>
            </w:r>
            <w:r w:rsidR="000F3497" w:rsidRPr="006323F6">
              <w:rPr>
                <w:rFonts w:ascii="Arial" w:hAnsi="Arial" w:cs="Arial"/>
              </w:rPr>
              <w:t>1</w:t>
            </w:r>
            <w:r w:rsidR="0012173C" w:rsidRPr="006323F6">
              <w:rPr>
                <w:rFonts w:ascii="Arial" w:hAnsi="Arial" w:cs="Arial"/>
              </w:rPr>
              <w:t>2/1</w:t>
            </w:r>
            <w:r w:rsidR="00B3495C" w:rsidRPr="006323F6">
              <w:rPr>
                <w:rFonts w:ascii="Arial" w:hAnsi="Arial" w:cs="Arial"/>
              </w:rPr>
              <w:t>8</w:t>
            </w:r>
            <w:r w:rsidRPr="006323F6">
              <w:rPr>
                <w:rFonts w:ascii="Arial" w:hAnsi="Arial" w:cs="Arial"/>
              </w:rPr>
              <w:fldChar w:fldCharType="end"/>
            </w:r>
          </w:p>
        </w:tc>
      </w:tr>
      <w:tr w:rsidR="0012173C" w:rsidRPr="004A0691" w14:paraId="178D5994" w14:textId="77777777" w:rsidTr="0012173C">
        <w:trPr>
          <w:trHeight w:val="252"/>
          <w:jc w:val="center"/>
        </w:trPr>
        <w:tc>
          <w:tcPr>
            <w:tcW w:w="0" w:type="auto"/>
            <w:shd w:val="clear" w:color="auto" w:fill="auto"/>
          </w:tcPr>
          <w:p w14:paraId="660739CA" w14:textId="77777777" w:rsidR="00CD2D47" w:rsidRPr="006323F6" w:rsidRDefault="00CD2D47" w:rsidP="00C04149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3E40FA10" w14:textId="77777777" w:rsidR="00CD2D47" w:rsidRPr="006323F6" w:rsidRDefault="00CD2D47" w:rsidP="00C041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8" w:type="dxa"/>
            <w:tcBorders>
              <w:top w:val="single" w:sz="4" w:space="0" w:color="auto"/>
            </w:tcBorders>
            <w:shd w:val="clear" w:color="auto" w:fill="auto"/>
          </w:tcPr>
          <w:p w14:paraId="5DC5FF11" w14:textId="77777777" w:rsidR="00CD2D47" w:rsidRPr="006323F6" w:rsidRDefault="00CD2D47" w:rsidP="0012173C">
            <w:pPr>
              <w:tabs>
                <w:tab w:val="left" w:pos="708"/>
                <w:tab w:val="left" w:pos="135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shd w:val="clear" w:color="auto" w:fill="auto"/>
          </w:tcPr>
          <w:p w14:paraId="0FD7256A" w14:textId="77777777" w:rsidR="00CD2D47" w:rsidRPr="006323F6" w:rsidRDefault="00CD2D47" w:rsidP="00C0414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BC31F1C" w14:textId="44E34E1D" w:rsidR="00CD2D47" w:rsidRPr="006323F6" w:rsidRDefault="00CD2D47" w:rsidP="00C0414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173C" w:rsidRPr="004A0691" w14:paraId="03CF0552" w14:textId="77777777" w:rsidTr="0012173C">
        <w:trPr>
          <w:trHeight w:val="73"/>
          <w:jc w:val="center"/>
        </w:trPr>
        <w:tc>
          <w:tcPr>
            <w:tcW w:w="0" w:type="auto"/>
            <w:shd w:val="clear" w:color="auto" w:fill="auto"/>
          </w:tcPr>
          <w:p w14:paraId="24B24587" w14:textId="0C740274" w:rsidR="0012173C" w:rsidRPr="006323F6" w:rsidRDefault="0012173C" w:rsidP="0012173C">
            <w:pPr>
              <w:rPr>
                <w:rFonts w:ascii="Arial" w:hAnsi="Arial" w:cs="Arial"/>
              </w:rPr>
            </w:pPr>
            <w:r w:rsidRPr="006323F6">
              <w:rPr>
                <w:rFonts w:ascii="Arial" w:hAnsi="Arial" w:cs="Arial"/>
              </w:rPr>
              <w:t>Miembros:</w:t>
            </w:r>
          </w:p>
        </w:tc>
        <w:tc>
          <w:tcPr>
            <w:tcW w:w="0" w:type="auto"/>
            <w:shd w:val="clear" w:color="auto" w:fill="auto"/>
          </w:tcPr>
          <w:p w14:paraId="66221FD0" w14:textId="28B7BE23" w:rsidR="0012173C" w:rsidRPr="006323F6" w:rsidRDefault="0011484B" w:rsidP="0012173C">
            <w:pPr>
              <w:rPr>
                <w:rFonts w:ascii="Arial" w:hAnsi="Arial" w:cs="Arial"/>
              </w:rPr>
            </w:pPr>
            <w:r w:rsidRPr="006323F6">
              <w:rPr>
                <w:rFonts w:ascii="Arial" w:hAnsi="Arial" w:cs="Arial"/>
              </w:rPr>
              <w:t>1</w:t>
            </w:r>
            <w:r w:rsidR="0012173C" w:rsidRPr="006323F6">
              <w:rPr>
                <w:rFonts w:ascii="Arial" w:hAnsi="Arial" w:cs="Arial"/>
              </w:rPr>
              <w:t>-</w:t>
            </w:r>
          </w:p>
        </w:tc>
        <w:tc>
          <w:tcPr>
            <w:tcW w:w="2558" w:type="dxa"/>
            <w:tcBorders>
              <w:bottom w:val="single" w:sz="4" w:space="0" w:color="auto"/>
            </w:tcBorders>
            <w:shd w:val="clear" w:color="auto" w:fill="auto"/>
          </w:tcPr>
          <w:p w14:paraId="462B4B40" w14:textId="527D7AF9" w:rsidR="0012173C" w:rsidRPr="006323F6" w:rsidRDefault="0012173C" w:rsidP="0012173C">
            <w:pPr>
              <w:jc w:val="center"/>
              <w:rPr>
                <w:rFonts w:ascii="Arial" w:hAnsi="Arial" w:cs="Arial"/>
              </w:rPr>
            </w:pPr>
            <w:r w:rsidRPr="006323F6">
              <w:rPr>
                <w:rFonts w:ascii="Arial" w:hAnsi="Arial" w:cs="Arial"/>
              </w:rPr>
              <w:t>Gonzalo de las Heras</w:t>
            </w:r>
          </w:p>
        </w:tc>
        <w:tc>
          <w:tcPr>
            <w:tcW w:w="274" w:type="dxa"/>
            <w:shd w:val="clear" w:color="auto" w:fill="auto"/>
          </w:tcPr>
          <w:p w14:paraId="05F2A42E" w14:textId="77777777" w:rsidR="0012173C" w:rsidRPr="006323F6" w:rsidRDefault="0012173C" w:rsidP="0012173C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shd w:val="clear" w:color="auto" w:fill="auto"/>
          </w:tcPr>
          <w:p w14:paraId="48912897" w14:textId="77777777" w:rsidR="0012173C" w:rsidRPr="006323F6" w:rsidRDefault="0012173C" w:rsidP="0012173C">
            <w:pPr>
              <w:rPr>
                <w:rFonts w:ascii="Arial" w:hAnsi="Arial" w:cs="Arial"/>
              </w:rPr>
            </w:pPr>
          </w:p>
        </w:tc>
      </w:tr>
      <w:tr w:rsidR="0012173C" w:rsidRPr="004A0691" w14:paraId="50FD8F62" w14:textId="77777777" w:rsidTr="0012173C">
        <w:trPr>
          <w:trHeight w:val="221"/>
          <w:jc w:val="center"/>
        </w:trPr>
        <w:tc>
          <w:tcPr>
            <w:tcW w:w="0" w:type="auto"/>
            <w:shd w:val="clear" w:color="auto" w:fill="auto"/>
          </w:tcPr>
          <w:p w14:paraId="3164BB11" w14:textId="77777777" w:rsidR="0012173C" w:rsidRPr="006323F6" w:rsidRDefault="0012173C" w:rsidP="0012173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00695372" w14:textId="77777777" w:rsidR="0012173C" w:rsidRPr="006323F6" w:rsidRDefault="0012173C" w:rsidP="00121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58" w:type="dxa"/>
            <w:tcBorders>
              <w:top w:val="single" w:sz="4" w:space="0" w:color="auto"/>
            </w:tcBorders>
            <w:shd w:val="clear" w:color="auto" w:fill="auto"/>
          </w:tcPr>
          <w:p w14:paraId="63B2EED7" w14:textId="77777777" w:rsidR="0012173C" w:rsidRPr="006323F6" w:rsidRDefault="0012173C" w:rsidP="00121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4" w:type="dxa"/>
            <w:shd w:val="clear" w:color="auto" w:fill="auto"/>
          </w:tcPr>
          <w:p w14:paraId="6281914F" w14:textId="77777777" w:rsidR="0012173C" w:rsidRPr="006323F6" w:rsidRDefault="0012173C" w:rsidP="0012173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FB07ECF" w14:textId="77777777" w:rsidR="0012173C" w:rsidRPr="006323F6" w:rsidRDefault="0012173C" w:rsidP="0012173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7287AE" w14:textId="77777777" w:rsidR="007136C1" w:rsidRPr="006323F6" w:rsidRDefault="007136C1" w:rsidP="007136C1">
      <w:pPr>
        <w:rPr>
          <w:rFonts w:ascii="Arial" w:hAnsi="Arial" w:cs="Arial"/>
        </w:rPr>
      </w:pPr>
    </w:p>
    <w:p w14:paraId="06CBF954" w14:textId="77777777" w:rsidR="00947ED7" w:rsidRPr="006323F6" w:rsidRDefault="00947ED7" w:rsidP="00591075">
      <w:pPr>
        <w:rPr>
          <w:rFonts w:ascii="Arial" w:hAnsi="Arial" w:cs="Arial"/>
          <w:b/>
          <w:bCs/>
          <w:sz w:val="40"/>
          <w:szCs w:val="40"/>
        </w:rPr>
      </w:pPr>
    </w:p>
    <w:p w14:paraId="5A28BA32" w14:textId="77777777" w:rsidR="00321704" w:rsidRPr="006323F6" w:rsidRDefault="00321704" w:rsidP="00591075">
      <w:pPr>
        <w:rPr>
          <w:rFonts w:ascii="Arial" w:hAnsi="Arial" w:cs="Arial"/>
          <w:b/>
          <w:bCs/>
          <w:sz w:val="40"/>
          <w:szCs w:val="40"/>
        </w:rPr>
      </w:pPr>
    </w:p>
    <w:p w14:paraId="677BF038" w14:textId="77777777" w:rsidR="003666D0" w:rsidRPr="006323F6" w:rsidRDefault="003666D0" w:rsidP="00591075">
      <w:pPr>
        <w:rPr>
          <w:rFonts w:ascii="Arial" w:hAnsi="Arial" w:cs="Arial"/>
          <w:b/>
          <w:bCs/>
          <w:sz w:val="40"/>
          <w:szCs w:val="40"/>
        </w:rPr>
      </w:pPr>
    </w:p>
    <w:p w14:paraId="18BB8F4E" w14:textId="77777777" w:rsidR="003666D0" w:rsidRPr="006323F6" w:rsidRDefault="003666D0" w:rsidP="00591075">
      <w:pPr>
        <w:rPr>
          <w:rFonts w:ascii="Arial" w:hAnsi="Arial" w:cs="Arial"/>
          <w:b/>
          <w:bCs/>
          <w:sz w:val="40"/>
          <w:szCs w:val="4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5311"/>
        <w:gridCol w:w="222"/>
        <w:gridCol w:w="1151"/>
        <w:gridCol w:w="222"/>
        <w:gridCol w:w="222"/>
        <w:gridCol w:w="222"/>
        <w:gridCol w:w="222"/>
      </w:tblGrid>
      <w:tr w:rsidR="00EF41CE" w:rsidRPr="004A0691" w14:paraId="6DE3C7D3" w14:textId="77777777" w:rsidTr="2D3549FF">
        <w:trPr>
          <w:jc w:val="center"/>
        </w:trPr>
        <w:tc>
          <w:tcPr>
            <w:tcW w:w="0" w:type="auto"/>
            <w:shd w:val="clear" w:color="auto" w:fill="auto"/>
          </w:tcPr>
          <w:p w14:paraId="6E755995" w14:textId="77777777" w:rsidR="00EF41CE" w:rsidRPr="006323F6" w:rsidRDefault="00BD2C4F" w:rsidP="00C04149">
            <w:pPr>
              <w:rPr>
                <w:rFonts w:ascii="Arial" w:hAnsi="Arial" w:cs="Arial"/>
                <w:sz w:val="16"/>
                <w:szCs w:val="16"/>
              </w:rPr>
            </w:pPr>
            <w:r w:rsidRPr="006323F6">
              <w:rPr>
                <w:rFonts w:ascii="Arial" w:hAnsi="Arial" w:cs="Arial"/>
                <w:sz w:val="16"/>
                <w:szCs w:val="16"/>
              </w:rPr>
              <w:t>Nombre de fichero:</w:t>
            </w:r>
            <w:r w:rsidR="00EF41CE" w:rsidRPr="006323F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0" w:type="auto"/>
            <w:shd w:val="clear" w:color="auto" w:fill="auto"/>
          </w:tcPr>
          <w:p w14:paraId="26FA9673" w14:textId="77777777" w:rsidR="00EF41CE" w:rsidRPr="006323F6" w:rsidRDefault="00EF41CE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766A9436" w14:textId="77777777" w:rsidR="00EF41CE" w:rsidRPr="006323F6" w:rsidRDefault="0070647D" w:rsidP="00C04149">
            <w:pPr>
              <w:rPr>
                <w:rFonts w:ascii="Arial" w:hAnsi="Arial" w:cs="Arial"/>
                <w:sz w:val="16"/>
                <w:szCs w:val="16"/>
              </w:rPr>
            </w:pPr>
            <w:r w:rsidRPr="006323F6">
              <w:rPr>
                <w:rFonts w:ascii="Arial" w:hAnsi="Arial" w:cs="Arial"/>
                <w:sz w:val="16"/>
                <w:szCs w:val="16"/>
              </w:rPr>
              <w:t>Fecha</w:t>
            </w:r>
            <w:r w:rsidR="00EF41CE" w:rsidRPr="006323F6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14:paraId="71C4E508" w14:textId="77777777" w:rsidR="00EF41CE" w:rsidRPr="006323F6" w:rsidRDefault="00EF41CE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29936935" w14:textId="22DD46D4" w:rsidR="00EF41CE" w:rsidRPr="006323F6" w:rsidRDefault="00EF41CE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1737CF21" w14:textId="77777777" w:rsidR="00EF41CE" w:rsidRPr="006323F6" w:rsidRDefault="00EF41CE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14:paraId="5311D34B" w14:textId="502FA6CC" w:rsidR="00EF41CE" w:rsidRPr="006323F6" w:rsidRDefault="00EF41CE" w:rsidP="00C0414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F41CE" w:rsidRPr="004A0691" w14:paraId="4A168100" w14:textId="77777777" w:rsidTr="2D3549FF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675D2DA" w14:textId="062EC5B7" w:rsidR="00EF41CE" w:rsidRPr="006323F6" w:rsidRDefault="2D3549FF" w:rsidP="2D3549FF">
            <w:pPr>
              <w:rPr>
                <w:rFonts w:ascii="Arial" w:hAnsi="Arial" w:cs="Arial"/>
                <w:b/>
                <w:bCs/>
              </w:rPr>
            </w:pPr>
            <w:r w:rsidRPr="006323F6">
              <w:rPr>
                <w:rFonts w:ascii="Arial" w:hAnsi="Arial" w:cs="Arial"/>
              </w:rPr>
              <w:t>LAB0</w:t>
            </w:r>
            <w:r w:rsidR="0001330C" w:rsidRPr="006323F6">
              <w:rPr>
                <w:rFonts w:ascii="Arial" w:hAnsi="Arial" w:cs="Arial"/>
              </w:rPr>
              <w:t>2</w:t>
            </w:r>
            <w:r w:rsidRPr="006323F6">
              <w:rPr>
                <w:rFonts w:ascii="Arial" w:hAnsi="Arial" w:cs="Arial"/>
              </w:rPr>
              <w:t xml:space="preserve">-INCO-GRUPO21-MEMORIA.docx </w:t>
            </w:r>
            <w:r w:rsidRPr="006323F6">
              <w:rPr>
                <w:rFonts w:ascii="Arial" w:hAnsi="Arial" w:cs="Arial"/>
                <w:b/>
                <w:bCs/>
              </w:rPr>
              <w:t>(.</w:t>
            </w:r>
            <w:proofErr w:type="spellStart"/>
            <w:r w:rsidRPr="006323F6">
              <w:rPr>
                <w:rFonts w:ascii="Arial" w:hAnsi="Arial" w:cs="Arial"/>
                <w:b/>
                <w:bCs/>
              </w:rPr>
              <w:t>pdf</w:t>
            </w:r>
            <w:proofErr w:type="spellEnd"/>
            <w:r w:rsidRPr="006323F6"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6CFF0" w14:textId="77777777" w:rsidR="00EF41CE" w:rsidRPr="006323F6" w:rsidRDefault="00EF41CE" w:rsidP="00C04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903DC64" w14:textId="55EECA3B" w:rsidR="00EF41CE" w:rsidRPr="006323F6" w:rsidRDefault="00171CCB" w:rsidP="00C04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6323F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begin"/>
            </w:r>
            <w:r w:rsidRPr="006323F6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</w:instrText>
            </w:r>
            <w:r w:rsidR="00CD7847" w:rsidRPr="006323F6">
              <w:rPr>
                <w:rFonts w:ascii="Arial" w:hAnsi="Arial" w:cs="Arial"/>
                <w:b/>
                <w:bCs/>
                <w:sz w:val="28"/>
                <w:szCs w:val="28"/>
              </w:rPr>
              <w:instrText>DOCPROPERTY</w:instrText>
            </w:r>
            <w:r w:rsidRPr="006323F6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 "6_Fecha de Edición" \@ </w:instrText>
            </w:r>
            <w:r w:rsidR="00CD7847" w:rsidRPr="006323F6">
              <w:rPr>
                <w:rFonts w:ascii="Arial" w:hAnsi="Arial" w:cs="Arial"/>
                <w:b/>
                <w:bCs/>
                <w:sz w:val="28"/>
                <w:szCs w:val="28"/>
              </w:rPr>
              <w:instrText>dd/MM/yy</w:instrText>
            </w:r>
            <w:r w:rsidRPr="006323F6">
              <w:rPr>
                <w:rFonts w:ascii="Arial" w:hAnsi="Arial" w:cs="Arial"/>
                <w:b/>
                <w:bCs/>
                <w:sz w:val="28"/>
                <w:szCs w:val="28"/>
              </w:rPr>
              <w:instrText xml:space="preserve"> \* MERGEFORMAT </w:instrText>
            </w:r>
            <w:r w:rsidRPr="006323F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separate"/>
            </w:r>
            <w:r w:rsidR="000F3497" w:rsidRPr="006323F6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="004E495B" w:rsidRPr="006323F6">
              <w:rPr>
                <w:rFonts w:ascii="Arial" w:hAnsi="Arial" w:cs="Arial"/>
                <w:b/>
                <w:bCs/>
                <w:sz w:val="28"/>
                <w:szCs w:val="28"/>
              </w:rPr>
              <w:t>/</w:t>
            </w:r>
            <w:r w:rsidR="002A1BB3" w:rsidRPr="006323F6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  <w:r w:rsidR="000F3497" w:rsidRPr="006323F6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  <w:r w:rsidR="004E495B" w:rsidRPr="006323F6">
              <w:rPr>
                <w:rFonts w:ascii="Arial" w:hAnsi="Arial" w:cs="Arial"/>
                <w:b/>
                <w:bCs/>
                <w:sz w:val="28"/>
                <w:szCs w:val="28"/>
              </w:rPr>
              <w:t>/1</w:t>
            </w:r>
            <w:r w:rsidR="00B3495C" w:rsidRPr="006323F6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  <w:r w:rsidRPr="006323F6">
              <w:rPr>
                <w:rFonts w:ascii="Arial" w:hAnsi="Arial"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2AB6A1" w14:textId="77777777" w:rsidR="00EF41CE" w:rsidRPr="006323F6" w:rsidRDefault="00EF41CE" w:rsidP="00C04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5AD1CAC" w14:textId="4F1ECFE7" w:rsidR="00EF41CE" w:rsidRPr="006323F6" w:rsidRDefault="00EF41CE" w:rsidP="00C04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31D8B0" w14:textId="77777777" w:rsidR="00EF41CE" w:rsidRPr="006323F6" w:rsidRDefault="00EF41CE" w:rsidP="00C04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C52A87C" w14:textId="4B05E6B1" w:rsidR="00EF41CE" w:rsidRPr="006323F6" w:rsidRDefault="00EF41CE" w:rsidP="00C04149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</w:tbl>
    <w:p w14:paraId="0CCC4CFE" w14:textId="77777777" w:rsidR="00BB45F5" w:rsidRPr="006323F6" w:rsidRDefault="00BB45F5" w:rsidP="009A719A">
      <w:pPr>
        <w:sectPr w:rsidR="00BB45F5" w:rsidRPr="006323F6" w:rsidSect="007A6679">
          <w:headerReference w:type="default" r:id="rId8"/>
          <w:footerReference w:type="default" r:id="rId9"/>
          <w:pgSz w:w="11906" w:h="16838"/>
          <w:pgMar w:top="389" w:right="1700" w:bottom="1417" w:left="1701" w:header="708" w:footer="708" w:gutter="0"/>
          <w:cols w:space="708"/>
          <w:docGrid w:linePitch="360"/>
        </w:sectPr>
      </w:pPr>
    </w:p>
    <w:p w14:paraId="1B346569" w14:textId="77777777" w:rsidR="00180FF7" w:rsidRPr="006323F6" w:rsidRDefault="00610941" w:rsidP="00036C87">
      <w:pPr>
        <w:pStyle w:val="Ttulo1sinnumeracin"/>
      </w:pPr>
      <w:r w:rsidRPr="006323F6">
        <w:lastRenderedPageBreak/>
        <w:t>Índice</w:t>
      </w:r>
    </w:p>
    <w:p w14:paraId="2A7BF7CC" w14:textId="1389C5ED" w:rsidR="00A76CDB" w:rsidRPr="005E1151" w:rsidRDefault="00A61DD1">
      <w:pPr>
        <w:pStyle w:val="TDC1"/>
        <w:rPr>
          <w:b w:val="0"/>
          <w:noProof/>
        </w:rPr>
      </w:pPr>
      <w:r w:rsidRPr="006323F6">
        <w:fldChar w:fldCharType="begin"/>
      </w:r>
      <w:r w:rsidRPr="006323F6">
        <w:instrText xml:space="preserve"> </w:instrText>
      </w:r>
      <w:r w:rsidR="00CD7847" w:rsidRPr="006323F6">
        <w:instrText>TOC</w:instrText>
      </w:r>
      <w:r w:rsidRPr="006323F6">
        <w:instrText xml:space="preserve"> \o "1-5" \h \z \t "Anexo Título 1;1;Anexo Título 2;2;Anexo Título 3;3" </w:instrText>
      </w:r>
      <w:r w:rsidRPr="006323F6">
        <w:fldChar w:fldCharType="separate"/>
      </w:r>
      <w:hyperlink w:anchor="_Toc531214620" w:history="1">
        <w:r w:rsidR="00A76CDB" w:rsidRPr="002D1EAE">
          <w:rPr>
            <w:rStyle w:val="Hipervnculo"/>
            <w:noProof/>
          </w:rPr>
          <w:t>1</w:t>
        </w:r>
        <w:r w:rsidR="00A76CDB" w:rsidRPr="005E1151">
          <w:rPr>
            <w:b w:val="0"/>
            <w:noProof/>
          </w:rPr>
          <w:tab/>
        </w:r>
        <w:r w:rsidR="00A76CDB" w:rsidRPr="002D1EAE">
          <w:rPr>
            <w:rStyle w:val="Hipervnculo"/>
            <w:noProof/>
          </w:rPr>
          <w:t>Resolución de los ejercicios y discusión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_Toc531214620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70DE205A" w14:textId="2A30CB02" w:rsidR="00A76CDB" w:rsidRPr="005E1151" w:rsidRDefault="008E1099">
      <w:pPr>
        <w:pStyle w:val="TDC2"/>
        <w:rPr>
          <w:noProof/>
          <w:sz w:val="24"/>
        </w:rPr>
      </w:pPr>
      <w:hyperlink w:anchor="_Toc531214621" w:history="1">
        <w:r w:rsidR="00A76CDB" w:rsidRPr="002D1EAE">
          <w:rPr>
            <w:rStyle w:val="Hipervnculo"/>
            <w:noProof/>
          </w:rPr>
          <w:t>1.1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Primer juego: NIM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_Toc531214621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148C1555" w14:textId="0987973F" w:rsidR="00A76CDB" w:rsidRPr="005E1151" w:rsidRDefault="008E1099">
      <w:pPr>
        <w:pStyle w:val="TDC3"/>
        <w:rPr>
          <w:noProof/>
          <w:sz w:val="24"/>
        </w:rPr>
      </w:pPr>
      <w:hyperlink w:anchor="_Toc531214622" w:history="1">
        <w:r w:rsidR="00A76CDB" w:rsidRPr="002D1EAE">
          <w:rPr>
            <w:rStyle w:val="Hipervnculo"/>
            <w:noProof/>
          </w:rPr>
          <w:t>1.1.1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Ejercicio 1. Espacio de Estados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_Toc531214622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5D1B2270" w14:textId="374CCC33" w:rsidR="00A76CDB" w:rsidRPr="005E1151" w:rsidRDefault="008E1099">
      <w:pPr>
        <w:pStyle w:val="TDC4"/>
        <w:rPr>
          <w:noProof/>
          <w:sz w:val="24"/>
        </w:rPr>
      </w:pPr>
      <w:hyperlink w:anchor="_Toc531214623" w:history="1">
        <w:r w:rsidR="00A76CDB" w:rsidRPr="002D1EAE">
          <w:rPr>
            <w:rStyle w:val="Hipervnculo"/>
            <w:noProof/>
          </w:rPr>
          <w:t>1.1.1.1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Estado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_Toc531214623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7505043E" w14:textId="19BF83EF" w:rsidR="00A76CDB" w:rsidRPr="005E1151" w:rsidRDefault="008E1099">
      <w:pPr>
        <w:pStyle w:val="TDC4"/>
        <w:rPr>
          <w:noProof/>
          <w:sz w:val="24"/>
        </w:rPr>
      </w:pPr>
      <w:hyperlink w:anchor="_Toc531214624" w:history="1">
        <w:r w:rsidR="00A76CDB" w:rsidRPr="002D1EAE">
          <w:rPr>
            <w:rStyle w:val="Hipervnculo"/>
            <w:noProof/>
          </w:rPr>
          <w:t>1.1.1.2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Operadores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_Toc531214624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5C80AB65" w14:textId="2BE76EC0" w:rsidR="00A76CDB" w:rsidRPr="005E1151" w:rsidRDefault="008E1099">
      <w:pPr>
        <w:pStyle w:val="TDC4"/>
        <w:rPr>
          <w:noProof/>
          <w:sz w:val="24"/>
        </w:rPr>
      </w:pPr>
      <w:hyperlink w:anchor="_Toc531214625" w:history="1">
        <w:r w:rsidR="00A76CDB" w:rsidRPr="002D1EAE">
          <w:rPr>
            <w:rStyle w:val="Hipervnculo"/>
            <w:noProof/>
          </w:rPr>
          <w:t>1.1.1.3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Coste g(n)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_Toc531214625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4F3C18AF" w14:textId="622BF1AB" w:rsidR="00A76CDB" w:rsidRPr="005E1151" w:rsidRDefault="008E1099">
      <w:pPr>
        <w:pStyle w:val="TDC3"/>
        <w:rPr>
          <w:noProof/>
          <w:sz w:val="24"/>
        </w:rPr>
      </w:pPr>
      <w:hyperlink w:anchor="_Toc531214626" w:history="1">
        <w:r w:rsidR="00A76CDB" w:rsidRPr="002D1EAE">
          <w:rPr>
            <w:rStyle w:val="Hipervnculo"/>
            <w:noProof/>
          </w:rPr>
          <w:t>1.1.2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Ejercicio 2. Función de evaluación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_Toc531214626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4F8BC6FE" w14:textId="000F7765" w:rsidR="00A76CDB" w:rsidRPr="005E1151" w:rsidRDefault="008E1099">
      <w:pPr>
        <w:pStyle w:val="TDC3"/>
        <w:rPr>
          <w:noProof/>
          <w:sz w:val="24"/>
        </w:rPr>
      </w:pPr>
      <w:hyperlink w:anchor="_Toc531214627" w:history="1">
        <w:r w:rsidR="00A76CDB" w:rsidRPr="002D1EAE">
          <w:rPr>
            <w:rStyle w:val="Hipervnculo"/>
            <w:noProof/>
          </w:rPr>
          <w:t>1.1.3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Ejercicio 3.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_Toc531214627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5</w:t>
        </w:r>
        <w:r w:rsidR="00A76CDB">
          <w:rPr>
            <w:noProof/>
            <w:webHidden/>
          </w:rPr>
          <w:fldChar w:fldCharType="end"/>
        </w:r>
      </w:hyperlink>
    </w:p>
    <w:p w14:paraId="405DDACF" w14:textId="2E5979EF" w:rsidR="00A76CDB" w:rsidRPr="005E1151" w:rsidRDefault="008E1099">
      <w:pPr>
        <w:pStyle w:val="TDC1"/>
        <w:rPr>
          <w:b w:val="0"/>
          <w:noProof/>
        </w:rPr>
      </w:pPr>
      <w:hyperlink w:anchor="_Toc531214628" w:history="1">
        <w:r w:rsidR="00A76CDB" w:rsidRPr="002D1EAE">
          <w:rPr>
            <w:rStyle w:val="Hipervnculo"/>
            <w:noProof/>
          </w:rPr>
          <w:t>2</w:t>
        </w:r>
        <w:r w:rsidR="00A76CDB" w:rsidRPr="005E1151">
          <w:rPr>
            <w:b w:val="0"/>
            <w:noProof/>
          </w:rPr>
          <w:tab/>
        </w:r>
        <w:r w:rsidR="00A76CDB" w:rsidRPr="002D1EAE">
          <w:rPr>
            <w:rStyle w:val="Hipervnculo"/>
            <w:noProof/>
          </w:rPr>
          <w:t>Segundo juego: Othello/Reversi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_Toc531214628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8</w:t>
        </w:r>
        <w:r w:rsidR="00A76CDB">
          <w:rPr>
            <w:noProof/>
            <w:webHidden/>
          </w:rPr>
          <w:fldChar w:fldCharType="end"/>
        </w:r>
      </w:hyperlink>
    </w:p>
    <w:p w14:paraId="6BA01D8D" w14:textId="136F6B3A" w:rsidR="00A76CDB" w:rsidRPr="005E1151" w:rsidRDefault="008E1099">
      <w:pPr>
        <w:pStyle w:val="TDC3"/>
        <w:rPr>
          <w:noProof/>
          <w:sz w:val="24"/>
        </w:rPr>
      </w:pPr>
      <w:hyperlink w:anchor="_Toc531214629" w:history="1">
        <w:r w:rsidR="00A76CDB" w:rsidRPr="002D1EAE">
          <w:rPr>
            <w:rStyle w:val="Hipervnculo"/>
            <w:noProof/>
          </w:rPr>
          <w:t>2.1.1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Ejercicio 1. Espacio de Estados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_Toc531214629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8</w:t>
        </w:r>
        <w:r w:rsidR="00A76CDB">
          <w:rPr>
            <w:noProof/>
            <w:webHidden/>
          </w:rPr>
          <w:fldChar w:fldCharType="end"/>
        </w:r>
      </w:hyperlink>
    </w:p>
    <w:p w14:paraId="789A88B4" w14:textId="67BE569A" w:rsidR="00A76CDB" w:rsidRPr="005E1151" w:rsidRDefault="008E1099">
      <w:pPr>
        <w:pStyle w:val="TDC4"/>
        <w:rPr>
          <w:noProof/>
          <w:sz w:val="24"/>
        </w:rPr>
      </w:pPr>
      <w:hyperlink w:anchor="_Toc531214630" w:history="1">
        <w:r w:rsidR="00A76CDB" w:rsidRPr="002D1EAE">
          <w:rPr>
            <w:rStyle w:val="Hipervnculo"/>
            <w:noProof/>
          </w:rPr>
          <w:t>2.1.1.1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Estado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_Toc531214630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8</w:t>
        </w:r>
        <w:r w:rsidR="00A76CDB">
          <w:rPr>
            <w:noProof/>
            <w:webHidden/>
          </w:rPr>
          <w:fldChar w:fldCharType="end"/>
        </w:r>
      </w:hyperlink>
    </w:p>
    <w:p w14:paraId="5B7B638A" w14:textId="085AA904" w:rsidR="00A76CDB" w:rsidRPr="005E1151" w:rsidRDefault="008E1099">
      <w:pPr>
        <w:pStyle w:val="TDC4"/>
        <w:rPr>
          <w:noProof/>
          <w:sz w:val="24"/>
        </w:rPr>
      </w:pPr>
      <w:hyperlink w:anchor="_Toc531214631" w:history="1">
        <w:r w:rsidR="00A76CDB" w:rsidRPr="002D1EAE">
          <w:rPr>
            <w:rStyle w:val="Hipervnculo"/>
            <w:noProof/>
          </w:rPr>
          <w:t>2.1.1.2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Operadores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_Toc531214631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8</w:t>
        </w:r>
        <w:r w:rsidR="00A76CDB">
          <w:rPr>
            <w:noProof/>
            <w:webHidden/>
          </w:rPr>
          <w:fldChar w:fldCharType="end"/>
        </w:r>
      </w:hyperlink>
    </w:p>
    <w:p w14:paraId="27A6929B" w14:textId="1DEF9518" w:rsidR="00A76CDB" w:rsidRPr="005E1151" w:rsidRDefault="008E1099">
      <w:pPr>
        <w:pStyle w:val="TDC4"/>
        <w:rPr>
          <w:noProof/>
          <w:sz w:val="24"/>
        </w:rPr>
      </w:pPr>
      <w:hyperlink w:anchor="_Toc531214632" w:history="1">
        <w:r w:rsidR="00A76CDB" w:rsidRPr="002D1EAE">
          <w:rPr>
            <w:rStyle w:val="Hipervnculo"/>
            <w:noProof/>
          </w:rPr>
          <w:t>2.1.1.3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Coste g(n)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_Toc531214632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9</w:t>
        </w:r>
        <w:r w:rsidR="00A76CDB">
          <w:rPr>
            <w:noProof/>
            <w:webHidden/>
          </w:rPr>
          <w:fldChar w:fldCharType="end"/>
        </w:r>
      </w:hyperlink>
    </w:p>
    <w:p w14:paraId="3C53063F" w14:textId="29BDD8D5" w:rsidR="00A76CDB" w:rsidRPr="005E1151" w:rsidRDefault="008E1099">
      <w:pPr>
        <w:pStyle w:val="TDC3"/>
        <w:rPr>
          <w:noProof/>
          <w:sz w:val="24"/>
        </w:rPr>
      </w:pPr>
      <w:hyperlink w:anchor="_Toc531214633" w:history="1">
        <w:r w:rsidR="00A76CDB" w:rsidRPr="002D1EAE">
          <w:rPr>
            <w:rStyle w:val="Hipervnculo"/>
            <w:noProof/>
          </w:rPr>
          <w:t>2.1.2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Ejercicio 2.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_Toc531214633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9</w:t>
        </w:r>
        <w:r w:rsidR="00A76CDB">
          <w:rPr>
            <w:noProof/>
            <w:webHidden/>
          </w:rPr>
          <w:fldChar w:fldCharType="end"/>
        </w:r>
      </w:hyperlink>
    </w:p>
    <w:p w14:paraId="582372BB" w14:textId="30B5CE2D" w:rsidR="00A76CDB" w:rsidRPr="005E1151" w:rsidRDefault="008E1099">
      <w:pPr>
        <w:pStyle w:val="TDC3"/>
        <w:rPr>
          <w:noProof/>
          <w:sz w:val="24"/>
        </w:rPr>
      </w:pPr>
      <w:hyperlink w:anchor="_Toc531214634" w:history="1">
        <w:r w:rsidR="00A76CDB" w:rsidRPr="002D1EAE">
          <w:rPr>
            <w:rStyle w:val="Hipervnculo"/>
            <w:noProof/>
          </w:rPr>
          <w:t>2.1.3</w:t>
        </w:r>
        <w:r w:rsidR="00A76CDB" w:rsidRPr="005E1151">
          <w:rPr>
            <w:noProof/>
            <w:sz w:val="24"/>
          </w:rPr>
          <w:tab/>
        </w:r>
        <w:r w:rsidR="00A76CDB" w:rsidRPr="002D1EAE">
          <w:rPr>
            <w:rStyle w:val="Hipervnculo"/>
            <w:noProof/>
          </w:rPr>
          <w:t>Ejercicio 3.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_Toc531214634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9</w:t>
        </w:r>
        <w:r w:rsidR="00A76CDB">
          <w:rPr>
            <w:noProof/>
            <w:webHidden/>
          </w:rPr>
          <w:fldChar w:fldCharType="end"/>
        </w:r>
      </w:hyperlink>
    </w:p>
    <w:p w14:paraId="62F55396" w14:textId="7A16DE16" w:rsidR="00A76CDB" w:rsidRPr="005E1151" w:rsidRDefault="008E1099">
      <w:pPr>
        <w:pStyle w:val="TDC1"/>
        <w:rPr>
          <w:b w:val="0"/>
          <w:noProof/>
        </w:rPr>
      </w:pPr>
      <w:hyperlink w:anchor="_Toc531214635" w:history="1">
        <w:r w:rsidR="00A76CDB" w:rsidRPr="002D1EAE">
          <w:rPr>
            <w:rStyle w:val="Hipervnculo"/>
            <w:noProof/>
          </w:rPr>
          <w:t>3</w:t>
        </w:r>
        <w:r w:rsidR="00A76CDB" w:rsidRPr="005E1151">
          <w:rPr>
            <w:b w:val="0"/>
            <w:noProof/>
          </w:rPr>
          <w:tab/>
        </w:r>
        <w:r w:rsidR="00A76CDB" w:rsidRPr="002D1EAE">
          <w:rPr>
            <w:rStyle w:val="Hipervnculo"/>
            <w:noProof/>
          </w:rPr>
          <w:t>Bibliografía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_Toc531214635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10</w:t>
        </w:r>
        <w:r w:rsidR="00A76CDB">
          <w:rPr>
            <w:noProof/>
            <w:webHidden/>
          </w:rPr>
          <w:fldChar w:fldCharType="end"/>
        </w:r>
      </w:hyperlink>
    </w:p>
    <w:p w14:paraId="1EBF6F01" w14:textId="57F9F013" w:rsidR="00A76CDB" w:rsidRDefault="00A61DD1" w:rsidP="00CE5ABF">
      <w:pPr>
        <w:pStyle w:val="Ttulo1sinnumeracin"/>
        <w:rPr>
          <w:noProof/>
        </w:rPr>
      </w:pPr>
      <w:r w:rsidRPr="006323F6">
        <w:rPr>
          <w:sz w:val="24"/>
        </w:rPr>
        <w:lastRenderedPageBreak/>
        <w:fldChar w:fldCharType="end"/>
      </w:r>
      <w:r w:rsidR="00CE5ABF" w:rsidRPr="006323F6">
        <w:t>Índice de ilustraciones</w:t>
      </w:r>
      <w:r w:rsidR="00CE5ABF" w:rsidRPr="006323F6">
        <w:fldChar w:fldCharType="begin"/>
      </w:r>
      <w:r w:rsidR="00CE5ABF" w:rsidRPr="006323F6">
        <w:instrText xml:space="preserve"> TOC \h \z \c "Ilustración" </w:instrText>
      </w:r>
      <w:r w:rsidR="00CE5ABF" w:rsidRPr="006323F6">
        <w:fldChar w:fldCharType="separate"/>
      </w:r>
    </w:p>
    <w:p w14:paraId="31123E26" w14:textId="16EEC9A2" w:rsidR="00A76CDB" w:rsidRPr="005E1151" w:rsidRDefault="008E1099">
      <w:pPr>
        <w:pStyle w:val="Tabladeilustraciones"/>
        <w:tabs>
          <w:tab w:val="right" w:leader="dot" w:pos="9344"/>
        </w:tabs>
        <w:rPr>
          <w:noProof/>
          <w:sz w:val="24"/>
        </w:rPr>
      </w:pPr>
      <w:hyperlink w:anchor="_Toc531214604" w:history="1">
        <w:r w:rsidR="00A76CDB" w:rsidRPr="007639D9">
          <w:rPr>
            <w:rStyle w:val="Hipervnculo"/>
            <w:noProof/>
          </w:rPr>
          <w:t>Ilustración 1. Ejecución con profundidad máxima. Tiempo de cálculo.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_Toc531214604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6</w:t>
        </w:r>
        <w:r w:rsidR="00A76CDB">
          <w:rPr>
            <w:noProof/>
            <w:webHidden/>
          </w:rPr>
          <w:fldChar w:fldCharType="end"/>
        </w:r>
      </w:hyperlink>
    </w:p>
    <w:p w14:paraId="23E707E8" w14:textId="214935C7" w:rsidR="00A76CDB" w:rsidRPr="005E1151" w:rsidRDefault="008E1099">
      <w:pPr>
        <w:pStyle w:val="Tabladeilustraciones"/>
        <w:tabs>
          <w:tab w:val="right" w:leader="dot" w:pos="9344"/>
        </w:tabs>
        <w:rPr>
          <w:noProof/>
          <w:sz w:val="24"/>
        </w:rPr>
      </w:pPr>
      <w:hyperlink w:anchor="_Toc531214605" w:history="1">
        <w:r w:rsidR="00A76CDB" w:rsidRPr="007639D9">
          <w:rPr>
            <w:rStyle w:val="Hipervnculo"/>
            <w:noProof/>
          </w:rPr>
          <w:t>Ilustración 2. Ejecución con profundidad máxima. Tiempo de cálculo.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_Toc531214605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7</w:t>
        </w:r>
        <w:r w:rsidR="00A76CDB">
          <w:rPr>
            <w:noProof/>
            <w:webHidden/>
          </w:rPr>
          <w:fldChar w:fldCharType="end"/>
        </w:r>
      </w:hyperlink>
    </w:p>
    <w:p w14:paraId="7127096C" w14:textId="14C3C990" w:rsidR="00A76CDB" w:rsidRPr="005E1151" w:rsidRDefault="008E1099">
      <w:pPr>
        <w:pStyle w:val="Tabladeilustraciones"/>
        <w:tabs>
          <w:tab w:val="right" w:leader="dot" w:pos="9344"/>
        </w:tabs>
        <w:rPr>
          <w:noProof/>
          <w:sz w:val="24"/>
        </w:rPr>
      </w:pPr>
      <w:hyperlink w:anchor="_Toc531214606" w:history="1">
        <w:r w:rsidR="00A76CDB" w:rsidRPr="007639D9">
          <w:rPr>
            <w:rStyle w:val="Hipervnculo"/>
            <w:noProof/>
          </w:rPr>
          <w:t>Ilustración 3. Tablero inicial Othello.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_Toc531214606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8</w:t>
        </w:r>
        <w:r w:rsidR="00A76CDB">
          <w:rPr>
            <w:noProof/>
            <w:webHidden/>
          </w:rPr>
          <w:fldChar w:fldCharType="end"/>
        </w:r>
      </w:hyperlink>
    </w:p>
    <w:p w14:paraId="33A6B4CA" w14:textId="47E6526E" w:rsidR="00851224" w:rsidRPr="006323F6" w:rsidRDefault="00CE5ABF" w:rsidP="00D75ADF">
      <w:pPr>
        <w:pStyle w:val="Ttulo2sinnumeracin"/>
        <w:rPr>
          <w:lang w:val="es-ES"/>
        </w:rPr>
      </w:pPr>
      <w:r w:rsidRPr="006323F6">
        <w:rPr>
          <w:lang w:val="es-ES"/>
        </w:rPr>
        <w:fldChar w:fldCharType="end"/>
      </w:r>
    </w:p>
    <w:p w14:paraId="540F8953" w14:textId="675E9C7F" w:rsidR="00117671" w:rsidRPr="006323F6" w:rsidRDefault="006C3C58" w:rsidP="00D75ADF">
      <w:pPr>
        <w:pStyle w:val="Ttulo2sinnumeracin"/>
        <w:rPr>
          <w:lang w:val="es-ES"/>
        </w:rPr>
      </w:pPr>
      <w:r w:rsidRPr="006323F6">
        <w:rPr>
          <w:lang w:val="es-ES"/>
        </w:rPr>
        <w:t>Índice de tablas</w:t>
      </w:r>
    </w:p>
    <w:p w14:paraId="74C25382" w14:textId="5FB2D320" w:rsidR="00A76CDB" w:rsidRPr="005E1151" w:rsidRDefault="006C3C58">
      <w:pPr>
        <w:pStyle w:val="Tabladeilustraciones"/>
        <w:tabs>
          <w:tab w:val="right" w:leader="dot" w:pos="9344"/>
        </w:tabs>
        <w:rPr>
          <w:noProof/>
          <w:sz w:val="24"/>
        </w:rPr>
      </w:pPr>
      <w:r w:rsidRPr="006323F6">
        <w:fldChar w:fldCharType="begin"/>
      </w:r>
      <w:r w:rsidRPr="006323F6">
        <w:instrText xml:space="preserve"> TOC \h \z \c "Tabla" </w:instrText>
      </w:r>
      <w:r w:rsidRPr="006323F6">
        <w:fldChar w:fldCharType="separate"/>
      </w:r>
      <w:hyperlink w:anchor="_Toc531214615" w:history="1">
        <w:r w:rsidR="00A76CDB" w:rsidRPr="00A67483">
          <w:rPr>
            <w:rStyle w:val="Hipervnculo"/>
            <w:noProof/>
          </w:rPr>
          <w:t>Tabla 1. Operadores juego NIM.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_Toc531214615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4</w:t>
        </w:r>
        <w:r w:rsidR="00A76CDB">
          <w:rPr>
            <w:noProof/>
            <w:webHidden/>
          </w:rPr>
          <w:fldChar w:fldCharType="end"/>
        </w:r>
      </w:hyperlink>
    </w:p>
    <w:p w14:paraId="5E0A9B89" w14:textId="71FA8568" w:rsidR="00A76CDB" w:rsidRPr="005E1151" w:rsidRDefault="008E1099">
      <w:pPr>
        <w:pStyle w:val="Tabladeilustraciones"/>
        <w:tabs>
          <w:tab w:val="right" w:leader="dot" w:pos="9344"/>
        </w:tabs>
        <w:rPr>
          <w:noProof/>
          <w:sz w:val="24"/>
        </w:rPr>
      </w:pPr>
      <w:hyperlink w:anchor="_Toc531214616" w:history="1">
        <w:r w:rsidR="00A76CDB" w:rsidRPr="00A67483">
          <w:rPr>
            <w:rStyle w:val="Hipervnculo"/>
            <w:noProof/>
          </w:rPr>
          <w:t>Tabla 2. Código Python de la función de evaluación para NIM.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_Toc531214616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5</w:t>
        </w:r>
        <w:r w:rsidR="00A76CDB">
          <w:rPr>
            <w:noProof/>
            <w:webHidden/>
          </w:rPr>
          <w:fldChar w:fldCharType="end"/>
        </w:r>
      </w:hyperlink>
    </w:p>
    <w:p w14:paraId="57FDB39B" w14:textId="7FA1A548" w:rsidR="00A76CDB" w:rsidRPr="005E1151" w:rsidRDefault="008E1099">
      <w:pPr>
        <w:pStyle w:val="Tabladeilustraciones"/>
        <w:tabs>
          <w:tab w:val="right" w:leader="dot" w:pos="9344"/>
        </w:tabs>
        <w:rPr>
          <w:noProof/>
          <w:sz w:val="24"/>
        </w:rPr>
      </w:pPr>
      <w:hyperlink w:anchor="_Toc531214617" w:history="1">
        <w:r w:rsidR="00A76CDB" w:rsidRPr="00A67483">
          <w:rPr>
            <w:rStyle w:val="Hipervnculo"/>
            <w:noProof/>
          </w:rPr>
          <w:t>Tabla 3. Ejecución con profundidad máxima. Jugadas por turno.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_Toc531214617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6</w:t>
        </w:r>
        <w:r w:rsidR="00A76CDB">
          <w:rPr>
            <w:noProof/>
            <w:webHidden/>
          </w:rPr>
          <w:fldChar w:fldCharType="end"/>
        </w:r>
      </w:hyperlink>
    </w:p>
    <w:p w14:paraId="3AE01D2C" w14:textId="64A0D647" w:rsidR="00A76CDB" w:rsidRPr="005E1151" w:rsidRDefault="008E1099">
      <w:pPr>
        <w:pStyle w:val="Tabladeilustraciones"/>
        <w:tabs>
          <w:tab w:val="right" w:leader="dot" w:pos="9344"/>
        </w:tabs>
        <w:rPr>
          <w:noProof/>
          <w:sz w:val="24"/>
        </w:rPr>
      </w:pPr>
      <w:hyperlink w:anchor="_Toc531214618" w:history="1">
        <w:r w:rsidR="00A76CDB" w:rsidRPr="00A67483">
          <w:rPr>
            <w:rStyle w:val="Hipervnculo"/>
            <w:noProof/>
          </w:rPr>
          <w:t>Tabla 4. Ejecución sin profundidad máxima. Jugadas por turno.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_Toc531214618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7</w:t>
        </w:r>
        <w:r w:rsidR="00A76CDB">
          <w:rPr>
            <w:noProof/>
            <w:webHidden/>
          </w:rPr>
          <w:fldChar w:fldCharType="end"/>
        </w:r>
      </w:hyperlink>
    </w:p>
    <w:p w14:paraId="42CBEEFC" w14:textId="6D5AFCE6" w:rsidR="00A76CDB" w:rsidRPr="005E1151" w:rsidRDefault="008E1099">
      <w:pPr>
        <w:pStyle w:val="Tabladeilustraciones"/>
        <w:tabs>
          <w:tab w:val="right" w:leader="dot" w:pos="9344"/>
        </w:tabs>
        <w:rPr>
          <w:noProof/>
          <w:sz w:val="24"/>
        </w:rPr>
      </w:pPr>
      <w:hyperlink w:anchor="_Toc531214619" w:history="1">
        <w:r w:rsidR="00A76CDB" w:rsidRPr="00A67483">
          <w:rPr>
            <w:rStyle w:val="Hipervnculo"/>
            <w:noProof/>
          </w:rPr>
          <w:t>Tabla 5. Operadores juego Othello.</w:t>
        </w:r>
        <w:r w:rsidR="00A76CDB">
          <w:rPr>
            <w:noProof/>
            <w:webHidden/>
          </w:rPr>
          <w:tab/>
        </w:r>
        <w:r w:rsidR="00A76CDB">
          <w:rPr>
            <w:noProof/>
            <w:webHidden/>
          </w:rPr>
          <w:fldChar w:fldCharType="begin"/>
        </w:r>
        <w:r w:rsidR="00A76CDB">
          <w:rPr>
            <w:noProof/>
            <w:webHidden/>
          </w:rPr>
          <w:instrText xml:space="preserve"> PAGEREF _Toc531214619 \h </w:instrText>
        </w:r>
        <w:r w:rsidR="00A76CDB">
          <w:rPr>
            <w:noProof/>
            <w:webHidden/>
          </w:rPr>
        </w:r>
        <w:r w:rsidR="00A76CDB">
          <w:rPr>
            <w:noProof/>
            <w:webHidden/>
          </w:rPr>
          <w:fldChar w:fldCharType="separate"/>
        </w:r>
        <w:r w:rsidR="00A76CDB">
          <w:rPr>
            <w:noProof/>
            <w:webHidden/>
          </w:rPr>
          <w:t>8</w:t>
        </w:r>
        <w:r w:rsidR="00A76CDB">
          <w:rPr>
            <w:noProof/>
            <w:webHidden/>
          </w:rPr>
          <w:fldChar w:fldCharType="end"/>
        </w:r>
      </w:hyperlink>
    </w:p>
    <w:p w14:paraId="77BF84CD" w14:textId="6B81FC8B" w:rsidR="006C3C58" w:rsidRPr="006323F6" w:rsidRDefault="006C3C58" w:rsidP="006C3C58">
      <w:pPr>
        <w:pStyle w:val="Texto"/>
        <w:rPr>
          <w:lang w:val="es-ES"/>
        </w:rPr>
      </w:pPr>
      <w:r w:rsidRPr="006323F6">
        <w:rPr>
          <w:lang w:val="es-ES"/>
        </w:rPr>
        <w:fldChar w:fldCharType="end"/>
      </w:r>
    </w:p>
    <w:tbl>
      <w:tblPr>
        <w:tblW w:w="5000" w:type="pct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1809"/>
        <w:gridCol w:w="7761"/>
      </w:tblGrid>
      <w:tr w:rsidR="00117671" w:rsidRPr="004A0691" w14:paraId="53245BA7" w14:textId="77777777" w:rsidTr="00583FC6">
        <w:trPr>
          <w:trHeight w:val="20"/>
        </w:trPr>
        <w:tc>
          <w:tcPr>
            <w:tcW w:w="945" w:type="pct"/>
            <w:shd w:val="clear" w:color="auto" w:fill="auto"/>
          </w:tcPr>
          <w:p w14:paraId="42AA3BF2" w14:textId="361E1883" w:rsidR="00117671" w:rsidRPr="006323F6" w:rsidRDefault="00117671" w:rsidP="00354F70">
            <w:pPr>
              <w:rPr>
                <w:rFonts w:ascii="Arial" w:hAnsi="Arial"/>
                <w:sz w:val="22"/>
                <w:lang w:eastAsia="es-ES"/>
              </w:rPr>
            </w:pPr>
          </w:p>
        </w:tc>
        <w:tc>
          <w:tcPr>
            <w:tcW w:w="4055" w:type="pct"/>
            <w:shd w:val="clear" w:color="auto" w:fill="auto"/>
          </w:tcPr>
          <w:p w14:paraId="17CA9E37" w14:textId="69683DE3" w:rsidR="00117671" w:rsidRPr="006323F6" w:rsidRDefault="00117671" w:rsidP="00253123">
            <w:pPr>
              <w:pStyle w:val="TextoTablaNormal"/>
              <w:rPr>
                <w:rFonts w:ascii="Arial" w:hAnsi="Arial"/>
                <w:sz w:val="22"/>
                <w:lang w:eastAsia="es-ES"/>
              </w:rPr>
            </w:pPr>
          </w:p>
        </w:tc>
      </w:tr>
      <w:tr w:rsidR="00117671" w:rsidRPr="004A0691" w14:paraId="2456E43E" w14:textId="77777777" w:rsidTr="00583FC6">
        <w:trPr>
          <w:trHeight w:val="20"/>
        </w:trPr>
        <w:tc>
          <w:tcPr>
            <w:tcW w:w="945" w:type="pct"/>
            <w:shd w:val="clear" w:color="auto" w:fill="auto"/>
          </w:tcPr>
          <w:p w14:paraId="34DCEDEF" w14:textId="77777777" w:rsidR="00117671" w:rsidRPr="006323F6" w:rsidRDefault="00117671" w:rsidP="00253123">
            <w:pPr>
              <w:pStyle w:val="TextoTablaNormal"/>
              <w:rPr>
                <w:rFonts w:ascii="Arial" w:hAnsi="Arial"/>
                <w:sz w:val="22"/>
                <w:lang w:eastAsia="es-ES"/>
              </w:rPr>
            </w:pPr>
          </w:p>
        </w:tc>
        <w:tc>
          <w:tcPr>
            <w:tcW w:w="4055" w:type="pct"/>
            <w:shd w:val="clear" w:color="auto" w:fill="auto"/>
          </w:tcPr>
          <w:p w14:paraId="1AA0C29E" w14:textId="77777777" w:rsidR="00117671" w:rsidRPr="006323F6" w:rsidRDefault="00117671" w:rsidP="00253123">
            <w:pPr>
              <w:pStyle w:val="TextoTablaNormal"/>
              <w:rPr>
                <w:rFonts w:ascii="Arial" w:hAnsi="Arial"/>
                <w:sz w:val="22"/>
                <w:lang w:eastAsia="es-ES"/>
              </w:rPr>
            </w:pPr>
          </w:p>
        </w:tc>
      </w:tr>
      <w:tr w:rsidR="00117671" w:rsidRPr="004A0691" w14:paraId="69C1AB52" w14:textId="77777777" w:rsidTr="00583FC6">
        <w:trPr>
          <w:trHeight w:val="263"/>
        </w:trPr>
        <w:tc>
          <w:tcPr>
            <w:tcW w:w="945" w:type="pct"/>
            <w:shd w:val="clear" w:color="auto" w:fill="auto"/>
          </w:tcPr>
          <w:p w14:paraId="347EE4E2" w14:textId="77777777" w:rsidR="00117671" w:rsidRPr="006323F6" w:rsidRDefault="00117671" w:rsidP="00253123">
            <w:pPr>
              <w:pStyle w:val="TextoTablaNormal"/>
              <w:rPr>
                <w:rFonts w:ascii="Arial" w:hAnsi="Arial"/>
                <w:sz w:val="22"/>
                <w:lang w:eastAsia="es-ES"/>
              </w:rPr>
            </w:pPr>
          </w:p>
        </w:tc>
        <w:tc>
          <w:tcPr>
            <w:tcW w:w="4055" w:type="pct"/>
            <w:shd w:val="clear" w:color="auto" w:fill="auto"/>
          </w:tcPr>
          <w:p w14:paraId="031F7B16" w14:textId="77777777" w:rsidR="00117671" w:rsidRPr="006323F6" w:rsidRDefault="00117671" w:rsidP="00253123">
            <w:pPr>
              <w:pStyle w:val="TextoTablaNormal"/>
              <w:rPr>
                <w:rFonts w:ascii="Arial" w:hAnsi="Arial"/>
                <w:sz w:val="22"/>
                <w:lang w:eastAsia="es-ES"/>
              </w:rPr>
            </w:pPr>
          </w:p>
        </w:tc>
      </w:tr>
    </w:tbl>
    <w:p w14:paraId="2105D01C" w14:textId="2309FFE1" w:rsidR="00587AA0" w:rsidRPr="006323F6" w:rsidRDefault="00ED73A4" w:rsidP="004A5C90">
      <w:pPr>
        <w:pStyle w:val="Ttulo1"/>
        <w:jc w:val="both"/>
      </w:pPr>
      <w:bookmarkStart w:id="0" w:name="_Toc531214620"/>
      <w:r w:rsidRPr="006323F6">
        <w:lastRenderedPageBreak/>
        <w:t>Resolución de los ejercicios y discusión</w:t>
      </w:r>
      <w:bookmarkEnd w:id="0"/>
    </w:p>
    <w:p w14:paraId="408EDEA2" w14:textId="731E4C18" w:rsidR="0031190F" w:rsidRPr="006323F6" w:rsidRDefault="00D31AE7" w:rsidP="0031190F">
      <w:pPr>
        <w:pStyle w:val="Ttulo2"/>
        <w:jc w:val="both"/>
      </w:pPr>
      <w:bookmarkStart w:id="1" w:name="_Toc531214621"/>
      <w:r w:rsidRPr="006323F6">
        <w:t xml:space="preserve">Primer </w:t>
      </w:r>
      <w:r w:rsidR="0031190F" w:rsidRPr="006323F6">
        <w:t>j</w:t>
      </w:r>
      <w:r w:rsidRPr="006323F6">
        <w:t>uego: NIM</w:t>
      </w:r>
      <w:bookmarkEnd w:id="1"/>
    </w:p>
    <w:p w14:paraId="6C5A2FC0" w14:textId="2A6B34E5" w:rsidR="005E28E4" w:rsidRPr="006323F6" w:rsidRDefault="0024758E" w:rsidP="005E28E4">
      <w:pPr>
        <w:pStyle w:val="Ttulo3"/>
      </w:pPr>
      <w:bookmarkStart w:id="2" w:name="_Toc531214622"/>
      <w:r w:rsidRPr="006323F6">
        <w:t>Ejercicio 1</w:t>
      </w:r>
      <w:r w:rsidR="00566A9A" w:rsidRPr="006323F6">
        <w:t>.</w:t>
      </w:r>
      <w:r w:rsidRPr="006323F6">
        <w:t xml:space="preserve"> </w:t>
      </w:r>
      <w:r w:rsidR="005E28E4" w:rsidRPr="006323F6">
        <w:t>Espacio de Estados</w:t>
      </w:r>
      <w:bookmarkEnd w:id="2"/>
    </w:p>
    <w:p w14:paraId="1CD61444" w14:textId="6E674B10" w:rsidR="00642835" w:rsidRPr="006323F6" w:rsidRDefault="00642835" w:rsidP="00642835">
      <w:pPr>
        <w:pStyle w:val="Ttulo4"/>
      </w:pPr>
      <w:bookmarkStart w:id="3" w:name="_Toc531214623"/>
      <w:r w:rsidRPr="006323F6">
        <w:t>Estado</w:t>
      </w:r>
      <w:bookmarkEnd w:id="3"/>
    </w:p>
    <w:p w14:paraId="0BB79249" w14:textId="0D12B390" w:rsidR="00B94D2D" w:rsidRPr="006323F6" w:rsidRDefault="00B94D2D" w:rsidP="00B94D2D">
      <w:pPr>
        <w:pStyle w:val="Texto"/>
        <w:rPr>
          <w:lang w:val="es-ES"/>
        </w:rPr>
      </w:pPr>
      <w:r w:rsidRPr="006323F6">
        <w:rPr>
          <w:lang w:val="es-ES"/>
        </w:rPr>
        <w:t xml:space="preserve">Un estado será representado </w:t>
      </w:r>
      <w:r w:rsidR="006E2756" w:rsidRPr="006323F6">
        <w:rPr>
          <w:lang w:val="es-ES"/>
        </w:rPr>
        <w:t>un número natur</w:t>
      </w:r>
      <w:r w:rsidR="001D1DCB" w:rsidRPr="006323F6">
        <w:rPr>
          <w:lang w:val="es-ES"/>
        </w:rPr>
        <w:t>a</w:t>
      </w:r>
      <w:r w:rsidR="00C71FF5" w:rsidRPr="006323F6">
        <w:rPr>
          <w:lang w:val="es-ES"/>
        </w:rPr>
        <w:t>l, el cual</w:t>
      </w:r>
      <w:r w:rsidR="006E2756" w:rsidRPr="006323F6">
        <w:rPr>
          <w:lang w:val="es-ES"/>
        </w:rPr>
        <w:t xml:space="preserve"> indica el número de fichas restantes</w:t>
      </w:r>
      <w:r w:rsidR="00E86AEC" w:rsidRPr="006323F6">
        <w:rPr>
          <w:lang w:val="es-ES"/>
        </w:rPr>
        <w:t>.</w:t>
      </w:r>
    </w:p>
    <w:p w14:paraId="6F586B91" w14:textId="6E5C4646" w:rsidR="00BB4264" w:rsidRPr="006323F6" w:rsidRDefault="00BB4264" w:rsidP="00BB4264">
      <w:pPr>
        <w:pStyle w:val="Texto"/>
        <w:numPr>
          <w:ilvl w:val="0"/>
          <w:numId w:val="11"/>
        </w:numPr>
        <w:rPr>
          <w:lang w:val="es-ES"/>
        </w:rPr>
      </w:pPr>
      <w:r w:rsidRPr="006323F6">
        <w:rPr>
          <w:lang w:val="es-ES"/>
        </w:rPr>
        <w:t xml:space="preserve">El estado inicial será </w:t>
      </w:r>
      <w:r w:rsidR="00D03372" w:rsidRPr="006323F6">
        <w:rPr>
          <w:lang w:val="es-ES"/>
        </w:rPr>
        <w:t xml:space="preserve">el número de fichas al </w:t>
      </w:r>
      <w:r w:rsidR="00D03372" w:rsidRPr="00417585">
        <w:rPr>
          <w:lang w:val="es-ES"/>
        </w:rPr>
        <w:t>comienzo del juego</w:t>
      </w:r>
      <w:r w:rsidR="00F25E17" w:rsidRPr="00417585">
        <w:rPr>
          <w:lang w:val="es-ES"/>
        </w:rPr>
        <w:t xml:space="preserve"> (</w:t>
      </w:r>
      <w:proofErr w:type="spellStart"/>
      <w:r w:rsidR="00F25E17" w:rsidRPr="00417585">
        <w:rPr>
          <w:lang w:val="es-ES"/>
        </w:rPr>
        <w:t>FichasRestantes</w:t>
      </w:r>
      <w:proofErr w:type="spellEnd"/>
      <w:r w:rsidR="00F25E17" w:rsidRPr="00417585">
        <w:rPr>
          <w:lang w:val="es-ES"/>
        </w:rPr>
        <w:t>).</w:t>
      </w:r>
      <w:r w:rsidR="00F25E17">
        <w:rPr>
          <w:lang w:val="es-ES"/>
        </w:rPr>
        <w:t xml:space="preserve"> </w:t>
      </w:r>
    </w:p>
    <w:p w14:paraId="416B1C30" w14:textId="09A22FE5" w:rsidR="00BB4264" w:rsidRPr="006323F6" w:rsidRDefault="00D03372" w:rsidP="00D03372">
      <w:pPr>
        <w:pStyle w:val="Texto"/>
        <w:numPr>
          <w:ilvl w:val="0"/>
          <w:numId w:val="11"/>
        </w:numPr>
        <w:rPr>
          <w:lang w:val="es-ES"/>
        </w:rPr>
      </w:pPr>
      <w:r w:rsidRPr="006323F6">
        <w:rPr>
          <w:lang w:val="es-ES"/>
        </w:rPr>
        <w:t xml:space="preserve">El estado final es </w:t>
      </w:r>
      <w:r w:rsidR="00A56862" w:rsidRPr="006323F6">
        <w:rPr>
          <w:lang w:val="es-ES"/>
        </w:rPr>
        <w:t xml:space="preserve">siempre un </w:t>
      </w:r>
      <w:r w:rsidR="0060035F" w:rsidRPr="006323F6">
        <w:rPr>
          <w:lang w:val="es-ES"/>
        </w:rPr>
        <w:t>estado</w:t>
      </w:r>
      <w:r w:rsidR="00A56862" w:rsidRPr="006323F6">
        <w:rPr>
          <w:lang w:val="es-ES"/>
        </w:rPr>
        <w:t xml:space="preserve"> con el número de fichas restantes igual a 0</w:t>
      </w:r>
      <w:r w:rsidR="000925E0">
        <w:rPr>
          <w:lang w:val="es-ES"/>
        </w:rPr>
        <w:t xml:space="preserve"> (</w:t>
      </w:r>
      <w:proofErr w:type="spellStart"/>
      <w:r w:rsidR="000925E0" w:rsidRPr="00417585">
        <w:rPr>
          <w:lang w:val="es-ES"/>
        </w:rPr>
        <w:t>FichasRestantes</w:t>
      </w:r>
      <w:proofErr w:type="spellEnd"/>
      <w:r w:rsidR="000925E0">
        <w:rPr>
          <w:lang w:val="es-ES"/>
        </w:rPr>
        <w:t xml:space="preserve"> ==</w:t>
      </w:r>
      <w:r w:rsidR="00CB278B">
        <w:rPr>
          <w:lang w:val="es-ES"/>
        </w:rPr>
        <w:t xml:space="preserve"> </w:t>
      </w:r>
      <w:r w:rsidR="000925E0">
        <w:rPr>
          <w:lang w:val="es-ES"/>
        </w:rPr>
        <w:t>0)</w:t>
      </w:r>
      <w:r w:rsidR="00A56862" w:rsidRPr="006323F6">
        <w:rPr>
          <w:lang w:val="es-ES"/>
        </w:rPr>
        <w:t>.</w:t>
      </w:r>
    </w:p>
    <w:p w14:paraId="659F46CA" w14:textId="7248235D" w:rsidR="00642835" w:rsidRPr="006323F6" w:rsidRDefault="00045279" w:rsidP="00642835">
      <w:pPr>
        <w:pStyle w:val="Ttulo4"/>
      </w:pPr>
      <w:bookmarkStart w:id="4" w:name="_Toc531214624"/>
      <w:r w:rsidRPr="006323F6">
        <w:t>Operadores</w:t>
      </w:r>
      <w:bookmarkEnd w:id="4"/>
    </w:p>
    <w:p w14:paraId="54818B0A" w14:textId="07D6B37B" w:rsidR="00624B9C" w:rsidRPr="006323F6" w:rsidRDefault="003E2475" w:rsidP="00624B9C">
      <w:pPr>
        <w:pStyle w:val="Texto"/>
        <w:rPr>
          <w:lang w:val="es-ES"/>
        </w:rPr>
      </w:pPr>
      <w:r w:rsidRPr="006323F6">
        <w:rPr>
          <w:lang w:val="es-ES"/>
        </w:rPr>
        <w:t>Existen 3 operadores</w:t>
      </w:r>
      <w:r w:rsidR="009E0D53" w:rsidRPr="006323F6">
        <w:rPr>
          <w:lang w:val="es-ES"/>
        </w:rPr>
        <w:t>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3827"/>
        <w:gridCol w:w="3969"/>
      </w:tblGrid>
      <w:tr w:rsidR="00404141" w:rsidRPr="004A0691" w14:paraId="1FD96B5D" w14:textId="77777777" w:rsidTr="00CE3442">
        <w:tc>
          <w:tcPr>
            <w:tcW w:w="1560" w:type="dxa"/>
            <w:shd w:val="clear" w:color="auto" w:fill="BFBFBF"/>
            <w:vAlign w:val="center"/>
          </w:tcPr>
          <w:p w14:paraId="373D8DA5" w14:textId="77777777" w:rsidR="00F07298" w:rsidRPr="004A0691" w:rsidRDefault="00F07298" w:rsidP="004A0691">
            <w:pPr>
              <w:pStyle w:val="Texto"/>
              <w:jc w:val="center"/>
              <w:rPr>
                <w:lang w:val="es-ES"/>
              </w:rPr>
            </w:pPr>
            <w:r w:rsidRPr="004A0691">
              <w:rPr>
                <w:b/>
                <w:sz w:val="22"/>
                <w:lang w:val="es-ES"/>
              </w:rPr>
              <w:t>Operador</w:t>
            </w:r>
          </w:p>
        </w:tc>
        <w:tc>
          <w:tcPr>
            <w:tcW w:w="3827" w:type="dxa"/>
            <w:shd w:val="clear" w:color="auto" w:fill="BFBFBF"/>
            <w:vAlign w:val="center"/>
          </w:tcPr>
          <w:p w14:paraId="4F6FB5DA" w14:textId="77777777" w:rsidR="00F07298" w:rsidRPr="004A0691" w:rsidRDefault="00F07298" w:rsidP="004A0691">
            <w:pPr>
              <w:pStyle w:val="Texto"/>
              <w:jc w:val="center"/>
              <w:rPr>
                <w:lang w:val="es-ES"/>
              </w:rPr>
            </w:pPr>
            <w:r w:rsidRPr="004A0691">
              <w:rPr>
                <w:b/>
                <w:sz w:val="22"/>
                <w:lang w:val="es-ES"/>
              </w:rPr>
              <w:t>Precondición</w:t>
            </w:r>
          </w:p>
        </w:tc>
        <w:tc>
          <w:tcPr>
            <w:tcW w:w="3969" w:type="dxa"/>
            <w:shd w:val="clear" w:color="auto" w:fill="BFBFBF"/>
            <w:vAlign w:val="center"/>
          </w:tcPr>
          <w:p w14:paraId="0BA04DE8" w14:textId="77777777" w:rsidR="00F07298" w:rsidRPr="004A0691" w:rsidRDefault="00F07298" w:rsidP="004A0691">
            <w:pPr>
              <w:pStyle w:val="Texto"/>
              <w:jc w:val="center"/>
              <w:rPr>
                <w:lang w:val="es-ES"/>
              </w:rPr>
            </w:pPr>
            <w:r w:rsidRPr="004A0691">
              <w:rPr>
                <w:b/>
                <w:sz w:val="22"/>
                <w:lang w:val="es-ES"/>
              </w:rPr>
              <w:t>Acción</w:t>
            </w:r>
          </w:p>
        </w:tc>
      </w:tr>
      <w:tr w:rsidR="00F07298" w:rsidRPr="004A0691" w14:paraId="693DB862" w14:textId="77777777" w:rsidTr="00CE3442">
        <w:tc>
          <w:tcPr>
            <w:tcW w:w="1560" w:type="dxa"/>
            <w:shd w:val="clear" w:color="auto" w:fill="auto"/>
            <w:vAlign w:val="center"/>
          </w:tcPr>
          <w:p w14:paraId="72F89D75" w14:textId="6F2A496E" w:rsidR="00F07298" w:rsidRPr="004A0691" w:rsidRDefault="00EC6E7F" w:rsidP="004A0691">
            <w:pPr>
              <w:pStyle w:val="Texto"/>
              <w:jc w:val="center"/>
              <w:rPr>
                <w:lang w:val="es-ES"/>
              </w:rPr>
            </w:pPr>
            <w:r>
              <w:rPr>
                <w:sz w:val="22"/>
                <w:lang w:val="es-ES"/>
              </w:rPr>
              <w:t>CogerFicha_1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6BD8711" w14:textId="6446AE4B" w:rsidR="00F07298" w:rsidRPr="004A0691" w:rsidRDefault="00EC6E7F" w:rsidP="004A0691">
            <w:pPr>
              <w:pStyle w:val="Texto"/>
              <w:jc w:val="center"/>
              <w:rPr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FichasRestantes</w:t>
            </w:r>
            <w:proofErr w:type="spellEnd"/>
            <w:r>
              <w:rPr>
                <w:sz w:val="22"/>
                <w:lang w:val="es-ES"/>
              </w:rPr>
              <w:t xml:space="preserve"> &gt;</w:t>
            </w:r>
            <w:r w:rsidR="007E5E00">
              <w:rPr>
                <w:sz w:val="22"/>
                <w:lang w:val="es-ES"/>
              </w:rPr>
              <w:t>= 1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FF370DD" w14:textId="6799AE1A" w:rsidR="00F07298" w:rsidRPr="004A0691" w:rsidRDefault="00AF44AB" w:rsidP="004A0691">
            <w:pPr>
              <w:pStyle w:val="Texto"/>
              <w:jc w:val="center"/>
              <w:rPr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FichasRestantes</w:t>
            </w:r>
            <w:proofErr w:type="spellEnd"/>
            <w:r>
              <w:rPr>
                <w:sz w:val="22"/>
                <w:lang w:val="es-ES"/>
              </w:rPr>
              <w:t xml:space="preserve"> -= 1</w:t>
            </w:r>
          </w:p>
        </w:tc>
      </w:tr>
      <w:tr w:rsidR="00F07298" w:rsidRPr="004A0691" w14:paraId="0CABBFA4" w14:textId="77777777" w:rsidTr="00CE3442">
        <w:tc>
          <w:tcPr>
            <w:tcW w:w="1560" w:type="dxa"/>
            <w:shd w:val="clear" w:color="auto" w:fill="auto"/>
            <w:vAlign w:val="center"/>
          </w:tcPr>
          <w:p w14:paraId="7FD7693B" w14:textId="12C28F9F" w:rsidR="00F07298" w:rsidRPr="004A0691" w:rsidRDefault="00EC6E7F" w:rsidP="004A0691">
            <w:pPr>
              <w:pStyle w:val="Texto"/>
              <w:jc w:val="center"/>
              <w:rPr>
                <w:lang w:val="es-ES"/>
              </w:rPr>
            </w:pPr>
            <w:r>
              <w:rPr>
                <w:sz w:val="22"/>
                <w:lang w:val="es-ES"/>
              </w:rPr>
              <w:t>CogerFicha_2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5ECF047" w14:textId="4399465E" w:rsidR="00F07298" w:rsidRPr="004A0691" w:rsidRDefault="007E5E00" w:rsidP="004A0691">
            <w:pPr>
              <w:pStyle w:val="Texto"/>
              <w:jc w:val="center"/>
              <w:rPr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FichasRestantes</w:t>
            </w:r>
            <w:proofErr w:type="spellEnd"/>
            <w:r>
              <w:rPr>
                <w:sz w:val="22"/>
                <w:lang w:val="es-ES"/>
              </w:rPr>
              <w:t xml:space="preserve"> &gt;= 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6DCA805F" w14:textId="42FD9D87" w:rsidR="00F07298" w:rsidRPr="004A0691" w:rsidRDefault="00AF44AB" w:rsidP="004A0691">
            <w:pPr>
              <w:pStyle w:val="Texto"/>
              <w:jc w:val="center"/>
              <w:rPr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FichasRestantes</w:t>
            </w:r>
            <w:proofErr w:type="spellEnd"/>
            <w:r>
              <w:rPr>
                <w:sz w:val="22"/>
                <w:lang w:val="es-ES"/>
              </w:rPr>
              <w:t xml:space="preserve"> -= 1</w:t>
            </w:r>
          </w:p>
        </w:tc>
      </w:tr>
      <w:tr w:rsidR="00F07298" w:rsidRPr="004A0691" w14:paraId="34F070E6" w14:textId="77777777" w:rsidTr="00CE3442">
        <w:tc>
          <w:tcPr>
            <w:tcW w:w="1560" w:type="dxa"/>
            <w:shd w:val="clear" w:color="auto" w:fill="auto"/>
            <w:vAlign w:val="center"/>
          </w:tcPr>
          <w:p w14:paraId="33E3A542" w14:textId="77D115EF" w:rsidR="00F07298" w:rsidRPr="004A0691" w:rsidRDefault="00EC6E7F" w:rsidP="004A0691">
            <w:pPr>
              <w:pStyle w:val="Texto"/>
              <w:jc w:val="center"/>
              <w:rPr>
                <w:lang w:val="es-ES"/>
              </w:rPr>
            </w:pPr>
            <w:r>
              <w:rPr>
                <w:sz w:val="22"/>
                <w:lang w:val="es-ES"/>
              </w:rPr>
              <w:t>CogerFicha_3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3F47B509" w14:textId="6A2D6F5E" w:rsidR="00F07298" w:rsidRPr="004A0691" w:rsidRDefault="007E5E00" w:rsidP="004A0691">
            <w:pPr>
              <w:pStyle w:val="Texto"/>
              <w:jc w:val="center"/>
              <w:rPr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FichasRestantes</w:t>
            </w:r>
            <w:proofErr w:type="spellEnd"/>
            <w:r>
              <w:rPr>
                <w:sz w:val="22"/>
                <w:lang w:val="es-ES"/>
              </w:rPr>
              <w:t xml:space="preserve"> &gt;= 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3CF8EEDD" w14:textId="00714A62" w:rsidR="00F07298" w:rsidRPr="004A0691" w:rsidRDefault="00AF44AB" w:rsidP="004A0691">
            <w:pPr>
              <w:pStyle w:val="Texto"/>
              <w:jc w:val="center"/>
              <w:rPr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FichasRestantes</w:t>
            </w:r>
            <w:proofErr w:type="spellEnd"/>
            <w:r>
              <w:rPr>
                <w:sz w:val="22"/>
                <w:lang w:val="es-ES"/>
              </w:rPr>
              <w:t xml:space="preserve"> -= 1</w:t>
            </w:r>
          </w:p>
        </w:tc>
      </w:tr>
    </w:tbl>
    <w:p w14:paraId="52B02DA7" w14:textId="24BE8933" w:rsidR="00F07298" w:rsidRPr="004A0691" w:rsidRDefault="00F07298" w:rsidP="00F07298">
      <w:pPr>
        <w:pStyle w:val="Descripcin"/>
        <w:keepNext/>
        <w:jc w:val="center"/>
      </w:pPr>
      <w:bookmarkStart w:id="5" w:name="_Toc531214615"/>
      <w:r w:rsidRPr="004A0691">
        <w:t xml:space="preserve">Tabla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Tabla \* ARABIC </w:instrText>
      </w:r>
      <w:r w:rsidR="008E1099">
        <w:rPr>
          <w:noProof/>
        </w:rPr>
        <w:fldChar w:fldCharType="separate"/>
      </w:r>
      <w:r w:rsidR="00B85970">
        <w:rPr>
          <w:noProof/>
        </w:rPr>
        <w:t>1</w:t>
      </w:r>
      <w:r w:rsidR="008E1099">
        <w:rPr>
          <w:noProof/>
        </w:rPr>
        <w:fldChar w:fldCharType="end"/>
      </w:r>
      <w:r w:rsidR="00480276" w:rsidRPr="004A0691">
        <w:t>. Operadores juego NIM.</w:t>
      </w:r>
      <w:bookmarkEnd w:id="5"/>
    </w:p>
    <w:p w14:paraId="664F8ECB" w14:textId="48846C4C" w:rsidR="00045279" w:rsidRPr="006323F6" w:rsidRDefault="00BD4C5C" w:rsidP="00045279">
      <w:pPr>
        <w:pStyle w:val="Ttulo4"/>
      </w:pPr>
      <w:bookmarkStart w:id="6" w:name="_Toc531214625"/>
      <w:r w:rsidRPr="006323F6">
        <w:t>Coste g(n)</w:t>
      </w:r>
      <w:bookmarkEnd w:id="6"/>
    </w:p>
    <w:p w14:paraId="7E29F81C" w14:textId="3B77F53B" w:rsidR="00774EDF" w:rsidRPr="006323F6" w:rsidRDefault="00774EDF" w:rsidP="00774EDF">
      <w:pPr>
        <w:pStyle w:val="Texto"/>
        <w:rPr>
          <w:lang w:val="es-ES"/>
        </w:rPr>
      </w:pPr>
      <w:r w:rsidRPr="006323F6">
        <w:rPr>
          <w:lang w:val="es-ES"/>
        </w:rPr>
        <w:t>La función de coste es uniforme</w:t>
      </w:r>
      <w:r w:rsidR="008C6DCE" w:rsidRPr="006323F6">
        <w:rPr>
          <w:lang w:val="es-ES"/>
        </w:rPr>
        <w:t xml:space="preserve"> (</w:t>
      </w:r>
      <w:r w:rsidR="00D334C5" w:rsidRPr="006323F6">
        <w:rPr>
          <w:lang w:val="es-ES"/>
        </w:rPr>
        <w:t>0</w:t>
      </w:r>
      <w:r w:rsidR="008C6DCE" w:rsidRPr="006323F6">
        <w:rPr>
          <w:lang w:val="es-ES"/>
        </w:rPr>
        <w:t>).</w:t>
      </w:r>
      <w:r w:rsidR="00DE21DB" w:rsidRPr="006323F6">
        <w:rPr>
          <w:lang w:val="es-ES"/>
        </w:rPr>
        <w:t xml:space="preserve"> </w:t>
      </w:r>
      <w:r w:rsidR="00D334C5" w:rsidRPr="006323F6">
        <w:rPr>
          <w:lang w:val="es-ES"/>
        </w:rPr>
        <w:t>Para</w:t>
      </w:r>
      <w:r w:rsidR="00DE21DB" w:rsidRPr="006323F6">
        <w:rPr>
          <w:lang w:val="es-ES"/>
        </w:rPr>
        <w:t xml:space="preserve"> nuestro </w:t>
      </w:r>
      <w:r w:rsidR="00DC364C" w:rsidRPr="006323F6">
        <w:rPr>
          <w:lang w:val="es-ES"/>
        </w:rPr>
        <w:t>juego</w:t>
      </w:r>
      <w:r w:rsidR="00DE21DB" w:rsidRPr="006323F6">
        <w:rPr>
          <w:lang w:val="es-ES"/>
        </w:rPr>
        <w:t xml:space="preserve">, </w:t>
      </w:r>
      <w:r w:rsidR="00D334C5" w:rsidRPr="006323F6">
        <w:rPr>
          <w:lang w:val="es-ES"/>
        </w:rPr>
        <w:t>este dato</w:t>
      </w:r>
      <w:r w:rsidR="00823FD6" w:rsidRPr="006323F6">
        <w:rPr>
          <w:lang w:val="es-ES"/>
        </w:rPr>
        <w:t xml:space="preserve"> no nos afecta.</w:t>
      </w:r>
    </w:p>
    <w:p w14:paraId="69882C80" w14:textId="0970FE2D" w:rsidR="00330C93" w:rsidRPr="006323F6" w:rsidRDefault="0024758E" w:rsidP="00330C93">
      <w:pPr>
        <w:pStyle w:val="Ttulo3"/>
      </w:pPr>
      <w:bookmarkStart w:id="7" w:name="_Toc531214626"/>
      <w:r w:rsidRPr="006323F6">
        <w:t>Ejercicio 2</w:t>
      </w:r>
      <w:r w:rsidR="00566A9A" w:rsidRPr="006323F6">
        <w:t>.</w:t>
      </w:r>
      <w:r w:rsidRPr="006323F6">
        <w:t xml:space="preserve"> </w:t>
      </w:r>
      <w:r w:rsidR="00330C93" w:rsidRPr="006323F6">
        <w:t>Función de evaluación</w:t>
      </w:r>
      <w:bookmarkEnd w:id="7"/>
    </w:p>
    <w:p w14:paraId="7B0C5FC2" w14:textId="53D48D06" w:rsidR="00A21ABC" w:rsidRPr="006323F6" w:rsidRDefault="00A21ABC" w:rsidP="00A21ABC">
      <w:pPr>
        <w:pStyle w:val="Texto"/>
        <w:rPr>
          <w:lang w:val="es-ES"/>
        </w:rPr>
      </w:pPr>
      <w:r w:rsidRPr="006323F6">
        <w:rPr>
          <w:lang w:val="es-ES"/>
        </w:rPr>
        <w:t xml:space="preserve">Para este ejercicio, existe una función </w:t>
      </w:r>
      <w:r w:rsidR="003C5123" w:rsidRPr="006323F6">
        <w:rPr>
          <w:lang w:val="es-ES"/>
        </w:rPr>
        <w:t>de evaluación</w:t>
      </w:r>
      <w:r w:rsidRPr="006323F6">
        <w:rPr>
          <w:lang w:val="es-ES"/>
        </w:rPr>
        <w:t xml:space="preserve"> perfecta</w:t>
      </w:r>
      <w:r w:rsidR="00393B75" w:rsidRPr="006323F6">
        <w:rPr>
          <w:lang w:val="es-ES"/>
        </w:rPr>
        <w:t xml:space="preserve"> y de bajo coste</w:t>
      </w:r>
      <w:r w:rsidRPr="006323F6">
        <w:rPr>
          <w:lang w:val="es-ES"/>
        </w:rPr>
        <w:t>. Dado el número de fichas restantes, podemos saber con seguridad si el jugador al que le toque el turno va a ganar o perder</w:t>
      </w:r>
      <w:r w:rsidR="00894AF0">
        <w:rPr>
          <w:lang w:val="es-ES"/>
        </w:rPr>
        <w:t>.</w:t>
      </w:r>
      <w:r w:rsidR="0012128A">
        <w:rPr>
          <w:lang w:val="es-ES"/>
        </w:rPr>
        <w:t xml:space="preserve"> Con esto</w:t>
      </w:r>
      <w:r w:rsidR="00BC2ECE" w:rsidRPr="006323F6">
        <w:rPr>
          <w:lang w:val="es-ES"/>
        </w:rPr>
        <w:t xml:space="preserve"> </w:t>
      </w:r>
      <w:r w:rsidR="0012128A">
        <w:rPr>
          <w:lang w:val="es-ES"/>
        </w:rPr>
        <w:t>asumimos</w:t>
      </w:r>
      <w:r w:rsidR="00BC2ECE" w:rsidRPr="006323F6">
        <w:rPr>
          <w:lang w:val="es-ES"/>
        </w:rPr>
        <w:t xml:space="preserve"> que ambos jugadores van a ejecutar el mejor movimiento posible</w:t>
      </w:r>
      <w:r w:rsidR="00DD3020" w:rsidRPr="006323F6">
        <w:rPr>
          <w:lang w:val="es-ES"/>
        </w:rPr>
        <w:t>, es decir, uno no va a perder a propósito</w:t>
      </w:r>
      <w:r w:rsidR="00BC2ECE" w:rsidRPr="006323F6">
        <w:rPr>
          <w:lang w:val="es-ES"/>
        </w:rPr>
        <w:t>.</w:t>
      </w:r>
    </w:p>
    <w:p w14:paraId="0604F13B" w14:textId="51025360" w:rsidR="006F612B" w:rsidRPr="006323F6" w:rsidRDefault="000A4716" w:rsidP="00A21ABC">
      <w:pPr>
        <w:pStyle w:val="Texto"/>
        <w:rPr>
          <w:lang w:val="es-ES"/>
        </w:rPr>
      </w:pPr>
      <w:r w:rsidRPr="006323F6">
        <w:rPr>
          <w:lang w:val="es-ES"/>
        </w:rPr>
        <w:t>Código Python:</w:t>
      </w:r>
    </w:p>
    <w:p w14:paraId="61456429" w14:textId="66766532" w:rsidR="00DD3020" w:rsidRDefault="00DD3020" w:rsidP="00A21ABC">
      <w:pPr>
        <w:pStyle w:val="Texto"/>
        <w:rPr>
          <w:lang w:val="es-ES"/>
        </w:rPr>
      </w:pPr>
    </w:p>
    <w:p w14:paraId="67151A62" w14:textId="77777777" w:rsidR="005A78FD" w:rsidRPr="006323F6" w:rsidRDefault="005A78FD" w:rsidP="00A21ABC">
      <w:pPr>
        <w:pStyle w:val="Texto"/>
        <w:rPr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94"/>
      </w:tblGrid>
      <w:tr w:rsidR="006F612B" w:rsidRPr="004A0691" w14:paraId="0B057DFF" w14:textId="77777777" w:rsidTr="004A0691">
        <w:tc>
          <w:tcPr>
            <w:tcW w:w="9494" w:type="dxa"/>
            <w:shd w:val="clear" w:color="auto" w:fill="FFFFFF"/>
          </w:tcPr>
          <w:p w14:paraId="10FA0F53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lastRenderedPageBreak/>
              <w:t xml:space="preserve">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def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__</w:t>
            </w:r>
            <w:proofErr w:type="spellStart"/>
            <w:proofErr w:type="gram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CalcularGanador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(</w:t>
            </w:r>
            <w:proofErr w:type="spellStart"/>
            <w:proofErr w:type="gram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self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, Fichas, Tipo):</w:t>
            </w:r>
          </w:p>
          <w:p w14:paraId="642A8D7C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"""</w:t>
            </w:r>
          </w:p>
          <w:p w14:paraId="4F82BFF0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Función para calcular si el jugador actual va a ganar dado un número de fichas.</w:t>
            </w:r>
          </w:p>
          <w:p w14:paraId="660A379F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</w:t>
            </w:r>
            <w:proofErr w:type="gram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: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param</w:t>
            </w:r>
            <w:proofErr w:type="spellEnd"/>
            <w:proofErr w:type="gram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Fichas: Número de fichas.</w:t>
            </w:r>
          </w:p>
          <w:p w14:paraId="3104BC02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</w:t>
            </w:r>
            <w:proofErr w:type="gram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: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param</w:t>
            </w:r>
            <w:proofErr w:type="spellEnd"/>
            <w:proofErr w:type="gram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Tipo: Tipo de nodo MIN o MAX.</w:t>
            </w:r>
          </w:p>
          <w:p w14:paraId="1DAD6C20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</w:t>
            </w:r>
            <w:proofErr w:type="gram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: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return</w:t>
            </w:r>
            <w:proofErr w:type="spellEnd"/>
            <w:proofErr w:type="gram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: Devuelve si el jugador va a ganar.</w:t>
            </w:r>
          </w:p>
          <w:p w14:paraId="2119C179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"""</w:t>
            </w:r>
          </w:p>
          <w:p w14:paraId="741FFB1F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if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Fichas % 4 == 1:</w:t>
            </w:r>
          </w:p>
          <w:p w14:paraId="09F1CEFF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if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Tipo == "MAX":</w:t>
            </w:r>
          </w:p>
          <w:p w14:paraId="1C9ED47F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return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-1 # Gana MIN</w:t>
            </w:r>
          </w:p>
          <w:p w14:paraId="144AC709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else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:</w:t>
            </w:r>
          </w:p>
          <w:p w14:paraId="13C24EE8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return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1 # Gana MAX</w:t>
            </w:r>
          </w:p>
          <w:p w14:paraId="2059DB52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else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: </w:t>
            </w:r>
          </w:p>
          <w:p w14:paraId="323FA5BE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if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Tipo == "MAX":</w:t>
            </w:r>
          </w:p>
          <w:p w14:paraId="4EC63267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return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1 # Gana MAX</w:t>
            </w:r>
          </w:p>
          <w:p w14:paraId="24888518" w14:textId="77777777" w:rsidR="00B81A4B" w:rsidRPr="00B81A4B" w:rsidRDefault="00B81A4B" w:rsidP="004A0691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else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:</w:t>
            </w:r>
          </w:p>
          <w:p w14:paraId="09D9FE82" w14:textId="11B9D13A" w:rsidR="006F612B" w:rsidRPr="004A0691" w:rsidRDefault="00B81A4B" w:rsidP="00B81A4B">
            <w:pPr>
              <w:pStyle w:val="Texto"/>
              <w:rPr>
                <w:rFonts w:ascii="Monaco" w:hAnsi="Monaco"/>
                <w:sz w:val="16"/>
                <w:szCs w:val="16"/>
                <w:lang w:val="es-ES"/>
              </w:rPr>
            </w:pPr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               </w:t>
            </w:r>
            <w:proofErr w:type="spellStart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>return</w:t>
            </w:r>
            <w:proofErr w:type="spellEnd"/>
            <w:r w:rsidRPr="00B81A4B">
              <w:rPr>
                <w:rFonts w:ascii="Monaco" w:hAnsi="Monaco"/>
                <w:sz w:val="16"/>
                <w:szCs w:val="16"/>
                <w:lang w:val="es-ES"/>
              </w:rPr>
              <w:t xml:space="preserve"> -1 # Gana MIN</w:t>
            </w:r>
          </w:p>
        </w:tc>
      </w:tr>
    </w:tbl>
    <w:p w14:paraId="1DD56B7B" w14:textId="7FE3521D" w:rsidR="000A4716" w:rsidRPr="006323F6" w:rsidRDefault="0022496B" w:rsidP="0022496B">
      <w:pPr>
        <w:pStyle w:val="Descripcin"/>
        <w:jc w:val="center"/>
      </w:pPr>
      <w:bookmarkStart w:id="8" w:name="_Toc531214616"/>
      <w:r w:rsidRPr="006323F6">
        <w:t xml:space="preserve">Tabla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Tabla \* ARABIC </w:instrText>
      </w:r>
      <w:r w:rsidR="008E1099">
        <w:rPr>
          <w:noProof/>
        </w:rPr>
        <w:fldChar w:fldCharType="separate"/>
      </w:r>
      <w:r w:rsidR="00B85970">
        <w:rPr>
          <w:noProof/>
        </w:rPr>
        <w:t>2</w:t>
      </w:r>
      <w:r w:rsidR="008E1099">
        <w:rPr>
          <w:noProof/>
        </w:rPr>
        <w:fldChar w:fldCharType="end"/>
      </w:r>
      <w:r w:rsidRPr="006323F6">
        <w:t>. Código Python de la función de evaluación para NIM.</w:t>
      </w:r>
      <w:bookmarkEnd w:id="8"/>
    </w:p>
    <w:p w14:paraId="656146A8" w14:textId="77777777" w:rsidR="00BB396B" w:rsidRPr="006323F6" w:rsidRDefault="0024758E" w:rsidP="0024758E">
      <w:pPr>
        <w:pStyle w:val="Ttulo3"/>
      </w:pPr>
      <w:bookmarkStart w:id="9" w:name="_Toc531214627"/>
      <w:r w:rsidRPr="006323F6">
        <w:t>Ejercicio 3</w:t>
      </w:r>
      <w:r w:rsidR="00566A9A" w:rsidRPr="006323F6">
        <w:t>.</w:t>
      </w:r>
      <w:bookmarkEnd w:id="9"/>
      <w:r w:rsidRPr="006323F6">
        <w:t xml:space="preserve"> </w:t>
      </w:r>
    </w:p>
    <w:p w14:paraId="659C269D" w14:textId="4E937151" w:rsidR="00E03E3B" w:rsidRPr="006323F6" w:rsidRDefault="0024758E" w:rsidP="00BE7A66">
      <w:pPr>
        <w:jc w:val="both"/>
        <w:rPr>
          <w:b/>
        </w:rPr>
      </w:pPr>
      <w:r w:rsidRPr="006323F6">
        <w:rPr>
          <w:b/>
        </w:rPr>
        <w:t>Comparativa</w:t>
      </w:r>
      <w:r w:rsidR="00043201" w:rsidRPr="006323F6">
        <w:rPr>
          <w:b/>
        </w:rPr>
        <w:t xml:space="preserve"> </w:t>
      </w:r>
      <w:r w:rsidR="007B1540" w:rsidRPr="006323F6">
        <w:rPr>
          <w:b/>
        </w:rPr>
        <w:t xml:space="preserve">de </w:t>
      </w:r>
      <w:r w:rsidR="00043201" w:rsidRPr="006323F6">
        <w:rPr>
          <w:b/>
        </w:rPr>
        <w:t>ejecución del juego con/sin restricción</w:t>
      </w:r>
      <w:r w:rsidR="00F95DF2" w:rsidRPr="006323F6">
        <w:rPr>
          <w:b/>
        </w:rPr>
        <w:t xml:space="preserve"> </w:t>
      </w:r>
      <w:r w:rsidR="0084186E" w:rsidRPr="006323F6">
        <w:rPr>
          <w:b/>
        </w:rPr>
        <w:t>de profundidad máxima 2 * K</w:t>
      </w:r>
      <w:r w:rsidR="00652A29" w:rsidRPr="006323F6">
        <w:rPr>
          <w:b/>
        </w:rPr>
        <w:t xml:space="preserve"> siendo K = 2</w:t>
      </w:r>
      <w:r w:rsidR="00BB396B" w:rsidRPr="006323F6">
        <w:rPr>
          <w:b/>
        </w:rPr>
        <w:t>.</w:t>
      </w:r>
    </w:p>
    <w:p w14:paraId="096F131C" w14:textId="081C2917" w:rsidR="00755EFD" w:rsidRPr="006323F6" w:rsidRDefault="00755EFD" w:rsidP="00BE7A66">
      <w:pPr>
        <w:jc w:val="both"/>
        <w:rPr>
          <w:b/>
        </w:rPr>
      </w:pPr>
    </w:p>
    <w:p w14:paraId="72244184" w14:textId="47A2DEC5" w:rsidR="00DA4AE7" w:rsidRPr="006323F6" w:rsidRDefault="00DA4AE7" w:rsidP="00BE7A66">
      <w:pPr>
        <w:jc w:val="both"/>
      </w:pPr>
      <w:r w:rsidRPr="006323F6">
        <w:t>Ejecutar el juego sin profundidad máxima lo único que produce</w:t>
      </w:r>
      <w:r w:rsidR="00BD487E">
        <w:t>,</w:t>
      </w:r>
      <w:r w:rsidRPr="006323F6">
        <w:t xml:space="preserve"> es </w:t>
      </w:r>
      <w:r w:rsidR="00826CC5" w:rsidRPr="006323F6">
        <w:t>que los tiempos de cálculo sean muy elevados</w:t>
      </w:r>
      <w:r w:rsidR="0009351B">
        <w:t xml:space="preserve"> </w:t>
      </w:r>
      <w:r w:rsidR="00826CC5" w:rsidRPr="006323F6">
        <w:t>cuando las fichas restantes son</w:t>
      </w:r>
      <w:r w:rsidR="000B67CD" w:rsidRPr="006323F6">
        <w:t xml:space="preserve"> mayores que 15.</w:t>
      </w:r>
      <w:r w:rsidR="008A56A2" w:rsidRPr="006323F6">
        <w:t xml:space="preserve"> </w:t>
      </w:r>
      <w:r w:rsidR="002B5590" w:rsidRPr="006323F6">
        <w:t>Esto se debe a que</w:t>
      </w:r>
      <w:r w:rsidR="0009351B">
        <w:t>,</w:t>
      </w:r>
      <w:r w:rsidR="002B5590" w:rsidRPr="006323F6">
        <w:t xml:space="preserve"> el programa debe de generar el árbol completamente para </w:t>
      </w:r>
      <w:r w:rsidR="006C6156" w:rsidRPr="006323F6">
        <w:t>evaluar</w:t>
      </w:r>
      <w:r w:rsidR="002B5590" w:rsidRPr="006323F6">
        <w:t xml:space="preserve"> todos las posibles jugadas en c</w:t>
      </w:r>
      <w:r w:rsidR="006C6156" w:rsidRPr="006323F6">
        <w:t>a</w:t>
      </w:r>
      <w:r w:rsidR="002B5590" w:rsidRPr="006323F6">
        <w:t>da turno</w:t>
      </w:r>
      <w:r w:rsidR="006C6156" w:rsidRPr="006323F6">
        <w:t>.</w:t>
      </w:r>
    </w:p>
    <w:p w14:paraId="0FB2340A" w14:textId="77777777" w:rsidR="007972AF" w:rsidRPr="006323F6" w:rsidRDefault="007972AF" w:rsidP="00BE7A66">
      <w:pPr>
        <w:jc w:val="both"/>
      </w:pPr>
    </w:p>
    <w:p w14:paraId="45B75B7D" w14:textId="77777777" w:rsidR="00AE3729" w:rsidRDefault="003C7ACA" w:rsidP="00BE7A66">
      <w:pPr>
        <w:jc w:val="both"/>
      </w:pPr>
      <w:r w:rsidRPr="006323F6">
        <w:t xml:space="preserve">Si </w:t>
      </w:r>
      <w:r w:rsidR="008B4F55" w:rsidRPr="006323F6">
        <w:t>ejecutáramos</w:t>
      </w:r>
      <w:r w:rsidRPr="006323F6">
        <w:t xml:space="preserve"> el juego con profundidad máxima</w:t>
      </w:r>
      <w:r w:rsidR="008B4F55" w:rsidRPr="006323F6">
        <w:t>, es decir, con decisiones imperfectas para evitar el problema del tiempo</w:t>
      </w:r>
      <w:r w:rsidR="00817DC3" w:rsidRPr="006323F6">
        <w:t xml:space="preserve"> de cálculo</w:t>
      </w:r>
      <w:r w:rsidR="00FB740C">
        <w:t>,</w:t>
      </w:r>
      <w:r w:rsidR="00817DC3" w:rsidRPr="006323F6">
        <w:t xml:space="preserve"> de</w:t>
      </w:r>
      <w:r w:rsidR="00CE185B" w:rsidRPr="006323F6">
        <w:t xml:space="preserve"> </w:t>
      </w:r>
      <w:r w:rsidR="00FB740C">
        <w:t xml:space="preserve">la </w:t>
      </w:r>
      <w:r w:rsidR="008B4F55" w:rsidRPr="006323F6">
        <w:t>mejor jugada para el jugador máquin</w:t>
      </w:r>
      <w:r w:rsidR="007972AF" w:rsidRPr="006323F6">
        <w:t>a</w:t>
      </w:r>
      <w:r w:rsidR="00817DC3" w:rsidRPr="006323F6">
        <w:t xml:space="preserve">, </w:t>
      </w:r>
      <w:r w:rsidR="007972AF" w:rsidRPr="006323F6">
        <w:t xml:space="preserve">observamos que las jugadas </w:t>
      </w:r>
      <w:r w:rsidR="00A80B98" w:rsidRPr="006323F6">
        <w:t>elegidas</w:t>
      </w:r>
      <w:r w:rsidR="007972AF" w:rsidRPr="006323F6">
        <w:t xml:space="preserve"> por el programa son exactamente iguales a </w:t>
      </w:r>
      <w:r w:rsidR="00CC14CD" w:rsidRPr="006323F6">
        <w:t>la ejecución del juego sin profundidad máxima.</w:t>
      </w:r>
      <w:r w:rsidR="003A546F" w:rsidRPr="006323F6">
        <w:t xml:space="preserve"> </w:t>
      </w:r>
    </w:p>
    <w:p w14:paraId="283D011E" w14:textId="77777777" w:rsidR="00AE3729" w:rsidRDefault="00AE3729" w:rsidP="00BE7A66">
      <w:pPr>
        <w:jc w:val="both"/>
      </w:pPr>
    </w:p>
    <w:p w14:paraId="7178376B" w14:textId="4760B19E" w:rsidR="00324CCC" w:rsidRPr="006323F6" w:rsidRDefault="003A546F" w:rsidP="00BE7A66">
      <w:pPr>
        <w:jc w:val="both"/>
      </w:pPr>
      <w:r w:rsidRPr="006323F6">
        <w:t>Esto en principio no podría tener sentido</w:t>
      </w:r>
      <w:r w:rsidR="00AE3729">
        <w:t>,</w:t>
      </w:r>
      <w:r w:rsidRPr="006323F6">
        <w:t xml:space="preserve"> pues se trata de decisiones imperfectas. Sin embargo, al ser la función de evaluación perfecta (sabiendo el número de fichas restantes, sabemos </w:t>
      </w:r>
      <w:r w:rsidRPr="006323F6">
        <w:lastRenderedPageBreak/>
        <w:t>quien va a ganar)</w:t>
      </w:r>
      <w:r w:rsidR="0095450B" w:rsidRPr="006323F6">
        <w:t>, el programa no necesita crear el árbol entero para saber con certeza el mejor movimiento</w:t>
      </w:r>
      <w:r w:rsidR="00AA7DA8" w:rsidRPr="006323F6">
        <w:t xml:space="preserve"> en cada turno</w:t>
      </w:r>
      <w:r w:rsidR="0095450B" w:rsidRPr="006323F6">
        <w:t>.</w:t>
      </w:r>
    </w:p>
    <w:p w14:paraId="3A28BE33" w14:textId="77777777" w:rsidR="007972AF" w:rsidRPr="006323F6" w:rsidRDefault="007972AF" w:rsidP="00BB396B">
      <w:pPr>
        <w:rPr>
          <w:b/>
        </w:rPr>
      </w:pPr>
    </w:p>
    <w:p w14:paraId="09C89F5E" w14:textId="16C3CA71" w:rsidR="00755EFD" w:rsidRPr="006323F6" w:rsidRDefault="00E07E5F" w:rsidP="00A42327">
      <w:pPr>
        <w:jc w:val="both"/>
      </w:pPr>
      <w:r w:rsidRPr="006323F6">
        <w:t>Para demostrar</w:t>
      </w:r>
      <w:r w:rsidR="006A2AC2" w:rsidRPr="006323F6">
        <w:t xml:space="preserve"> lo anteriormente comentado, ejecutamos el juego con y sin profundidad máxima y </w:t>
      </w:r>
      <w:r w:rsidR="00A42327" w:rsidRPr="006323F6">
        <w:t>número de fichas igual a 20</w:t>
      </w:r>
      <w:r w:rsidR="00C146FE">
        <w:t xml:space="preserve">. </w:t>
      </w:r>
      <w:r w:rsidR="0031037F">
        <w:t xml:space="preserve">Comprobamos que </w:t>
      </w:r>
      <w:r w:rsidR="00793D51">
        <w:t>los movimientos con decisiones imperfectas sean</w:t>
      </w:r>
      <w:r w:rsidR="0031037F">
        <w:t xml:space="preserve"> igual a aquellos tomados cuando se ha generado el árbol completamente.</w:t>
      </w:r>
    </w:p>
    <w:p w14:paraId="2224D0B4" w14:textId="79675E22" w:rsidR="00A42327" w:rsidRPr="006323F6" w:rsidRDefault="00A42327" w:rsidP="00A42327">
      <w:pPr>
        <w:jc w:val="both"/>
      </w:pPr>
    </w:p>
    <w:p w14:paraId="0D9328E7" w14:textId="2CBA1DD3" w:rsidR="00A42327" w:rsidRPr="006323F6" w:rsidRDefault="006663DB" w:rsidP="00A42327">
      <w:pPr>
        <w:jc w:val="both"/>
      </w:pPr>
      <w:r w:rsidRPr="006323F6">
        <w:t>Con profundidad máxima 2*K siendo K=2:</w:t>
      </w:r>
    </w:p>
    <w:p w14:paraId="2273EF1E" w14:textId="589DC980" w:rsidR="00F95DF2" w:rsidRPr="006323F6" w:rsidRDefault="00F95DF2" w:rsidP="00F95DF2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418"/>
        <w:gridCol w:w="2584"/>
      </w:tblGrid>
      <w:tr w:rsidR="004A0691" w:rsidRPr="004A0691" w14:paraId="280EBE57" w14:textId="25C96ABD" w:rsidTr="004A0691">
        <w:trPr>
          <w:jc w:val="center"/>
        </w:trPr>
        <w:tc>
          <w:tcPr>
            <w:tcW w:w="1101" w:type="dxa"/>
            <w:shd w:val="clear" w:color="auto" w:fill="A6A6A6"/>
            <w:vAlign w:val="center"/>
          </w:tcPr>
          <w:p w14:paraId="75553CA7" w14:textId="4829DFA8" w:rsidR="00A42327" w:rsidRPr="004A0691" w:rsidRDefault="00A42327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Turno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6204C0EC" w14:textId="774F7201" w:rsidR="00A42327" w:rsidRPr="004A0691" w:rsidRDefault="00A42327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Jugador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6B6A15B1" w14:textId="49819DEC" w:rsidR="00A42327" w:rsidRPr="004A0691" w:rsidRDefault="00A42327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Restantes</w:t>
            </w:r>
          </w:p>
        </w:tc>
        <w:tc>
          <w:tcPr>
            <w:tcW w:w="1418" w:type="dxa"/>
            <w:shd w:val="clear" w:color="auto" w:fill="A6A6A6"/>
          </w:tcPr>
          <w:p w14:paraId="5FCF2015" w14:textId="09CA8B0C" w:rsidR="00A42327" w:rsidRPr="004A0691" w:rsidRDefault="00A42327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Acción</w:t>
            </w:r>
          </w:p>
        </w:tc>
        <w:tc>
          <w:tcPr>
            <w:tcW w:w="2584" w:type="dxa"/>
            <w:shd w:val="clear" w:color="auto" w:fill="A6A6A6"/>
          </w:tcPr>
          <w:p w14:paraId="3B1099BF" w14:textId="0513409A" w:rsidR="00A42327" w:rsidRPr="004A0691" w:rsidRDefault="00A42327" w:rsidP="004A0691">
            <w:pPr>
              <w:jc w:val="center"/>
              <w:rPr>
                <w:b/>
              </w:rPr>
            </w:pPr>
            <w:r w:rsidRPr="004A0691">
              <w:rPr>
                <w:b/>
              </w:rPr>
              <w:t>Tiempo</w:t>
            </w:r>
            <w:r w:rsidR="00F60075" w:rsidRPr="004A0691">
              <w:rPr>
                <w:b/>
              </w:rPr>
              <w:t xml:space="preserve"> de cálculo</w:t>
            </w:r>
          </w:p>
        </w:tc>
      </w:tr>
      <w:tr w:rsidR="004A0691" w:rsidRPr="004A0691" w14:paraId="1025648E" w14:textId="47C1DBEF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58A8DAFB" w14:textId="4213DE3A" w:rsidR="003E13F2" w:rsidRPr="004A0691" w:rsidRDefault="003E13F2" w:rsidP="004A0691">
            <w:pPr>
              <w:jc w:val="center"/>
            </w:pPr>
            <w:r w:rsidRPr="004A0691">
              <w:t>1</w:t>
            </w:r>
          </w:p>
        </w:tc>
        <w:tc>
          <w:tcPr>
            <w:tcW w:w="1559" w:type="dxa"/>
            <w:shd w:val="clear" w:color="auto" w:fill="auto"/>
          </w:tcPr>
          <w:p w14:paraId="60E5C50B" w14:textId="2A033020" w:rsidR="003E13F2" w:rsidRPr="004A0691" w:rsidRDefault="003E13F2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69C52C7B" w14:textId="025050B9" w:rsidR="003E13F2" w:rsidRPr="004A0691" w:rsidRDefault="003E13F2" w:rsidP="004A0691">
            <w:pPr>
              <w:jc w:val="center"/>
            </w:pPr>
            <w:r w:rsidRPr="004A0691">
              <w:t>20</w:t>
            </w:r>
          </w:p>
        </w:tc>
        <w:tc>
          <w:tcPr>
            <w:tcW w:w="1418" w:type="dxa"/>
            <w:shd w:val="clear" w:color="auto" w:fill="auto"/>
          </w:tcPr>
          <w:p w14:paraId="4C4863B1" w14:textId="5E357989" w:rsidR="003E13F2" w:rsidRPr="004A0691" w:rsidRDefault="003E13F2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731F3BFC" w14:textId="0DC4E1BF" w:rsidR="003E13F2" w:rsidRPr="004A0691" w:rsidRDefault="003E13F2" w:rsidP="004A069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Fonts w:ascii="Calibri" w:hAnsi="Calibri"/>
              </w:rPr>
              <w:t>-</w:t>
            </w:r>
          </w:p>
        </w:tc>
      </w:tr>
      <w:tr w:rsidR="004A0691" w:rsidRPr="004A0691" w14:paraId="39E4D996" w14:textId="6034C213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058F5A9B" w14:textId="0F412333" w:rsidR="003E13F2" w:rsidRPr="004A0691" w:rsidRDefault="003E13F2" w:rsidP="004A0691">
            <w:pPr>
              <w:jc w:val="center"/>
            </w:pPr>
            <w:r w:rsidRPr="004A0691">
              <w:t>2</w:t>
            </w:r>
          </w:p>
        </w:tc>
        <w:tc>
          <w:tcPr>
            <w:tcW w:w="1559" w:type="dxa"/>
            <w:shd w:val="clear" w:color="auto" w:fill="auto"/>
          </w:tcPr>
          <w:p w14:paraId="67939691" w14:textId="4C31DFB2" w:rsidR="003E13F2" w:rsidRPr="004A0691" w:rsidRDefault="003E13F2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2404239A" w14:textId="19713499" w:rsidR="003E13F2" w:rsidRPr="004A0691" w:rsidRDefault="003E13F2" w:rsidP="004A0691">
            <w:pPr>
              <w:jc w:val="center"/>
            </w:pPr>
            <w:r w:rsidRPr="004A0691">
              <w:t>17</w:t>
            </w:r>
          </w:p>
        </w:tc>
        <w:tc>
          <w:tcPr>
            <w:tcW w:w="1418" w:type="dxa"/>
            <w:shd w:val="clear" w:color="auto" w:fill="auto"/>
          </w:tcPr>
          <w:p w14:paraId="4DD68623" w14:textId="0997452F" w:rsidR="003E13F2" w:rsidRPr="004A0691" w:rsidRDefault="003E13F2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630646D1" w14:textId="237CB907" w:rsidR="003E13F2" w:rsidRPr="004A0691" w:rsidRDefault="003E13F2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0.0004260540008544922 s.</w:t>
            </w:r>
          </w:p>
        </w:tc>
      </w:tr>
      <w:tr w:rsidR="004A0691" w:rsidRPr="004A0691" w14:paraId="4FF270B3" w14:textId="5C9791E0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1B7C2669" w14:textId="50F023FB" w:rsidR="003E13F2" w:rsidRPr="004A0691" w:rsidRDefault="003E13F2" w:rsidP="004A0691">
            <w:pPr>
              <w:jc w:val="center"/>
            </w:pPr>
            <w:r w:rsidRPr="004A0691">
              <w:t>3</w:t>
            </w:r>
          </w:p>
        </w:tc>
        <w:tc>
          <w:tcPr>
            <w:tcW w:w="1559" w:type="dxa"/>
            <w:shd w:val="clear" w:color="auto" w:fill="auto"/>
          </w:tcPr>
          <w:p w14:paraId="04DA5899" w14:textId="33B11D2A" w:rsidR="003E13F2" w:rsidRPr="004A0691" w:rsidRDefault="003E13F2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47859FE0" w14:textId="19186E8A" w:rsidR="003E13F2" w:rsidRPr="004A0691" w:rsidRDefault="003E13F2" w:rsidP="004A0691">
            <w:pPr>
              <w:jc w:val="center"/>
            </w:pPr>
            <w:r w:rsidRPr="004A0691">
              <w:t>16</w:t>
            </w:r>
          </w:p>
        </w:tc>
        <w:tc>
          <w:tcPr>
            <w:tcW w:w="1418" w:type="dxa"/>
            <w:shd w:val="clear" w:color="auto" w:fill="auto"/>
          </w:tcPr>
          <w:p w14:paraId="6C533A5A" w14:textId="44845CAE" w:rsidR="003E13F2" w:rsidRPr="004A0691" w:rsidRDefault="003E13F2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3DC4233B" w14:textId="2076D497" w:rsidR="003E13F2" w:rsidRPr="004A0691" w:rsidRDefault="003E13F2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0F33D4A4" w14:textId="2C13BA7C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22DA7359" w14:textId="27A146D3" w:rsidR="003E13F2" w:rsidRPr="004A0691" w:rsidRDefault="003E13F2" w:rsidP="004A0691">
            <w:pPr>
              <w:jc w:val="center"/>
            </w:pPr>
            <w:r w:rsidRPr="004A0691">
              <w:t>4</w:t>
            </w:r>
          </w:p>
        </w:tc>
        <w:tc>
          <w:tcPr>
            <w:tcW w:w="1559" w:type="dxa"/>
            <w:shd w:val="clear" w:color="auto" w:fill="auto"/>
          </w:tcPr>
          <w:p w14:paraId="3187DB86" w14:textId="4821DC4D" w:rsidR="003E13F2" w:rsidRPr="004A0691" w:rsidRDefault="003E13F2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43FD7461" w14:textId="37E2FA70" w:rsidR="003E13F2" w:rsidRPr="004A0691" w:rsidRDefault="003E13F2" w:rsidP="004A0691">
            <w:pPr>
              <w:jc w:val="center"/>
            </w:pPr>
            <w:r w:rsidRPr="004A0691">
              <w:t>13</w:t>
            </w:r>
          </w:p>
        </w:tc>
        <w:tc>
          <w:tcPr>
            <w:tcW w:w="1418" w:type="dxa"/>
            <w:shd w:val="clear" w:color="auto" w:fill="auto"/>
          </w:tcPr>
          <w:p w14:paraId="6D6678C3" w14:textId="51717B62" w:rsidR="003E13F2" w:rsidRPr="004A0691" w:rsidRDefault="003E13F2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0BE5DFD9" w14:textId="5CA96239" w:rsidR="003E13F2" w:rsidRPr="004A0691" w:rsidRDefault="00F60075" w:rsidP="004A0691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0.0002989768981933594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781FF310" w14:textId="72FF6E9C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52715E89" w14:textId="7126E30B" w:rsidR="003E13F2" w:rsidRPr="004A0691" w:rsidRDefault="003E13F2" w:rsidP="004A0691">
            <w:pPr>
              <w:jc w:val="center"/>
            </w:pPr>
            <w:r w:rsidRPr="004A0691">
              <w:t>5</w:t>
            </w:r>
          </w:p>
        </w:tc>
        <w:tc>
          <w:tcPr>
            <w:tcW w:w="1559" w:type="dxa"/>
            <w:shd w:val="clear" w:color="auto" w:fill="auto"/>
          </w:tcPr>
          <w:p w14:paraId="62448822" w14:textId="385F3B0B" w:rsidR="003E13F2" w:rsidRPr="004A0691" w:rsidRDefault="003E13F2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7A275C6F" w14:textId="54E16EE7" w:rsidR="003E13F2" w:rsidRPr="004A0691" w:rsidRDefault="003E13F2" w:rsidP="004A0691">
            <w:pPr>
              <w:jc w:val="center"/>
            </w:pPr>
            <w:r w:rsidRPr="004A0691">
              <w:t>12</w:t>
            </w:r>
          </w:p>
        </w:tc>
        <w:tc>
          <w:tcPr>
            <w:tcW w:w="1418" w:type="dxa"/>
            <w:shd w:val="clear" w:color="auto" w:fill="auto"/>
          </w:tcPr>
          <w:p w14:paraId="53121798" w14:textId="24E45CE0" w:rsidR="003E13F2" w:rsidRPr="004A0691" w:rsidRDefault="003E13F2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4C435B4B" w14:textId="79844DEA" w:rsidR="003E13F2" w:rsidRPr="004A0691" w:rsidRDefault="003E13F2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3637E049" w14:textId="29203DB9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7CBCACA3" w14:textId="7BE10764" w:rsidR="003E13F2" w:rsidRPr="004A0691" w:rsidRDefault="003E13F2" w:rsidP="004A0691">
            <w:pPr>
              <w:jc w:val="center"/>
            </w:pPr>
            <w:r w:rsidRPr="004A0691">
              <w:t>6</w:t>
            </w:r>
          </w:p>
        </w:tc>
        <w:tc>
          <w:tcPr>
            <w:tcW w:w="1559" w:type="dxa"/>
            <w:shd w:val="clear" w:color="auto" w:fill="auto"/>
          </w:tcPr>
          <w:p w14:paraId="6D37E4EB" w14:textId="5D106EE2" w:rsidR="003E13F2" w:rsidRPr="004A0691" w:rsidRDefault="003E13F2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14560761" w14:textId="67688056" w:rsidR="003E13F2" w:rsidRPr="004A0691" w:rsidRDefault="003E13F2" w:rsidP="004A0691">
            <w:pPr>
              <w:jc w:val="center"/>
            </w:pPr>
            <w:r w:rsidRPr="004A0691">
              <w:t>9</w:t>
            </w:r>
          </w:p>
        </w:tc>
        <w:tc>
          <w:tcPr>
            <w:tcW w:w="1418" w:type="dxa"/>
            <w:shd w:val="clear" w:color="auto" w:fill="auto"/>
          </w:tcPr>
          <w:p w14:paraId="4365DF64" w14:textId="4CA42D7A" w:rsidR="003E13F2" w:rsidRPr="004A0691" w:rsidRDefault="003E13F2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54EC9EC0" w14:textId="4C5DA5EE" w:rsidR="003E13F2" w:rsidRPr="004A0691" w:rsidRDefault="00F60075" w:rsidP="004A0691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0.00031375885009765625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76BB49CB" w14:textId="760BC88D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18A42C02" w14:textId="02E584D6" w:rsidR="003E13F2" w:rsidRPr="004A0691" w:rsidRDefault="003E13F2" w:rsidP="004A0691">
            <w:pPr>
              <w:jc w:val="center"/>
            </w:pPr>
            <w:r w:rsidRPr="004A0691">
              <w:t>7</w:t>
            </w:r>
          </w:p>
        </w:tc>
        <w:tc>
          <w:tcPr>
            <w:tcW w:w="1559" w:type="dxa"/>
            <w:shd w:val="clear" w:color="auto" w:fill="auto"/>
          </w:tcPr>
          <w:p w14:paraId="6D391A3F" w14:textId="704F05DE" w:rsidR="003E13F2" w:rsidRPr="004A0691" w:rsidRDefault="003E13F2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42B0D4B4" w14:textId="2F105D14" w:rsidR="003E13F2" w:rsidRPr="004A0691" w:rsidRDefault="003E13F2" w:rsidP="004A0691">
            <w:pPr>
              <w:jc w:val="center"/>
            </w:pPr>
            <w:r w:rsidRPr="004A0691">
              <w:t>8</w:t>
            </w:r>
          </w:p>
        </w:tc>
        <w:tc>
          <w:tcPr>
            <w:tcW w:w="1418" w:type="dxa"/>
            <w:shd w:val="clear" w:color="auto" w:fill="auto"/>
          </w:tcPr>
          <w:p w14:paraId="14DCD3F0" w14:textId="527AD2E7" w:rsidR="003E13F2" w:rsidRPr="004A0691" w:rsidRDefault="003E13F2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3D19B738" w14:textId="50BD5779" w:rsidR="003E13F2" w:rsidRPr="004A0691" w:rsidRDefault="003E13F2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6143C670" w14:textId="2C723175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371D7111" w14:textId="5E031CF4" w:rsidR="003E13F2" w:rsidRPr="004A0691" w:rsidRDefault="003E13F2" w:rsidP="004A0691">
            <w:pPr>
              <w:jc w:val="center"/>
            </w:pPr>
            <w:r w:rsidRPr="004A0691">
              <w:t>8</w:t>
            </w:r>
          </w:p>
        </w:tc>
        <w:tc>
          <w:tcPr>
            <w:tcW w:w="1559" w:type="dxa"/>
            <w:shd w:val="clear" w:color="auto" w:fill="auto"/>
          </w:tcPr>
          <w:p w14:paraId="7F87775B" w14:textId="2E840653" w:rsidR="003E13F2" w:rsidRPr="004A0691" w:rsidRDefault="003E13F2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0AFAEAA1" w14:textId="21CF8915" w:rsidR="003E13F2" w:rsidRPr="004A0691" w:rsidRDefault="003E13F2" w:rsidP="004A0691">
            <w:pPr>
              <w:jc w:val="center"/>
            </w:pPr>
            <w:r w:rsidRPr="004A0691">
              <w:t>5</w:t>
            </w:r>
          </w:p>
        </w:tc>
        <w:tc>
          <w:tcPr>
            <w:tcW w:w="1418" w:type="dxa"/>
            <w:shd w:val="clear" w:color="auto" w:fill="auto"/>
          </w:tcPr>
          <w:p w14:paraId="5707CCAC" w14:textId="56A32A8C" w:rsidR="003E13F2" w:rsidRPr="004A0691" w:rsidRDefault="003E13F2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33E02D05" w14:textId="59D7F503" w:rsidR="003E13F2" w:rsidRPr="004A0691" w:rsidRDefault="00F60075" w:rsidP="004A0691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0.00011992454528808594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6AE05141" w14:textId="3DD53209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00209C5F" w14:textId="194D93FF" w:rsidR="003E13F2" w:rsidRPr="004A0691" w:rsidRDefault="003E13F2" w:rsidP="004A0691">
            <w:pPr>
              <w:jc w:val="center"/>
            </w:pPr>
            <w:r w:rsidRPr="004A0691">
              <w:t>9</w:t>
            </w:r>
          </w:p>
        </w:tc>
        <w:tc>
          <w:tcPr>
            <w:tcW w:w="1559" w:type="dxa"/>
            <w:shd w:val="clear" w:color="auto" w:fill="auto"/>
          </w:tcPr>
          <w:p w14:paraId="7E1B8847" w14:textId="5228197E" w:rsidR="003E13F2" w:rsidRPr="004A0691" w:rsidRDefault="003E13F2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01480C9A" w14:textId="31CAA2AD" w:rsidR="003E13F2" w:rsidRPr="004A0691" w:rsidRDefault="003E13F2" w:rsidP="004A0691">
            <w:pPr>
              <w:jc w:val="center"/>
            </w:pPr>
            <w:r w:rsidRPr="004A0691">
              <w:t>4</w:t>
            </w:r>
          </w:p>
        </w:tc>
        <w:tc>
          <w:tcPr>
            <w:tcW w:w="1418" w:type="dxa"/>
            <w:shd w:val="clear" w:color="auto" w:fill="auto"/>
          </w:tcPr>
          <w:p w14:paraId="441814BC" w14:textId="4CF9B94A" w:rsidR="003E13F2" w:rsidRPr="004A0691" w:rsidRDefault="003E13F2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36ED491B" w14:textId="46BABB90" w:rsidR="003E13F2" w:rsidRPr="004A0691" w:rsidRDefault="003E13F2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26E87762" w14:textId="770A4701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3A9A1191" w14:textId="52F71254" w:rsidR="003E13F2" w:rsidRPr="004A0691" w:rsidRDefault="003E13F2" w:rsidP="004A0691">
            <w:pPr>
              <w:jc w:val="center"/>
            </w:pPr>
            <w:r w:rsidRPr="004A0691">
              <w:t>10</w:t>
            </w:r>
          </w:p>
        </w:tc>
        <w:tc>
          <w:tcPr>
            <w:tcW w:w="1559" w:type="dxa"/>
            <w:shd w:val="clear" w:color="auto" w:fill="auto"/>
          </w:tcPr>
          <w:p w14:paraId="43A0B155" w14:textId="51F153FF" w:rsidR="003E13F2" w:rsidRPr="004A0691" w:rsidRDefault="003E13F2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06BFD290" w14:textId="45CF9B97" w:rsidR="003E13F2" w:rsidRPr="004A0691" w:rsidRDefault="003E13F2" w:rsidP="004A0691">
            <w:pPr>
              <w:jc w:val="center"/>
            </w:pPr>
            <w:r w:rsidRPr="004A0691">
              <w:t>1</w:t>
            </w:r>
          </w:p>
        </w:tc>
        <w:tc>
          <w:tcPr>
            <w:tcW w:w="1418" w:type="dxa"/>
            <w:shd w:val="clear" w:color="auto" w:fill="auto"/>
          </w:tcPr>
          <w:p w14:paraId="07FD9923" w14:textId="23462FC4" w:rsidR="003E13F2" w:rsidRPr="004A0691" w:rsidRDefault="003E13F2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6052F709" w14:textId="329E352E" w:rsidR="003E13F2" w:rsidRPr="004A0691" w:rsidRDefault="00F60075" w:rsidP="004A0691">
            <w:pPr>
              <w:pStyle w:val="HTMLconformatoprevio"/>
              <w:shd w:val="clear" w:color="auto" w:fill="FFFFFF"/>
              <w:wordWrap w:val="0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5.698204040527344e-05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4DF0D3FB" w14:textId="5BCB1A3C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3F38AFC3" w14:textId="343C66DC" w:rsidR="003E13F2" w:rsidRPr="004A0691" w:rsidRDefault="003E13F2" w:rsidP="004A0691">
            <w:pPr>
              <w:jc w:val="center"/>
            </w:pPr>
            <w:r w:rsidRPr="004A0691">
              <w:t>11</w:t>
            </w:r>
          </w:p>
        </w:tc>
        <w:tc>
          <w:tcPr>
            <w:tcW w:w="1559" w:type="dxa"/>
            <w:shd w:val="clear" w:color="auto" w:fill="auto"/>
          </w:tcPr>
          <w:p w14:paraId="7CBB986A" w14:textId="0175F4D8" w:rsidR="003E13F2" w:rsidRPr="004A0691" w:rsidRDefault="003E13F2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43D30CC6" w14:textId="4890DA67" w:rsidR="003E13F2" w:rsidRPr="004A0691" w:rsidRDefault="003E13F2" w:rsidP="004A0691">
            <w:pPr>
              <w:jc w:val="center"/>
            </w:pPr>
            <w:r w:rsidRPr="004A0691">
              <w:t>0</w:t>
            </w:r>
          </w:p>
        </w:tc>
        <w:tc>
          <w:tcPr>
            <w:tcW w:w="1418" w:type="dxa"/>
            <w:shd w:val="clear" w:color="auto" w:fill="auto"/>
          </w:tcPr>
          <w:p w14:paraId="129DE1EC" w14:textId="39B648DC" w:rsidR="003E13F2" w:rsidRPr="004A0691" w:rsidRDefault="003E13F2" w:rsidP="004A0691">
            <w:pPr>
              <w:keepNext/>
              <w:jc w:val="center"/>
            </w:pPr>
            <w:r w:rsidRPr="004A0691">
              <w:t>GANADOR</w:t>
            </w:r>
          </w:p>
        </w:tc>
        <w:tc>
          <w:tcPr>
            <w:tcW w:w="2584" w:type="dxa"/>
            <w:shd w:val="clear" w:color="auto" w:fill="auto"/>
          </w:tcPr>
          <w:p w14:paraId="19BA4704" w14:textId="46DF0992" w:rsidR="003E13F2" w:rsidRPr="004A0691" w:rsidRDefault="003E13F2" w:rsidP="00B85970">
            <w:pPr>
              <w:keepNext/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</w:tbl>
    <w:p w14:paraId="13923122" w14:textId="210E09B4" w:rsidR="00B85970" w:rsidRDefault="00B85970" w:rsidP="00B85970">
      <w:pPr>
        <w:pStyle w:val="Descripcin"/>
        <w:jc w:val="center"/>
      </w:pPr>
      <w:bookmarkStart w:id="10" w:name="_Toc531214617"/>
      <w:r>
        <w:t xml:space="preserve">Tabla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Tabla \* ARABIC </w:instrText>
      </w:r>
      <w:r w:rsidR="008E1099">
        <w:rPr>
          <w:noProof/>
        </w:rPr>
        <w:fldChar w:fldCharType="separate"/>
      </w:r>
      <w:r>
        <w:rPr>
          <w:noProof/>
        </w:rPr>
        <w:t>3</w:t>
      </w:r>
      <w:r w:rsidR="008E1099">
        <w:rPr>
          <w:noProof/>
        </w:rPr>
        <w:fldChar w:fldCharType="end"/>
      </w:r>
      <w:r>
        <w:t xml:space="preserve">. </w:t>
      </w:r>
      <w:r w:rsidRPr="006323F6">
        <w:t>Ejecución con profundidad máxima. Jugadas por turno.</w:t>
      </w:r>
      <w:bookmarkEnd w:id="10"/>
    </w:p>
    <w:p w14:paraId="0C5C8EFC" w14:textId="03CA377F" w:rsidR="001F3A90" w:rsidRPr="006323F6" w:rsidRDefault="008E1099" w:rsidP="001F3A90">
      <w:pPr>
        <w:keepNext/>
      </w:pPr>
      <w:r>
        <w:rPr>
          <w:noProof/>
        </w:rPr>
        <w:pict w14:anchorId="493B52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/var/folders/p5/zx08sqds2fl9zgj_bksjfdlm0000gn/T/com.microsoft.Word/Content.MSO/8D1DD7BE.tmp" style="width:468.3pt;height:258.05pt;mso-width-percent:0;mso-height-percent:0;mso-width-percent:0;mso-height-percent:0">
            <v:imagedata r:id="rId10" o:title="8D1DD7BE"/>
          </v:shape>
        </w:pict>
      </w:r>
    </w:p>
    <w:p w14:paraId="1C05D3BC" w14:textId="5C4D7CA2" w:rsidR="00FB337D" w:rsidRPr="006323F6" w:rsidRDefault="001F3A90" w:rsidP="00A574CB">
      <w:pPr>
        <w:pStyle w:val="Descripcin"/>
        <w:jc w:val="center"/>
      </w:pPr>
      <w:bookmarkStart w:id="11" w:name="_Toc531214604"/>
      <w:r w:rsidRPr="006323F6">
        <w:t xml:space="preserve">Ilustración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Ilustración \* ARABIC </w:instrText>
      </w:r>
      <w:r w:rsidR="008E1099">
        <w:rPr>
          <w:noProof/>
        </w:rPr>
        <w:fldChar w:fldCharType="separate"/>
      </w:r>
      <w:r w:rsidR="000F7B3E">
        <w:rPr>
          <w:noProof/>
        </w:rPr>
        <w:t>1</w:t>
      </w:r>
      <w:r w:rsidR="008E1099">
        <w:rPr>
          <w:noProof/>
        </w:rPr>
        <w:fldChar w:fldCharType="end"/>
      </w:r>
      <w:r w:rsidR="00A574CB" w:rsidRPr="006323F6">
        <w:t>. Ejecución con profundidad máxima. Tiempo de cálculo.</w:t>
      </w:r>
      <w:bookmarkEnd w:id="11"/>
    </w:p>
    <w:p w14:paraId="4F458F80" w14:textId="42D53AB9" w:rsidR="001F3A90" w:rsidRPr="001318B2" w:rsidRDefault="00AF2FF0" w:rsidP="001318B2">
      <w:pPr>
        <w:pStyle w:val="Texto"/>
        <w:rPr>
          <w:lang w:val="es-ES"/>
        </w:rPr>
      </w:pPr>
      <w:r w:rsidRPr="006323F6">
        <w:rPr>
          <w:lang w:val="es-ES"/>
        </w:rPr>
        <w:t>Observamos que los tiempos</w:t>
      </w:r>
      <w:r w:rsidR="00BE3112" w:rsidRPr="006323F6">
        <w:rPr>
          <w:lang w:val="es-ES"/>
        </w:rPr>
        <w:t xml:space="preserve"> de cálculo son </w:t>
      </w:r>
      <w:r w:rsidR="00ED7909">
        <w:rPr>
          <w:lang w:val="es-ES"/>
        </w:rPr>
        <w:t>extremadamente</w:t>
      </w:r>
      <w:r w:rsidR="00BE3112" w:rsidRPr="006323F6">
        <w:rPr>
          <w:lang w:val="es-ES"/>
        </w:rPr>
        <w:t xml:space="preserve"> pequeños</w:t>
      </w:r>
      <w:r w:rsidR="004500F5">
        <w:rPr>
          <w:lang w:val="es-ES"/>
        </w:rPr>
        <w:t>,</w:t>
      </w:r>
      <w:r w:rsidR="00BE3112" w:rsidRPr="006323F6">
        <w:rPr>
          <w:lang w:val="es-ES"/>
        </w:rPr>
        <w:t xml:space="preserve"> e incluso se van reduciendo más según se encuentran nodos terminales dentro de la profundidad máxima del árbol establecida.</w:t>
      </w:r>
    </w:p>
    <w:p w14:paraId="55F9E643" w14:textId="77777777" w:rsidR="001A7A5D" w:rsidRPr="006323F6" w:rsidRDefault="001A7A5D" w:rsidP="00FB337D">
      <w:pPr>
        <w:jc w:val="both"/>
      </w:pPr>
    </w:p>
    <w:p w14:paraId="50BF9232" w14:textId="2D74922A" w:rsidR="00FB337D" w:rsidRPr="006323F6" w:rsidRDefault="00FB337D" w:rsidP="00FB337D">
      <w:pPr>
        <w:jc w:val="both"/>
      </w:pPr>
      <w:r w:rsidRPr="006323F6">
        <w:t>Sin profundidad máxima 2*K:</w:t>
      </w:r>
    </w:p>
    <w:p w14:paraId="60587495" w14:textId="77777777" w:rsidR="00FB337D" w:rsidRPr="006323F6" w:rsidRDefault="00FB337D" w:rsidP="00FB337D">
      <w:pPr>
        <w:rPr>
          <w:rFonts w:ascii="Times New Roman" w:hAnsi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59"/>
        <w:gridCol w:w="1559"/>
        <w:gridCol w:w="1418"/>
        <w:gridCol w:w="2584"/>
      </w:tblGrid>
      <w:tr w:rsidR="004A0691" w:rsidRPr="004A0691" w14:paraId="56B490A6" w14:textId="77777777" w:rsidTr="004A0691">
        <w:trPr>
          <w:jc w:val="center"/>
        </w:trPr>
        <w:tc>
          <w:tcPr>
            <w:tcW w:w="1101" w:type="dxa"/>
            <w:shd w:val="clear" w:color="auto" w:fill="A6A6A6"/>
            <w:vAlign w:val="center"/>
          </w:tcPr>
          <w:p w14:paraId="3C7D71F6" w14:textId="77777777" w:rsidR="00FB337D" w:rsidRPr="004A0691" w:rsidRDefault="00FB337D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Turno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389D18B" w14:textId="77777777" w:rsidR="00FB337D" w:rsidRPr="004A0691" w:rsidRDefault="00FB337D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Jugador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9389FE8" w14:textId="77777777" w:rsidR="00FB337D" w:rsidRPr="004A0691" w:rsidRDefault="00FB337D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Restantes</w:t>
            </w:r>
          </w:p>
        </w:tc>
        <w:tc>
          <w:tcPr>
            <w:tcW w:w="1418" w:type="dxa"/>
            <w:shd w:val="clear" w:color="auto" w:fill="A6A6A6"/>
          </w:tcPr>
          <w:p w14:paraId="1C5B5C07" w14:textId="77777777" w:rsidR="00FB337D" w:rsidRPr="004A0691" w:rsidRDefault="00FB337D" w:rsidP="004A0691">
            <w:pPr>
              <w:jc w:val="center"/>
              <w:rPr>
                <w:rFonts w:ascii="Times New Roman" w:hAnsi="Times New Roman"/>
                <w:b/>
              </w:rPr>
            </w:pPr>
            <w:r w:rsidRPr="004A0691">
              <w:rPr>
                <w:b/>
              </w:rPr>
              <w:t>Acción</w:t>
            </w:r>
          </w:p>
        </w:tc>
        <w:tc>
          <w:tcPr>
            <w:tcW w:w="2584" w:type="dxa"/>
            <w:shd w:val="clear" w:color="auto" w:fill="A6A6A6"/>
          </w:tcPr>
          <w:p w14:paraId="77E63CBA" w14:textId="77777777" w:rsidR="00FB337D" w:rsidRPr="004A0691" w:rsidRDefault="00FB337D" w:rsidP="004A0691">
            <w:pPr>
              <w:jc w:val="center"/>
              <w:rPr>
                <w:b/>
              </w:rPr>
            </w:pPr>
            <w:r w:rsidRPr="004A0691">
              <w:rPr>
                <w:b/>
              </w:rPr>
              <w:t>Tiempo de cálculo</w:t>
            </w:r>
          </w:p>
        </w:tc>
      </w:tr>
      <w:tr w:rsidR="004A0691" w:rsidRPr="004A0691" w14:paraId="31F53993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681E0B7E" w14:textId="77777777" w:rsidR="00FB337D" w:rsidRPr="004A0691" w:rsidRDefault="00FB337D" w:rsidP="004A0691">
            <w:pPr>
              <w:jc w:val="center"/>
            </w:pPr>
            <w:r w:rsidRPr="004A0691">
              <w:t>1</w:t>
            </w:r>
          </w:p>
        </w:tc>
        <w:tc>
          <w:tcPr>
            <w:tcW w:w="1559" w:type="dxa"/>
            <w:shd w:val="clear" w:color="auto" w:fill="auto"/>
          </w:tcPr>
          <w:p w14:paraId="63ABBCC9" w14:textId="77777777" w:rsidR="00FB337D" w:rsidRPr="004A0691" w:rsidRDefault="00FB337D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4E7646F5" w14:textId="77777777" w:rsidR="00FB337D" w:rsidRPr="004A0691" w:rsidRDefault="00FB337D" w:rsidP="004A0691">
            <w:pPr>
              <w:jc w:val="center"/>
            </w:pPr>
            <w:r w:rsidRPr="004A0691">
              <w:t>20</w:t>
            </w:r>
          </w:p>
        </w:tc>
        <w:tc>
          <w:tcPr>
            <w:tcW w:w="1418" w:type="dxa"/>
            <w:shd w:val="clear" w:color="auto" w:fill="auto"/>
          </w:tcPr>
          <w:p w14:paraId="2A8CF9F9" w14:textId="77777777" w:rsidR="00FB337D" w:rsidRPr="004A0691" w:rsidRDefault="00FB337D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7D5E9E8B" w14:textId="77777777" w:rsidR="00FB337D" w:rsidRPr="004A0691" w:rsidRDefault="00FB337D" w:rsidP="004A069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Fonts w:ascii="Calibri" w:hAnsi="Calibri"/>
              </w:rPr>
              <w:t>-</w:t>
            </w:r>
          </w:p>
        </w:tc>
      </w:tr>
      <w:tr w:rsidR="004A0691" w:rsidRPr="004A0691" w14:paraId="27883B2C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27AE98A4" w14:textId="77777777" w:rsidR="00FB337D" w:rsidRPr="004A0691" w:rsidRDefault="00FB337D" w:rsidP="004A0691">
            <w:pPr>
              <w:jc w:val="center"/>
            </w:pPr>
            <w:r w:rsidRPr="004A0691">
              <w:t>2</w:t>
            </w:r>
          </w:p>
        </w:tc>
        <w:tc>
          <w:tcPr>
            <w:tcW w:w="1559" w:type="dxa"/>
            <w:shd w:val="clear" w:color="auto" w:fill="auto"/>
          </w:tcPr>
          <w:p w14:paraId="7022960E" w14:textId="77777777" w:rsidR="00FB337D" w:rsidRPr="004A0691" w:rsidRDefault="00FB337D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79E3860D" w14:textId="77777777" w:rsidR="00FB337D" w:rsidRPr="004A0691" w:rsidRDefault="00FB337D" w:rsidP="004A0691">
            <w:pPr>
              <w:jc w:val="center"/>
            </w:pPr>
            <w:r w:rsidRPr="004A0691">
              <w:t>17</w:t>
            </w:r>
          </w:p>
        </w:tc>
        <w:tc>
          <w:tcPr>
            <w:tcW w:w="1418" w:type="dxa"/>
            <w:shd w:val="clear" w:color="auto" w:fill="auto"/>
          </w:tcPr>
          <w:p w14:paraId="289AA160" w14:textId="77777777" w:rsidR="00FB337D" w:rsidRPr="004A0691" w:rsidRDefault="00FB337D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4F2DB511" w14:textId="395563A2" w:rsidR="00FB337D" w:rsidRPr="004A0691" w:rsidRDefault="00A41254" w:rsidP="004A069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56.4747428894043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5FFA6B13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3052D356" w14:textId="77777777" w:rsidR="00FB337D" w:rsidRPr="004A0691" w:rsidRDefault="00FB337D" w:rsidP="004A0691">
            <w:pPr>
              <w:jc w:val="center"/>
            </w:pPr>
            <w:r w:rsidRPr="004A0691">
              <w:t>3</w:t>
            </w:r>
          </w:p>
        </w:tc>
        <w:tc>
          <w:tcPr>
            <w:tcW w:w="1559" w:type="dxa"/>
            <w:shd w:val="clear" w:color="auto" w:fill="auto"/>
          </w:tcPr>
          <w:p w14:paraId="7482679A" w14:textId="77777777" w:rsidR="00FB337D" w:rsidRPr="004A0691" w:rsidRDefault="00FB337D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49CD6539" w14:textId="77777777" w:rsidR="00FB337D" w:rsidRPr="004A0691" w:rsidRDefault="00FB337D" w:rsidP="004A0691">
            <w:pPr>
              <w:jc w:val="center"/>
            </w:pPr>
            <w:r w:rsidRPr="004A0691">
              <w:t>16</w:t>
            </w:r>
          </w:p>
        </w:tc>
        <w:tc>
          <w:tcPr>
            <w:tcW w:w="1418" w:type="dxa"/>
            <w:shd w:val="clear" w:color="auto" w:fill="auto"/>
          </w:tcPr>
          <w:p w14:paraId="67B1134C" w14:textId="77777777" w:rsidR="00FB337D" w:rsidRPr="004A0691" w:rsidRDefault="00FB337D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0F3E316A" w14:textId="77777777" w:rsidR="00FB337D" w:rsidRPr="004A0691" w:rsidRDefault="00FB337D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2560838A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24EAA141" w14:textId="77777777" w:rsidR="00FB337D" w:rsidRPr="004A0691" w:rsidRDefault="00FB337D" w:rsidP="004A0691">
            <w:pPr>
              <w:jc w:val="center"/>
            </w:pPr>
            <w:r w:rsidRPr="004A0691">
              <w:t>4</w:t>
            </w:r>
          </w:p>
        </w:tc>
        <w:tc>
          <w:tcPr>
            <w:tcW w:w="1559" w:type="dxa"/>
            <w:shd w:val="clear" w:color="auto" w:fill="auto"/>
          </w:tcPr>
          <w:p w14:paraId="5838FCEC" w14:textId="77777777" w:rsidR="00FB337D" w:rsidRPr="004A0691" w:rsidRDefault="00FB337D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1D4BE06C" w14:textId="77777777" w:rsidR="00FB337D" w:rsidRPr="004A0691" w:rsidRDefault="00FB337D" w:rsidP="004A0691">
            <w:pPr>
              <w:jc w:val="center"/>
            </w:pPr>
            <w:r w:rsidRPr="004A0691">
              <w:t>13</w:t>
            </w:r>
          </w:p>
        </w:tc>
        <w:tc>
          <w:tcPr>
            <w:tcW w:w="1418" w:type="dxa"/>
            <w:shd w:val="clear" w:color="auto" w:fill="auto"/>
          </w:tcPr>
          <w:p w14:paraId="02ED5E4A" w14:textId="77777777" w:rsidR="00FB337D" w:rsidRPr="004A0691" w:rsidRDefault="00FB337D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6746E232" w14:textId="7F0CCFF4" w:rsidR="00FB337D" w:rsidRPr="004A0691" w:rsidRDefault="00A41254" w:rsidP="004A069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0.4095017910003662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476ED732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02A31AC8" w14:textId="77777777" w:rsidR="00FB337D" w:rsidRPr="004A0691" w:rsidRDefault="00FB337D" w:rsidP="004A0691">
            <w:pPr>
              <w:jc w:val="center"/>
            </w:pPr>
            <w:r w:rsidRPr="004A0691">
              <w:t>5</w:t>
            </w:r>
          </w:p>
        </w:tc>
        <w:tc>
          <w:tcPr>
            <w:tcW w:w="1559" w:type="dxa"/>
            <w:shd w:val="clear" w:color="auto" w:fill="auto"/>
          </w:tcPr>
          <w:p w14:paraId="46470F5F" w14:textId="77777777" w:rsidR="00FB337D" w:rsidRPr="004A0691" w:rsidRDefault="00FB337D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2F258981" w14:textId="77777777" w:rsidR="00FB337D" w:rsidRPr="004A0691" w:rsidRDefault="00FB337D" w:rsidP="004A0691">
            <w:pPr>
              <w:jc w:val="center"/>
            </w:pPr>
            <w:r w:rsidRPr="004A0691">
              <w:t>12</w:t>
            </w:r>
          </w:p>
        </w:tc>
        <w:tc>
          <w:tcPr>
            <w:tcW w:w="1418" w:type="dxa"/>
            <w:shd w:val="clear" w:color="auto" w:fill="auto"/>
          </w:tcPr>
          <w:p w14:paraId="4E18EA1C" w14:textId="77777777" w:rsidR="00FB337D" w:rsidRPr="004A0691" w:rsidRDefault="00FB337D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2CDA229E" w14:textId="77777777" w:rsidR="00FB337D" w:rsidRPr="004A0691" w:rsidRDefault="00FB337D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2EEDFEF1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0242842A" w14:textId="77777777" w:rsidR="00FB337D" w:rsidRPr="004A0691" w:rsidRDefault="00FB337D" w:rsidP="004A0691">
            <w:pPr>
              <w:jc w:val="center"/>
            </w:pPr>
            <w:r w:rsidRPr="004A0691">
              <w:t>6</w:t>
            </w:r>
          </w:p>
        </w:tc>
        <w:tc>
          <w:tcPr>
            <w:tcW w:w="1559" w:type="dxa"/>
            <w:shd w:val="clear" w:color="auto" w:fill="auto"/>
          </w:tcPr>
          <w:p w14:paraId="4CD5016B" w14:textId="77777777" w:rsidR="00FB337D" w:rsidRPr="004A0691" w:rsidRDefault="00FB337D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22A44EA0" w14:textId="77777777" w:rsidR="00FB337D" w:rsidRPr="004A0691" w:rsidRDefault="00FB337D" w:rsidP="004A0691">
            <w:pPr>
              <w:jc w:val="center"/>
            </w:pPr>
            <w:r w:rsidRPr="004A0691">
              <w:t>9</w:t>
            </w:r>
          </w:p>
        </w:tc>
        <w:tc>
          <w:tcPr>
            <w:tcW w:w="1418" w:type="dxa"/>
            <w:shd w:val="clear" w:color="auto" w:fill="auto"/>
          </w:tcPr>
          <w:p w14:paraId="1469180F" w14:textId="77777777" w:rsidR="00FB337D" w:rsidRPr="004A0691" w:rsidRDefault="00FB337D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1ECCB950" w14:textId="6EDE6D92" w:rsidR="00FB337D" w:rsidRPr="004A0691" w:rsidRDefault="00A41254" w:rsidP="004A069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0.0054950714111328125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40BB0715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7B5A24F6" w14:textId="77777777" w:rsidR="00FB337D" w:rsidRPr="004A0691" w:rsidRDefault="00FB337D" w:rsidP="004A0691">
            <w:pPr>
              <w:jc w:val="center"/>
            </w:pPr>
            <w:r w:rsidRPr="004A0691">
              <w:t>7</w:t>
            </w:r>
          </w:p>
        </w:tc>
        <w:tc>
          <w:tcPr>
            <w:tcW w:w="1559" w:type="dxa"/>
            <w:shd w:val="clear" w:color="auto" w:fill="auto"/>
          </w:tcPr>
          <w:p w14:paraId="4C48E129" w14:textId="77777777" w:rsidR="00FB337D" w:rsidRPr="004A0691" w:rsidRDefault="00FB337D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22F2BC09" w14:textId="77777777" w:rsidR="00FB337D" w:rsidRPr="004A0691" w:rsidRDefault="00FB337D" w:rsidP="004A0691">
            <w:pPr>
              <w:jc w:val="center"/>
            </w:pPr>
            <w:r w:rsidRPr="004A0691">
              <w:t>8</w:t>
            </w:r>
          </w:p>
        </w:tc>
        <w:tc>
          <w:tcPr>
            <w:tcW w:w="1418" w:type="dxa"/>
            <w:shd w:val="clear" w:color="auto" w:fill="auto"/>
          </w:tcPr>
          <w:p w14:paraId="55246C73" w14:textId="77777777" w:rsidR="00FB337D" w:rsidRPr="004A0691" w:rsidRDefault="00FB337D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7161670B" w14:textId="77777777" w:rsidR="00FB337D" w:rsidRPr="004A0691" w:rsidRDefault="00FB337D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15E53B45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620B94A8" w14:textId="77777777" w:rsidR="00FB337D" w:rsidRPr="004A0691" w:rsidRDefault="00FB337D" w:rsidP="004A0691">
            <w:pPr>
              <w:jc w:val="center"/>
            </w:pPr>
            <w:r w:rsidRPr="004A0691">
              <w:t>8</w:t>
            </w:r>
          </w:p>
        </w:tc>
        <w:tc>
          <w:tcPr>
            <w:tcW w:w="1559" w:type="dxa"/>
            <w:shd w:val="clear" w:color="auto" w:fill="auto"/>
          </w:tcPr>
          <w:p w14:paraId="7152DDAD" w14:textId="77777777" w:rsidR="00FB337D" w:rsidRPr="004A0691" w:rsidRDefault="00FB337D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130F1E3A" w14:textId="77777777" w:rsidR="00FB337D" w:rsidRPr="004A0691" w:rsidRDefault="00FB337D" w:rsidP="004A0691">
            <w:pPr>
              <w:jc w:val="center"/>
            </w:pPr>
            <w:r w:rsidRPr="004A0691">
              <w:t>5</w:t>
            </w:r>
          </w:p>
        </w:tc>
        <w:tc>
          <w:tcPr>
            <w:tcW w:w="1418" w:type="dxa"/>
            <w:shd w:val="clear" w:color="auto" w:fill="auto"/>
          </w:tcPr>
          <w:p w14:paraId="46074B98" w14:textId="77777777" w:rsidR="00FB337D" w:rsidRPr="004A0691" w:rsidRDefault="00FB337D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20EBECB9" w14:textId="3426657D" w:rsidR="00FB337D" w:rsidRPr="004A0691" w:rsidRDefault="00A41254" w:rsidP="004A069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0.00015091896057128906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534757CA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161F732D" w14:textId="77777777" w:rsidR="00FB337D" w:rsidRPr="004A0691" w:rsidRDefault="00FB337D" w:rsidP="004A0691">
            <w:pPr>
              <w:jc w:val="center"/>
            </w:pPr>
            <w:r w:rsidRPr="004A0691">
              <w:t>9</w:t>
            </w:r>
          </w:p>
        </w:tc>
        <w:tc>
          <w:tcPr>
            <w:tcW w:w="1559" w:type="dxa"/>
            <w:shd w:val="clear" w:color="auto" w:fill="auto"/>
          </w:tcPr>
          <w:p w14:paraId="4F924629" w14:textId="77777777" w:rsidR="00FB337D" w:rsidRPr="004A0691" w:rsidRDefault="00FB337D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399A714E" w14:textId="77777777" w:rsidR="00FB337D" w:rsidRPr="004A0691" w:rsidRDefault="00FB337D" w:rsidP="004A0691">
            <w:pPr>
              <w:jc w:val="center"/>
            </w:pPr>
            <w:r w:rsidRPr="004A0691">
              <w:t>4</w:t>
            </w:r>
          </w:p>
        </w:tc>
        <w:tc>
          <w:tcPr>
            <w:tcW w:w="1418" w:type="dxa"/>
            <w:shd w:val="clear" w:color="auto" w:fill="auto"/>
          </w:tcPr>
          <w:p w14:paraId="74F99214" w14:textId="77777777" w:rsidR="00FB337D" w:rsidRPr="004A0691" w:rsidRDefault="00FB337D" w:rsidP="004A0691">
            <w:pPr>
              <w:jc w:val="center"/>
            </w:pPr>
            <w:r w:rsidRPr="004A0691">
              <w:t>3</w:t>
            </w:r>
          </w:p>
        </w:tc>
        <w:tc>
          <w:tcPr>
            <w:tcW w:w="2584" w:type="dxa"/>
            <w:shd w:val="clear" w:color="auto" w:fill="auto"/>
          </w:tcPr>
          <w:p w14:paraId="2565F3D1" w14:textId="77777777" w:rsidR="00FB337D" w:rsidRPr="004A0691" w:rsidRDefault="00FB337D" w:rsidP="004A0691">
            <w:pPr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  <w:tr w:rsidR="004A0691" w:rsidRPr="004A0691" w14:paraId="18FE95FD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72FFC96E" w14:textId="77777777" w:rsidR="00FB337D" w:rsidRPr="004A0691" w:rsidRDefault="00FB337D" w:rsidP="004A0691">
            <w:pPr>
              <w:jc w:val="center"/>
            </w:pPr>
            <w:r w:rsidRPr="004A0691">
              <w:t>10</w:t>
            </w:r>
          </w:p>
        </w:tc>
        <w:tc>
          <w:tcPr>
            <w:tcW w:w="1559" w:type="dxa"/>
            <w:shd w:val="clear" w:color="auto" w:fill="auto"/>
          </w:tcPr>
          <w:p w14:paraId="59DF7420" w14:textId="77777777" w:rsidR="00FB337D" w:rsidRPr="004A0691" w:rsidRDefault="00FB337D" w:rsidP="004A0691">
            <w:pPr>
              <w:jc w:val="center"/>
            </w:pPr>
            <w:r w:rsidRPr="004A0691">
              <w:t>Máquina</w:t>
            </w:r>
          </w:p>
        </w:tc>
        <w:tc>
          <w:tcPr>
            <w:tcW w:w="1559" w:type="dxa"/>
            <w:shd w:val="clear" w:color="auto" w:fill="auto"/>
          </w:tcPr>
          <w:p w14:paraId="6C76D081" w14:textId="77777777" w:rsidR="00FB337D" w:rsidRPr="004A0691" w:rsidRDefault="00FB337D" w:rsidP="004A0691">
            <w:pPr>
              <w:jc w:val="center"/>
            </w:pPr>
            <w:r w:rsidRPr="004A0691">
              <w:t>1</w:t>
            </w:r>
          </w:p>
        </w:tc>
        <w:tc>
          <w:tcPr>
            <w:tcW w:w="1418" w:type="dxa"/>
            <w:shd w:val="clear" w:color="auto" w:fill="auto"/>
          </w:tcPr>
          <w:p w14:paraId="2529DFBF" w14:textId="77777777" w:rsidR="00FB337D" w:rsidRPr="004A0691" w:rsidRDefault="00FB337D" w:rsidP="004A0691">
            <w:pPr>
              <w:jc w:val="center"/>
            </w:pPr>
            <w:r w:rsidRPr="004A0691">
              <w:t>1</w:t>
            </w:r>
          </w:p>
        </w:tc>
        <w:tc>
          <w:tcPr>
            <w:tcW w:w="2584" w:type="dxa"/>
            <w:shd w:val="clear" w:color="auto" w:fill="auto"/>
          </w:tcPr>
          <w:p w14:paraId="52797807" w14:textId="5F2BE626" w:rsidR="00FB337D" w:rsidRPr="004A0691" w:rsidRDefault="00A41254" w:rsidP="004A069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rFonts w:ascii="Calibri" w:hAnsi="Calibri"/>
                <w:color w:val="000000"/>
              </w:rPr>
            </w:pPr>
            <w:r w:rsidRPr="004A0691">
              <w:rPr>
                <w:rStyle w:val="ansi-bold"/>
                <w:rFonts w:ascii="Calibri" w:hAnsi="Calibri"/>
                <w:bCs/>
                <w:color w:val="000000"/>
              </w:rPr>
              <w:t xml:space="preserve">2.6941299438476562e-05 </w:t>
            </w:r>
            <w:r w:rsidRPr="004A0691">
              <w:rPr>
                <w:rFonts w:ascii="Calibri" w:hAnsi="Calibri"/>
                <w:color w:val="000000"/>
              </w:rPr>
              <w:t>s.</w:t>
            </w:r>
          </w:p>
        </w:tc>
      </w:tr>
      <w:tr w:rsidR="004A0691" w:rsidRPr="004A0691" w14:paraId="16D53037" w14:textId="77777777" w:rsidTr="004A0691">
        <w:trPr>
          <w:jc w:val="center"/>
        </w:trPr>
        <w:tc>
          <w:tcPr>
            <w:tcW w:w="1101" w:type="dxa"/>
            <w:shd w:val="clear" w:color="auto" w:fill="auto"/>
          </w:tcPr>
          <w:p w14:paraId="79CCBE88" w14:textId="77777777" w:rsidR="00FB337D" w:rsidRPr="004A0691" w:rsidRDefault="00FB337D" w:rsidP="004A0691">
            <w:pPr>
              <w:jc w:val="center"/>
            </w:pPr>
            <w:r w:rsidRPr="004A0691">
              <w:t>11</w:t>
            </w:r>
          </w:p>
        </w:tc>
        <w:tc>
          <w:tcPr>
            <w:tcW w:w="1559" w:type="dxa"/>
            <w:shd w:val="clear" w:color="auto" w:fill="auto"/>
          </w:tcPr>
          <w:p w14:paraId="3EB66D61" w14:textId="77777777" w:rsidR="00FB337D" w:rsidRPr="004A0691" w:rsidRDefault="00FB337D" w:rsidP="004A0691">
            <w:pPr>
              <w:jc w:val="center"/>
            </w:pPr>
            <w:r w:rsidRPr="004A0691">
              <w:t>Humano</w:t>
            </w:r>
          </w:p>
        </w:tc>
        <w:tc>
          <w:tcPr>
            <w:tcW w:w="1559" w:type="dxa"/>
            <w:shd w:val="clear" w:color="auto" w:fill="auto"/>
          </w:tcPr>
          <w:p w14:paraId="778EF362" w14:textId="77777777" w:rsidR="00FB337D" w:rsidRPr="004A0691" w:rsidRDefault="00FB337D" w:rsidP="004A0691">
            <w:pPr>
              <w:jc w:val="center"/>
            </w:pPr>
            <w:r w:rsidRPr="004A0691">
              <w:t>0</w:t>
            </w:r>
          </w:p>
        </w:tc>
        <w:tc>
          <w:tcPr>
            <w:tcW w:w="1418" w:type="dxa"/>
            <w:shd w:val="clear" w:color="auto" w:fill="auto"/>
          </w:tcPr>
          <w:p w14:paraId="421BEBF1" w14:textId="77777777" w:rsidR="00FB337D" w:rsidRPr="004A0691" w:rsidRDefault="00FB337D" w:rsidP="004A0691">
            <w:pPr>
              <w:keepNext/>
              <w:jc w:val="center"/>
            </w:pPr>
            <w:r w:rsidRPr="004A0691">
              <w:t>GANADOR</w:t>
            </w:r>
          </w:p>
        </w:tc>
        <w:tc>
          <w:tcPr>
            <w:tcW w:w="2584" w:type="dxa"/>
            <w:shd w:val="clear" w:color="auto" w:fill="auto"/>
          </w:tcPr>
          <w:p w14:paraId="44374169" w14:textId="77777777" w:rsidR="00FB337D" w:rsidRPr="004A0691" w:rsidRDefault="00FB337D" w:rsidP="004A0691">
            <w:pPr>
              <w:keepNext/>
              <w:jc w:val="center"/>
              <w:rPr>
                <w:sz w:val="20"/>
                <w:szCs w:val="20"/>
              </w:rPr>
            </w:pPr>
            <w:r w:rsidRPr="004A0691">
              <w:rPr>
                <w:sz w:val="20"/>
                <w:szCs w:val="20"/>
              </w:rPr>
              <w:t>-</w:t>
            </w:r>
          </w:p>
        </w:tc>
      </w:tr>
    </w:tbl>
    <w:p w14:paraId="54EAE5A1" w14:textId="109F9756" w:rsidR="00A21ED9" w:rsidRDefault="00A21ED9" w:rsidP="00A21ED9">
      <w:pPr>
        <w:pStyle w:val="Descripcin"/>
        <w:jc w:val="center"/>
      </w:pPr>
      <w:bookmarkStart w:id="12" w:name="_Toc531214618"/>
      <w:r>
        <w:t xml:space="preserve">Tabla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Tabla \* ARABIC </w:instrText>
      </w:r>
      <w:r w:rsidR="008E1099">
        <w:rPr>
          <w:noProof/>
        </w:rPr>
        <w:fldChar w:fldCharType="separate"/>
      </w:r>
      <w:r w:rsidR="00B85970">
        <w:rPr>
          <w:noProof/>
        </w:rPr>
        <w:t>4</w:t>
      </w:r>
      <w:r w:rsidR="008E1099">
        <w:rPr>
          <w:noProof/>
        </w:rPr>
        <w:fldChar w:fldCharType="end"/>
      </w:r>
      <w:r>
        <w:t>.</w:t>
      </w:r>
      <w:r w:rsidRPr="00A21ED9">
        <w:t xml:space="preserve"> </w:t>
      </w:r>
      <w:r w:rsidRPr="006323F6">
        <w:t>Ejecución sin profundidad máxima. Jugadas por turno.</w:t>
      </w:r>
      <w:bookmarkEnd w:id="12"/>
    </w:p>
    <w:p w14:paraId="72DB85AC" w14:textId="187864B6" w:rsidR="001F3A90" w:rsidRPr="006323F6" w:rsidRDefault="008E1099" w:rsidP="001F3A90">
      <w:pPr>
        <w:keepNext/>
      </w:pPr>
      <w:r>
        <w:rPr>
          <w:noProof/>
        </w:rPr>
        <w:pict w14:anchorId="565F1368">
          <v:shape id="_x0000_i1026" type="#_x0000_t75" alt="/var/folders/p5/zx08sqds2fl9zgj_bksjfdlm0000gn/T/com.microsoft.Word/Content.MSO/25E51A7C.tmp" style="width:467.7pt;height:264.4pt;mso-width-percent:0;mso-height-percent:0;mso-width-percent:0;mso-height-percent:0">
            <v:imagedata r:id="rId11" o:title="25E51A7C"/>
          </v:shape>
        </w:pict>
      </w:r>
    </w:p>
    <w:p w14:paraId="147A2B03" w14:textId="4E235CA4" w:rsidR="00154E75" w:rsidRPr="006323F6" w:rsidRDefault="001F3A90" w:rsidP="003D4C6B">
      <w:pPr>
        <w:pStyle w:val="Descripcin"/>
        <w:jc w:val="center"/>
      </w:pPr>
      <w:bookmarkStart w:id="13" w:name="_Toc531214605"/>
      <w:r w:rsidRPr="006323F6">
        <w:t xml:space="preserve">Ilustración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Ilustración \* ARABIC </w:instrText>
      </w:r>
      <w:r w:rsidR="008E1099">
        <w:rPr>
          <w:noProof/>
        </w:rPr>
        <w:fldChar w:fldCharType="separate"/>
      </w:r>
      <w:r w:rsidR="000F7B3E">
        <w:rPr>
          <w:noProof/>
        </w:rPr>
        <w:t>2</w:t>
      </w:r>
      <w:r w:rsidR="008E1099">
        <w:rPr>
          <w:noProof/>
        </w:rPr>
        <w:fldChar w:fldCharType="end"/>
      </w:r>
      <w:r w:rsidR="003D4C6B" w:rsidRPr="006323F6">
        <w:t>. Ejecución con profundidad máxima. Tiempo de cálculo.</w:t>
      </w:r>
      <w:bookmarkEnd w:id="13"/>
    </w:p>
    <w:p w14:paraId="4E510A62" w14:textId="1BC092C6" w:rsidR="0060135A" w:rsidRPr="006323F6" w:rsidRDefault="0060135A" w:rsidP="0060135A">
      <w:pPr>
        <w:pStyle w:val="Texto"/>
        <w:rPr>
          <w:lang w:val="es-ES"/>
        </w:rPr>
      </w:pPr>
      <w:r w:rsidRPr="006323F6">
        <w:rPr>
          <w:lang w:val="es-ES"/>
        </w:rPr>
        <w:t xml:space="preserve">Observamos </w:t>
      </w:r>
      <w:r w:rsidR="00025EBF">
        <w:rPr>
          <w:lang w:val="es-ES"/>
        </w:rPr>
        <w:t>que aún mayor</w:t>
      </w:r>
      <w:r w:rsidR="005C5021" w:rsidRPr="006323F6">
        <w:rPr>
          <w:lang w:val="es-ES"/>
        </w:rPr>
        <w:t xml:space="preserve"> número de fichas restantes, los tiempos de cálculo crecen exponencialmente</w:t>
      </w:r>
      <w:r w:rsidR="00BA270E">
        <w:rPr>
          <w:lang w:val="es-ES"/>
        </w:rPr>
        <w:t>, llegando desde segundos a varios minutos</w:t>
      </w:r>
      <w:r w:rsidR="00467746" w:rsidRPr="006323F6">
        <w:rPr>
          <w:lang w:val="es-ES"/>
        </w:rPr>
        <w:t>.</w:t>
      </w:r>
    </w:p>
    <w:p w14:paraId="5DECF7AF" w14:textId="6210D53F" w:rsidR="00467746" w:rsidRPr="006323F6" w:rsidRDefault="006F4958" w:rsidP="0060135A">
      <w:pPr>
        <w:pStyle w:val="Texto"/>
        <w:rPr>
          <w:b/>
          <w:lang w:val="es-ES"/>
        </w:rPr>
      </w:pPr>
      <w:r w:rsidRPr="006323F6">
        <w:rPr>
          <w:b/>
          <w:lang w:val="es-ES"/>
        </w:rPr>
        <w:t>Conclusión</w:t>
      </w:r>
    </w:p>
    <w:p w14:paraId="23DA49CA" w14:textId="60CB09C6" w:rsidR="00467746" w:rsidRPr="006323F6" w:rsidRDefault="004A3B1A" w:rsidP="0060135A">
      <w:pPr>
        <w:pStyle w:val="Texto"/>
        <w:rPr>
          <w:lang w:val="es-ES"/>
        </w:rPr>
      </w:pPr>
      <w:proofErr w:type="spellStart"/>
      <w:r w:rsidRPr="006323F6">
        <w:rPr>
          <w:lang w:val="es-ES"/>
        </w:rPr>
        <w:t>Minimax</w:t>
      </w:r>
      <w:proofErr w:type="spellEnd"/>
      <w:r w:rsidRPr="006323F6">
        <w:rPr>
          <w:lang w:val="es-ES"/>
        </w:rPr>
        <w:t xml:space="preserve"> con decisiones imperfectas es un buen mecanismo para tomar una decisión </w:t>
      </w:r>
      <w:r w:rsidR="00D669AD" w:rsidRPr="006323F6">
        <w:rPr>
          <w:lang w:val="es-ES"/>
        </w:rPr>
        <w:t>aceptable</w:t>
      </w:r>
      <w:r w:rsidR="006E5196" w:rsidRPr="006323F6">
        <w:rPr>
          <w:lang w:val="es-ES"/>
        </w:rPr>
        <w:t xml:space="preserve"> con un coste de tiempo bajo. </w:t>
      </w:r>
    </w:p>
    <w:p w14:paraId="6842C8BE" w14:textId="1F0A2772" w:rsidR="006E5196" w:rsidRPr="00154E75" w:rsidRDefault="006E5196" w:rsidP="0060135A">
      <w:pPr>
        <w:pStyle w:val="Texto"/>
        <w:rPr>
          <w:lang w:val="es-ES"/>
        </w:rPr>
      </w:pPr>
      <w:r w:rsidRPr="006323F6">
        <w:rPr>
          <w:lang w:val="es-ES"/>
        </w:rPr>
        <w:t>Para el caso d</w:t>
      </w:r>
      <w:r w:rsidR="00CD2630" w:rsidRPr="006323F6">
        <w:rPr>
          <w:lang w:val="es-ES"/>
        </w:rPr>
        <w:t xml:space="preserve">el juego NIM, </w:t>
      </w:r>
      <w:proofErr w:type="spellStart"/>
      <w:r w:rsidR="00CD2630" w:rsidRPr="006323F6">
        <w:rPr>
          <w:lang w:val="es-ES"/>
        </w:rPr>
        <w:t>minimax</w:t>
      </w:r>
      <w:proofErr w:type="spellEnd"/>
      <w:r w:rsidR="00CD2630" w:rsidRPr="006323F6">
        <w:rPr>
          <w:lang w:val="es-ES"/>
        </w:rPr>
        <w:t xml:space="preserve"> con decisiones imperfectas tiene el mismo resultado que </w:t>
      </w:r>
      <w:proofErr w:type="spellStart"/>
      <w:r w:rsidR="00CD2630" w:rsidRPr="006323F6">
        <w:rPr>
          <w:lang w:val="es-ES"/>
        </w:rPr>
        <w:t>minimax</w:t>
      </w:r>
      <w:proofErr w:type="spellEnd"/>
      <w:r w:rsidR="00CD2630" w:rsidRPr="006323F6">
        <w:rPr>
          <w:lang w:val="es-ES"/>
        </w:rPr>
        <w:t xml:space="preserve"> generando el árbol complet</w:t>
      </w:r>
      <w:r w:rsidR="0056286A" w:rsidRPr="006323F6">
        <w:rPr>
          <w:lang w:val="es-ES"/>
        </w:rPr>
        <w:t>amente.</w:t>
      </w:r>
    </w:p>
    <w:p w14:paraId="41F93CA8" w14:textId="1A1653DE" w:rsidR="00F95DF2" w:rsidRPr="006323F6" w:rsidRDefault="00F95DF2" w:rsidP="00F95DF2">
      <w:pPr>
        <w:pStyle w:val="Texto"/>
        <w:rPr>
          <w:lang w:val="es-ES"/>
        </w:rPr>
        <w:sectPr w:rsidR="00F95DF2" w:rsidRPr="006323F6" w:rsidSect="00583C66">
          <w:headerReference w:type="default" r:id="rId12"/>
          <w:footerReference w:type="default" r:id="rId13"/>
          <w:pgSz w:w="11906" w:h="16838" w:code="9"/>
          <w:pgMar w:top="1418" w:right="1134" w:bottom="1418" w:left="1418" w:header="567" w:footer="0" w:gutter="0"/>
          <w:cols w:space="708"/>
          <w:docGrid w:linePitch="360"/>
        </w:sectPr>
      </w:pPr>
    </w:p>
    <w:p w14:paraId="4BFE448D" w14:textId="3961A848" w:rsidR="005E28E4" w:rsidRPr="006323F6" w:rsidRDefault="0031190F" w:rsidP="00CB533C">
      <w:pPr>
        <w:pStyle w:val="Ttulo1"/>
      </w:pPr>
      <w:bookmarkStart w:id="14" w:name="_Toc531214628"/>
      <w:r w:rsidRPr="006323F6">
        <w:lastRenderedPageBreak/>
        <w:t xml:space="preserve">Segundo juego: </w:t>
      </w:r>
      <w:proofErr w:type="spellStart"/>
      <w:r w:rsidRPr="006323F6">
        <w:t>Othello</w:t>
      </w:r>
      <w:proofErr w:type="spellEnd"/>
      <w:r w:rsidRPr="006323F6">
        <w:t>/</w:t>
      </w:r>
      <w:proofErr w:type="spellStart"/>
      <w:r w:rsidRPr="006323F6">
        <w:t>Reversi</w:t>
      </w:r>
      <w:bookmarkEnd w:id="14"/>
      <w:proofErr w:type="spellEnd"/>
    </w:p>
    <w:p w14:paraId="42F69E44" w14:textId="4240C44C" w:rsidR="005E28E4" w:rsidRPr="006323F6" w:rsidRDefault="007B1540" w:rsidP="005E28E4">
      <w:pPr>
        <w:pStyle w:val="Ttulo3"/>
      </w:pPr>
      <w:bookmarkStart w:id="15" w:name="_Toc531214629"/>
      <w:r w:rsidRPr="006323F6">
        <w:t>Ejercicio 1</w:t>
      </w:r>
      <w:r w:rsidR="00BB396B" w:rsidRPr="006323F6">
        <w:t>.</w:t>
      </w:r>
      <w:r w:rsidRPr="006323F6">
        <w:t xml:space="preserve"> </w:t>
      </w:r>
      <w:r w:rsidR="005E28E4" w:rsidRPr="006323F6">
        <w:t>Espacio de Estados</w:t>
      </w:r>
      <w:bookmarkEnd w:id="15"/>
    </w:p>
    <w:p w14:paraId="7DEFAE01" w14:textId="77777777" w:rsidR="00145E4D" w:rsidRPr="006323F6" w:rsidRDefault="00145E4D" w:rsidP="00145E4D">
      <w:pPr>
        <w:pStyle w:val="Ttulo4"/>
      </w:pPr>
      <w:bookmarkStart w:id="16" w:name="_Toc531214630"/>
      <w:r w:rsidRPr="006323F6">
        <w:t>Estado</w:t>
      </w:r>
      <w:bookmarkEnd w:id="16"/>
    </w:p>
    <w:p w14:paraId="6EF36328" w14:textId="0AF93F64" w:rsidR="00145E4D" w:rsidRPr="006323F6" w:rsidRDefault="00145E4D" w:rsidP="00145E4D">
      <w:pPr>
        <w:pStyle w:val="Texto"/>
        <w:rPr>
          <w:lang w:val="es-ES"/>
        </w:rPr>
      </w:pPr>
      <w:r w:rsidRPr="006323F6">
        <w:rPr>
          <w:lang w:val="es-ES"/>
        </w:rPr>
        <w:t>Un estado será representado u</w:t>
      </w:r>
      <w:r w:rsidR="009710FE" w:rsidRPr="006323F6">
        <w:rPr>
          <w:lang w:val="es-ES"/>
        </w:rPr>
        <w:t>na matriz que indica la configuración actual del cuadro del juego (la posición de las fichas en el tablero</w:t>
      </w:r>
      <w:r w:rsidR="00DA6427" w:rsidRPr="006323F6">
        <w:rPr>
          <w:lang w:val="es-ES"/>
        </w:rPr>
        <w:t>.</w:t>
      </w:r>
    </w:p>
    <w:p w14:paraId="0A2FED0C" w14:textId="12770A05" w:rsidR="00145E4D" w:rsidRPr="006323F6" w:rsidRDefault="00145E4D" w:rsidP="00145E4D">
      <w:pPr>
        <w:pStyle w:val="Texto"/>
        <w:numPr>
          <w:ilvl w:val="0"/>
          <w:numId w:val="11"/>
        </w:numPr>
        <w:rPr>
          <w:lang w:val="es-ES"/>
        </w:rPr>
      </w:pPr>
      <w:r w:rsidRPr="006323F6">
        <w:rPr>
          <w:lang w:val="es-ES"/>
        </w:rPr>
        <w:t>El estado inicial será el número de fichas al comienzo del juego</w:t>
      </w:r>
      <w:r w:rsidR="003F38FE" w:rsidRPr="006323F6">
        <w:rPr>
          <w:lang w:val="es-ES"/>
        </w:rPr>
        <w:t>.</w:t>
      </w:r>
    </w:p>
    <w:p w14:paraId="4A5030AE" w14:textId="461AD182" w:rsidR="00437677" w:rsidRPr="006323F6" w:rsidRDefault="00437677" w:rsidP="00437677">
      <w:pPr>
        <w:keepNext/>
        <w:ind w:left="360"/>
        <w:jc w:val="center"/>
      </w:pPr>
      <w:r w:rsidRPr="00437677">
        <w:rPr>
          <w:rFonts w:ascii="Times New Roman" w:hAnsi="Times New Roman"/>
        </w:rPr>
        <w:fldChar w:fldCharType="begin"/>
      </w:r>
      <w:r w:rsidRPr="00437677">
        <w:rPr>
          <w:rFonts w:ascii="Times New Roman" w:hAnsi="Times New Roman"/>
        </w:rPr>
        <w:instrText xml:space="preserve"> INCLUDEPICTURE "https://i.gyazo.com/ba4a5f1d5aa3a3a1a2bbd9501ecddfd1.png" \* MERGEFORMATINET </w:instrText>
      </w:r>
      <w:r w:rsidRPr="00437677">
        <w:rPr>
          <w:rFonts w:ascii="Times New Roman" w:hAnsi="Times New Roman"/>
        </w:rPr>
        <w:fldChar w:fldCharType="separate"/>
      </w:r>
      <w:r w:rsidR="00D11943">
        <w:rPr>
          <w:rFonts w:ascii="Times New Roman" w:hAnsi="Times New Roman"/>
          <w:noProof/>
        </w:rPr>
        <w:fldChar w:fldCharType="begin"/>
      </w:r>
      <w:r w:rsidR="00D11943">
        <w:rPr>
          <w:rFonts w:ascii="Times New Roman" w:hAnsi="Times New Roman"/>
          <w:noProof/>
        </w:rPr>
        <w:instrText xml:space="preserve"> INCLUDEPICTURE  "https://i.gyazo.com/ba4a5f1d5aa3a3a1a2bbd9501ecddfd1.png" \* MERGEFORMATINET </w:instrText>
      </w:r>
      <w:r w:rsidR="00D11943">
        <w:rPr>
          <w:rFonts w:ascii="Times New Roman" w:hAnsi="Times New Roman"/>
          <w:noProof/>
        </w:rPr>
        <w:fldChar w:fldCharType="separate"/>
      </w:r>
      <w:r w:rsidR="005E1151">
        <w:rPr>
          <w:rFonts w:ascii="Times New Roman" w:hAnsi="Times New Roman"/>
          <w:noProof/>
        </w:rPr>
        <w:fldChar w:fldCharType="begin"/>
      </w:r>
      <w:r w:rsidR="005E1151">
        <w:rPr>
          <w:rFonts w:ascii="Times New Roman" w:hAnsi="Times New Roman"/>
          <w:noProof/>
        </w:rPr>
        <w:instrText xml:space="preserve"> INCLUDEPICTURE  "https://i.gyazo.com/ba4a5f1d5aa3a3a1a2bbd9501ecddfd1.png" \* MERGEFORMATINET </w:instrText>
      </w:r>
      <w:r w:rsidR="005E1151">
        <w:rPr>
          <w:rFonts w:ascii="Times New Roman" w:hAnsi="Times New Roman"/>
          <w:noProof/>
        </w:rPr>
        <w:fldChar w:fldCharType="separate"/>
      </w:r>
      <w:r w:rsidR="008E1099">
        <w:rPr>
          <w:rFonts w:ascii="Times New Roman" w:hAnsi="Times New Roman"/>
          <w:noProof/>
        </w:rPr>
        <w:fldChar w:fldCharType="begin"/>
      </w:r>
      <w:r w:rsidR="008E1099">
        <w:rPr>
          <w:rFonts w:ascii="Times New Roman" w:hAnsi="Times New Roman"/>
          <w:noProof/>
        </w:rPr>
        <w:instrText xml:space="preserve"> </w:instrText>
      </w:r>
      <w:r w:rsidR="008E1099">
        <w:rPr>
          <w:rFonts w:ascii="Times New Roman" w:hAnsi="Times New Roman"/>
          <w:noProof/>
        </w:rPr>
        <w:instrText>INCLUDEPICTURE  "https://i.gyazo.com/ba4a5f1d5aa3a3a1a2bbd9501ecddfd1.png" \* MERGEFORMATINET</w:instrText>
      </w:r>
      <w:r w:rsidR="008E1099">
        <w:rPr>
          <w:rFonts w:ascii="Times New Roman" w:hAnsi="Times New Roman"/>
          <w:noProof/>
        </w:rPr>
        <w:instrText xml:space="preserve"> </w:instrText>
      </w:r>
      <w:r w:rsidR="008E1099">
        <w:rPr>
          <w:rFonts w:ascii="Times New Roman" w:hAnsi="Times New Roman"/>
          <w:noProof/>
        </w:rPr>
        <w:fldChar w:fldCharType="separate"/>
      </w:r>
      <w:r w:rsidR="008E1099">
        <w:rPr>
          <w:rFonts w:ascii="Times New Roman" w:hAnsi="Times New Roman"/>
          <w:noProof/>
        </w:rPr>
        <w:pict w14:anchorId="07403AC2">
          <v:shape id="_x0000_i1025" type="#_x0000_t75" alt="https://i.gyazo.com/ba4a5f1d5aa3a3a1a2bbd9501ecddfd1.png" style="width:110pt;height:100.8pt;mso-width-percent:0;mso-height-percent:0;mso-width-percent:0;mso-height-percent:0">
            <v:imagedata r:id="rId14" r:href="rId15"/>
          </v:shape>
        </w:pict>
      </w:r>
      <w:r w:rsidR="008E1099">
        <w:rPr>
          <w:rFonts w:ascii="Times New Roman" w:hAnsi="Times New Roman"/>
          <w:noProof/>
        </w:rPr>
        <w:fldChar w:fldCharType="end"/>
      </w:r>
      <w:r w:rsidR="005E1151">
        <w:rPr>
          <w:rFonts w:ascii="Times New Roman" w:hAnsi="Times New Roman"/>
          <w:noProof/>
        </w:rPr>
        <w:fldChar w:fldCharType="end"/>
      </w:r>
      <w:r w:rsidR="00D11943">
        <w:rPr>
          <w:rFonts w:ascii="Times New Roman" w:hAnsi="Times New Roman"/>
          <w:noProof/>
        </w:rPr>
        <w:fldChar w:fldCharType="end"/>
      </w:r>
      <w:r w:rsidRPr="00437677">
        <w:rPr>
          <w:rFonts w:ascii="Times New Roman" w:hAnsi="Times New Roman"/>
        </w:rPr>
        <w:fldChar w:fldCharType="end"/>
      </w:r>
    </w:p>
    <w:p w14:paraId="7BC80C26" w14:textId="09514D17" w:rsidR="00437677" w:rsidRPr="006323F6" w:rsidRDefault="00437677" w:rsidP="00437677">
      <w:pPr>
        <w:pStyle w:val="Descripcin"/>
        <w:jc w:val="center"/>
        <w:rPr>
          <w:rFonts w:ascii="Times New Roman" w:hAnsi="Times New Roman"/>
        </w:rPr>
      </w:pPr>
      <w:bookmarkStart w:id="17" w:name="_Toc531214606"/>
      <w:r w:rsidRPr="006323F6">
        <w:t xml:space="preserve">Ilustración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Ilustración \* ARABIC </w:instrText>
      </w:r>
      <w:r w:rsidR="008E1099">
        <w:rPr>
          <w:noProof/>
        </w:rPr>
        <w:fldChar w:fldCharType="separate"/>
      </w:r>
      <w:r w:rsidR="000F7B3E">
        <w:rPr>
          <w:noProof/>
        </w:rPr>
        <w:t>3</w:t>
      </w:r>
      <w:r w:rsidR="008E1099">
        <w:rPr>
          <w:noProof/>
        </w:rPr>
        <w:fldChar w:fldCharType="end"/>
      </w:r>
      <w:r w:rsidR="00013047">
        <w:t xml:space="preserve">. Tablero inicial </w:t>
      </w:r>
      <w:proofErr w:type="spellStart"/>
      <w:r w:rsidR="00013047">
        <w:t>Othello</w:t>
      </w:r>
      <w:proofErr w:type="spellEnd"/>
      <w:r w:rsidR="00013047">
        <w:t>.</w:t>
      </w:r>
      <w:bookmarkEnd w:id="17"/>
    </w:p>
    <w:p w14:paraId="6BA58E0B" w14:textId="02FC3776" w:rsidR="00145E4D" w:rsidRPr="006323F6" w:rsidRDefault="00145E4D" w:rsidP="00145E4D">
      <w:pPr>
        <w:pStyle w:val="Texto"/>
        <w:numPr>
          <w:ilvl w:val="0"/>
          <w:numId w:val="11"/>
        </w:numPr>
        <w:rPr>
          <w:lang w:val="es-ES"/>
        </w:rPr>
      </w:pPr>
      <w:r w:rsidRPr="006323F6">
        <w:rPr>
          <w:lang w:val="es-ES"/>
        </w:rPr>
        <w:t xml:space="preserve">El estado final es </w:t>
      </w:r>
      <w:r w:rsidR="005A35D4" w:rsidRPr="006323F6">
        <w:rPr>
          <w:lang w:val="es-ES"/>
        </w:rPr>
        <w:t xml:space="preserve">aquel </w:t>
      </w:r>
      <w:r w:rsidR="00DF44D2" w:rsidRPr="006323F6">
        <w:rPr>
          <w:lang w:val="es-ES"/>
        </w:rPr>
        <w:t>en el que ningún jugador puede colocar una nueva ficha, debido a alguno de los siguientes motivos:</w:t>
      </w:r>
    </w:p>
    <w:p w14:paraId="25C6A349" w14:textId="28048CA9" w:rsidR="005A35D4" w:rsidRPr="006323F6" w:rsidRDefault="00381625" w:rsidP="005A35D4">
      <w:pPr>
        <w:pStyle w:val="Texto"/>
        <w:numPr>
          <w:ilvl w:val="1"/>
          <w:numId w:val="11"/>
        </w:numPr>
        <w:rPr>
          <w:lang w:val="es-ES"/>
        </w:rPr>
      </w:pPr>
      <w:r w:rsidRPr="006323F6">
        <w:rPr>
          <w:lang w:val="es-ES"/>
        </w:rPr>
        <w:t>El tablero está lleno.</w:t>
      </w:r>
    </w:p>
    <w:p w14:paraId="5194EF75" w14:textId="20FB3C0B" w:rsidR="00381625" w:rsidRPr="006323F6" w:rsidRDefault="00381625" w:rsidP="005A35D4">
      <w:pPr>
        <w:pStyle w:val="Texto"/>
        <w:numPr>
          <w:ilvl w:val="1"/>
          <w:numId w:val="11"/>
        </w:numPr>
        <w:rPr>
          <w:lang w:val="es-ES"/>
        </w:rPr>
      </w:pPr>
      <w:r w:rsidRPr="006323F6">
        <w:rPr>
          <w:lang w:val="es-ES"/>
        </w:rPr>
        <w:t>No existe un movimiento válido para ningún jugador.</w:t>
      </w:r>
    </w:p>
    <w:p w14:paraId="49472E09" w14:textId="77777777" w:rsidR="00145E4D" w:rsidRPr="006323F6" w:rsidRDefault="00145E4D" w:rsidP="00145E4D">
      <w:pPr>
        <w:pStyle w:val="Ttulo4"/>
      </w:pPr>
      <w:bookmarkStart w:id="18" w:name="_Toc531214631"/>
      <w:r w:rsidRPr="006323F6">
        <w:t>Operadores</w:t>
      </w:r>
      <w:bookmarkEnd w:id="18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7"/>
        <w:gridCol w:w="3895"/>
        <w:gridCol w:w="3514"/>
      </w:tblGrid>
      <w:tr w:rsidR="004A0691" w:rsidRPr="004A0691" w14:paraId="5A232170" w14:textId="77777777" w:rsidTr="004A0691">
        <w:tc>
          <w:tcPr>
            <w:tcW w:w="1276" w:type="dxa"/>
            <w:shd w:val="clear" w:color="auto" w:fill="BFBFBF"/>
            <w:vAlign w:val="center"/>
          </w:tcPr>
          <w:p w14:paraId="0DBAD339" w14:textId="77777777" w:rsidR="008B7642" w:rsidRPr="004A0691" w:rsidRDefault="008B7642" w:rsidP="004A0691">
            <w:pPr>
              <w:pStyle w:val="Texto"/>
              <w:jc w:val="center"/>
              <w:rPr>
                <w:lang w:val="es-ES"/>
              </w:rPr>
            </w:pPr>
            <w:r w:rsidRPr="004A0691">
              <w:rPr>
                <w:b/>
                <w:sz w:val="22"/>
                <w:lang w:val="es-ES"/>
              </w:rPr>
              <w:t>Operador</w:t>
            </w:r>
          </w:p>
        </w:tc>
        <w:tc>
          <w:tcPr>
            <w:tcW w:w="4253" w:type="dxa"/>
            <w:shd w:val="clear" w:color="auto" w:fill="BFBFBF"/>
            <w:vAlign w:val="center"/>
          </w:tcPr>
          <w:p w14:paraId="5345F31E" w14:textId="77777777" w:rsidR="008B7642" w:rsidRPr="004A0691" w:rsidRDefault="008B7642" w:rsidP="004A0691">
            <w:pPr>
              <w:pStyle w:val="Texto"/>
              <w:jc w:val="center"/>
              <w:rPr>
                <w:lang w:val="es-ES"/>
              </w:rPr>
            </w:pPr>
            <w:r w:rsidRPr="004A0691">
              <w:rPr>
                <w:b/>
                <w:sz w:val="22"/>
                <w:lang w:val="es-ES"/>
              </w:rPr>
              <w:t>Precondición</w:t>
            </w:r>
          </w:p>
        </w:tc>
        <w:tc>
          <w:tcPr>
            <w:tcW w:w="3827" w:type="dxa"/>
            <w:shd w:val="clear" w:color="auto" w:fill="BFBFBF"/>
            <w:vAlign w:val="center"/>
          </w:tcPr>
          <w:p w14:paraId="3D8CB5B1" w14:textId="77777777" w:rsidR="008B7642" w:rsidRPr="004A0691" w:rsidRDefault="008B7642" w:rsidP="004A0691">
            <w:pPr>
              <w:pStyle w:val="Texto"/>
              <w:jc w:val="center"/>
              <w:rPr>
                <w:lang w:val="es-ES"/>
              </w:rPr>
            </w:pPr>
            <w:r w:rsidRPr="004A0691">
              <w:rPr>
                <w:b/>
                <w:sz w:val="22"/>
                <w:lang w:val="es-ES"/>
              </w:rPr>
              <w:t>Acción</w:t>
            </w:r>
          </w:p>
        </w:tc>
      </w:tr>
      <w:tr w:rsidR="004A0691" w:rsidRPr="004A0691" w14:paraId="0A5B3691" w14:textId="77777777" w:rsidTr="004A0691">
        <w:tc>
          <w:tcPr>
            <w:tcW w:w="1276" w:type="dxa"/>
            <w:shd w:val="clear" w:color="auto" w:fill="auto"/>
            <w:vAlign w:val="center"/>
          </w:tcPr>
          <w:p w14:paraId="1CF34426" w14:textId="77777777" w:rsidR="00FD3EF2" w:rsidRDefault="004262B9" w:rsidP="004A0691">
            <w:pPr>
              <w:pStyle w:val="Texto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ColocarFichaNegra</w:t>
            </w:r>
            <w:proofErr w:type="spellEnd"/>
          </w:p>
          <w:p w14:paraId="10C6B33C" w14:textId="5C4352BA" w:rsidR="008B7642" w:rsidRPr="004A0691" w:rsidRDefault="00FD3EF2" w:rsidP="004A0691">
            <w:pPr>
              <w:pStyle w:val="Texto"/>
              <w:jc w:val="center"/>
              <w:rPr>
                <w:lang w:val="es-ES"/>
              </w:rPr>
            </w:pPr>
            <w:r>
              <w:rPr>
                <w:sz w:val="22"/>
                <w:lang w:val="es-ES"/>
              </w:rPr>
              <w:t>(</w:t>
            </w:r>
            <w:proofErr w:type="spellStart"/>
            <w:proofErr w:type="gramStart"/>
            <w:r>
              <w:rPr>
                <w:sz w:val="22"/>
                <w:lang w:val="es-ES"/>
              </w:rPr>
              <w:t>x,y</w:t>
            </w:r>
            <w:proofErr w:type="spellEnd"/>
            <w:proofErr w:type="gramEnd"/>
            <w:r>
              <w:rPr>
                <w:sz w:val="22"/>
                <w:lang w:val="es-ES"/>
              </w:rPr>
              <w:t>)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181DF98" w14:textId="759FBAEE" w:rsidR="008B7642" w:rsidRPr="004A0691" w:rsidRDefault="00ED354C" w:rsidP="00C83FFF">
            <w:pPr>
              <w:pStyle w:val="Texto"/>
              <w:rPr>
                <w:sz w:val="22"/>
                <w:lang w:val="es-ES"/>
              </w:rPr>
            </w:pPr>
            <w:r w:rsidRPr="004A0691">
              <w:rPr>
                <w:sz w:val="22"/>
                <w:lang w:val="es-ES"/>
              </w:rPr>
              <w:t>No hay una ficha en la casilla</w:t>
            </w:r>
            <w:r w:rsidR="00E51130">
              <w:rPr>
                <w:sz w:val="22"/>
                <w:lang w:val="es-ES"/>
              </w:rPr>
              <w:t xml:space="preserve"> (</w:t>
            </w:r>
            <w:proofErr w:type="spellStart"/>
            <w:proofErr w:type="gramStart"/>
            <w:r w:rsidR="00E51130">
              <w:rPr>
                <w:sz w:val="22"/>
                <w:lang w:val="es-ES"/>
              </w:rPr>
              <w:t>x,y</w:t>
            </w:r>
            <w:proofErr w:type="spellEnd"/>
            <w:proofErr w:type="gramEnd"/>
            <w:r w:rsidR="00E51130">
              <w:rPr>
                <w:sz w:val="22"/>
                <w:lang w:val="es-ES"/>
              </w:rPr>
              <w:t>)</w:t>
            </w:r>
            <w:r w:rsidRPr="004A0691">
              <w:rPr>
                <w:sz w:val="22"/>
                <w:lang w:val="es-ES"/>
              </w:rPr>
              <w:t>.</w:t>
            </w:r>
            <w:r w:rsidR="00FD3EF2">
              <w:rPr>
                <w:sz w:val="22"/>
                <w:lang w:val="es-ES"/>
              </w:rPr>
              <w:t xml:space="preserve"> Tablero</w:t>
            </w:r>
            <w:r w:rsidR="00E51130">
              <w:rPr>
                <w:sz w:val="22"/>
                <w:lang w:val="es-ES"/>
              </w:rPr>
              <w:t>[x][y] = 0</w:t>
            </w:r>
          </w:p>
          <w:p w14:paraId="31D6CDB4" w14:textId="02C1D8E3" w:rsidR="00ED354C" w:rsidRPr="004A0691" w:rsidRDefault="0089205D" w:rsidP="00C83FFF">
            <w:pPr>
              <w:pStyle w:val="Texto"/>
              <w:rPr>
                <w:lang w:val="es-ES"/>
              </w:rPr>
            </w:pPr>
            <w:r w:rsidRPr="004A0691">
              <w:rPr>
                <w:lang w:val="es-ES"/>
              </w:rPr>
              <w:t xml:space="preserve">En </w:t>
            </w:r>
            <w:r w:rsidR="00FD5071" w:rsidRPr="004A0691">
              <w:rPr>
                <w:lang w:val="es-ES"/>
              </w:rPr>
              <w:t xml:space="preserve">esa fila, columna o diagonal </w:t>
            </w:r>
            <w:r w:rsidR="00D710A7" w:rsidRPr="004A0691">
              <w:rPr>
                <w:lang w:val="es-ES"/>
              </w:rPr>
              <w:t xml:space="preserve">hay </w:t>
            </w:r>
            <w:r w:rsidR="00FD5071" w:rsidRPr="004A0691">
              <w:rPr>
                <w:lang w:val="es-ES"/>
              </w:rPr>
              <w:t xml:space="preserve">otra ficha </w:t>
            </w:r>
            <w:r w:rsidR="00D710A7" w:rsidRPr="004A0691">
              <w:rPr>
                <w:lang w:val="es-ES"/>
              </w:rPr>
              <w:t>negra</w:t>
            </w:r>
            <w:r w:rsidR="00FD5071" w:rsidRPr="004A0691">
              <w:rPr>
                <w:lang w:val="es-ES"/>
              </w:rPr>
              <w:t xml:space="preserve"> que encierr</w:t>
            </w:r>
            <w:r w:rsidR="00D710A7" w:rsidRPr="004A0691">
              <w:rPr>
                <w:lang w:val="es-ES"/>
              </w:rPr>
              <w:t>a</w:t>
            </w:r>
            <w:r w:rsidR="00FD5071" w:rsidRPr="004A0691">
              <w:rPr>
                <w:lang w:val="es-ES"/>
              </w:rPr>
              <w:t xml:space="preserve"> fichas </w:t>
            </w:r>
            <w:r w:rsidR="00137BF5" w:rsidRPr="004A0691">
              <w:rPr>
                <w:lang w:val="es-ES"/>
              </w:rPr>
              <w:t>blancas</w:t>
            </w:r>
            <w:r w:rsidR="00FD5071" w:rsidRPr="004A0691">
              <w:rPr>
                <w:lang w:val="es-ES"/>
              </w:rPr>
              <w:t xml:space="preserve"> con la que colocamos</w:t>
            </w:r>
            <w:r w:rsidR="00D710A7" w:rsidRPr="004A0691">
              <w:rPr>
                <w:lang w:val="es-ES"/>
              </w:rPr>
              <w:t>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89E421E" w14:textId="66CEA693" w:rsidR="008B7642" w:rsidRPr="00DD065C" w:rsidRDefault="00137BF5" w:rsidP="004A0691">
            <w:pPr>
              <w:pStyle w:val="Texto"/>
              <w:jc w:val="center"/>
              <w:rPr>
                <w:lang w:val="es-ES"/>
              </w:rPr>
            </w:pPr>
            <w:r w:rsidRPr="00DD065C">
              <w:rPr>
                <w:lang w:val="es-ES"/>
              </w:rPr>
              <w:t>Transforma todas las fichas blancas encerradas en negras.</w:t>
            </w:r>
          </w:p>
        </w:tc>
      </w:tr>
      <w:tr w:rsidR="004A0691" w:rsidRPr="004A0691" w14:paraId="05109343" w14:textId="77777777" w:rsidTr="004A0691">
        <w:tc>
          <w:tcPr>
            <w:tcW w:w="1276" w:type="dxa"/>
            <w:shd w:val="clear" w:color="auto" w:fill="auto"/>
            <w:vAlign w:val="center"/>
          </w:tcPr>
          <w:p w14:paraId="4AB70FCE" w14:textId="77777777" w:rsidR="008B7642" w:rsidRDefault="004262B9" w:rsidP="004A0691">
            <w:pPr>
              <w:pStyle w:val="Texto"/>
              <w:jc w:val="center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  <w:lang w:val="es-ES"/>
              </w:rPr>
              <w:t>ColocarFichaBlanca</w:t>
            </w:r>
            <w:proofErr w:type="spellEnd"/>
          </w:p>
          <w:p w14:paraId="68491EF5" w14:textId="6BE61BB6" w:rsidR="00FD3EF2" w:rsidRPr="004A0691" w:rsidRDefault="00FD3EF2" w:rsidP="004A0691">
            <w:pPr>
              <w:pStyle w:val="Texto"/>
              <w:jc w:val="center"/>
              <w:rPr>
                <w:lang w:val="es-ES"/>
              </w:rPr>
            </w:pPr>
            <w:r>
              <w:rPr>
                <w:sz w:val="22"/>
                <w:lang w:val="es-ES"/>
              </w:rPr>
              <w:t>(</w:t>
            </w:r>
            <w:proofErr w:type="spellStart"/>
            <w:proofErr w:type="gramStart"/>
            <w:r>
              <w:rPr>
                <w:sz w:val="22"/>
                <w:lang w:val="es-ES"/>
              </w:rPr>
              <w:t>x,y</w:t>
            </w:r>
            <w:proofErr w:type="spellEnd"/>
            <w:proofErr w:type="gramEnd"/>
            <w:r>
              <w:rPr>
                <w:sz w:val="22"/>
                <w:lang w:val="es-ES"/>
              </w:rPr>
              <w:t>)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66F9DBCF" w14:textId="77777777" w:rsidR="00447EC4" w:rsidRPr="004A0691" w:rsidRDefault="00447EC4" w:rsidP="00447EC4">
            <w:pPr>
              <w:pStyle w:val="Texto"/>
              <w:rPr>
                <w:sz w:val="22"/>
                <w:lang w:val="es-ES"/>
              </w:rPr>
            </w:pPr>
            <w:r w:rsidRPr="004A0691">
              <w:rPr>
                <w:sz w:val="22"/>
                <w:lang w:val="es-ES"/>
              </w:rPr>
              <w:t>No hay una ficha en la casilla</w:t>
            </w:r>
            <w:r>
              <w:rPr>
                <w:sz w:val="22"/>
                <w:lang w:val="es-ES"/>
              </w:rPr>
              <w:t xml:space="preserve"> (</w:t>
            </w:r>
            <w:proofErr w:type="spellStart"/>
            <w:proofErr w:type="gramStart"/>
            <w:r>
              <w:rPr>
                <w:sz w:val="22"/>
                <w:lang w:val="es-ES"/>
              </w:rPr>
              <w:t>x,y</w:t>
            </w:r>
            <w:proofErr w:type="spellEnd"/>
            <w:proofErr w:type="gramEnd"/>
            <w:r>
              <w:rPr>
                <w:sz w:val="22"/>
                <w:lang w:val="es-ES"/>
              </w:rPr>
              <w:t>)</w:t>
            </w:r>
            <w:r w:rsidRPr="004A0691">
              <w:rPr>
                <w:sz w:val="22"/>
                <w:lang w:val="es-ES"/>
              </w:rPr>
              <w:t>.</w:t>
            </w:r>
            <w:r>
              <w:rPr>
                <w:sz w:val="22"/>
                <w:lang w:val="es-ES"/>
              </w:rPr>
              <w:t xml:space="preserve"> Tablero[x][y] = 0</w:t>
            </w:r>
          </w:p>
          <w:p w14:paraId="58358561" w14:textId="5163ED8B" w:rsidR="008B7642" w:rsidRPr="004A0691" w:rsidRDefault="00242B32" w:rsidP="00C83FFF">
            <w:pPr>
              <w:pStyle w:val="Texto"/>
              <w:rPr>
                <w:lang w:val="es-ES"/>
              </w:rPr>
            </w:pPr>
            <w:r w:rsidRPr="004A0691">
              <w:rPr>
                <w:lang w:val="es-ES"/>
              </w:rPr>
              <w:t xml:space="preserve">En esa fila, columna o diagonal hay otra ficha </w:t>
            </w:r>
            <w:r w:rsidR="00C83FFF" w:rsidRPr="004A0691">
              <w:rPr>
                <w:lang w:val="es-ES"/>
              </w:rPr>
              <w:t>blanca</w:t>
            </w:r>
            <w:r w:rsidRPr="004A0691">
              <w:rPr>
                <w:lang w:val="es-ES"/>
              </w:rPr>
              <w:t xml:space="preserve"> que encierra fichas </w:t>
            </w:r>
            <w:r w:rsidR="00137BF5" w:rsidRPr="004A0691">
              <w:rPr>
                <w:lang w:val="es-ES"/>
              </w:rPr>
              <w:t>negras</w:t>
            </w:r>
            <w:r w:rsidRPr="004A0691">
              <w:rPr>
                <w:lang w:val="es-ES"/>
              </w:rPr>
              <w:t xml:space="preserve"> con la que colocamos.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84AB50E" w14:textId="4D7F8663" w:rsidR="008B7642" w:rsidRPr="00DD065C" w:rsidRDefault="00137BF5" w:rsidP="004A0691">
            <w:pPr>
              <w:pStyle w:val="Texto"/>
              <w:keepNext/>
              <w:jc w:val="center"/>
              <w:rPr>
                <w:lang w:val="es-ES"/>
              </w:rPr>
            </w:pPr>
            <w:r w:rsidRPr="00DD065C">
              <w:rPr>
                <w:lang w:val="es-ES"/>
              </w:rPr>
              <w:t>Transforma todas las fichas negras encerradas en blancas.</w:t>
            </w:r>
          </w:p>
        </w:tc>
      </w:tr>
    </w:tbl>
    <w:p w14:paraId="4FC2E95D" w14:textId="073EC471" w:rsidR="008F17D2" w:rsidRPr="006323F6" w:rsidRDefault="008F17D2" w:rsidP="00A21ED9">
      <w:pPr>
        <w:pStyle w:val="Descripcin"/>
        <w:jc w:val="center"/>
      </w:pPr>
      <w:bookmarkStart w:id="19" w:name="_Toc531214619"/>
      <w:r w:rsidRPr="006323F6">
        <w:t xml:space="preserve">Tabla </w:t>
      </w:r>
      <w:r w:rsidR="008E1099">
        <w:rPr>
          <w:noProof/>
        </w:rPr>
        <w:fldChar w:fldCharType="begin"/>
      </w:r>
      <w:r w:rsidR="008E1099">
        <w:rPr>
          <w:noProof/>
        </w:rPr>
        <w:instrText xml:space="preserve"> SEQ Tabla \* ARABIC </w:instrText>
      </w:r>
      <w:r w:rsidR="008E1099">
        <w:rPr>
          <w:noProof/>
        </w:rPr>
        <w:fldChar w:fldCharType="separate"/>
      </w:r>
      <w:r w:rsidR="00B85970">
        <w:rPr>
          <w:noProof/>
        </w:rPr>
        <w:t>5</w:t>
      </w:r>
      <w:r w:rsidR="008E1099">
        <w:rPr>
          <w:noProof/>
        </w:rPr>
        <w:fldChar w:fldCharType="end"/>
      </w:r>
      <w:r w:rsidR="00A21ED9">
        <w:t xml:space="preserve">. Operadores juego </w:t>
      </w:r>
      <w:proofErr w:type="spellStart"/>
      <w:r w:rsidR="00A21ED9">
        <w:t>Othello</w:t>
      </w:r>
      <w:proofErr w:type="spellEnd"/>
      <w:r w:rsidR="00A21ED9">
        <w:t>.</w:t>
      </w:r>
      <w:bookmarkEnd w:id="19"/>
    </w:p>
    <w:p w14:paraId="3FF16BBD" w14:textId="77777777" w:rsidR="00145E4D" w:rsidRPr="006323F6" w:rsidRDefault="00145E4D" w:rsidP="007840D7">
      <w:pPr>
        <w:pStyle w:val="Ttulo4"/>
        <w:jc w:val="both"/>
      </w:pPr>
      <w:bookmarkStart w:id="20" w:name="_Toc531214632"/>
      <w:r w:rsidRPr="006323F6">
        <w:lastRenderedPageBreak/>
        <w:t>Coste g(n)</w:t>
      </w:r>
      <w:bookmarkEnd w:id="20"/>
    </w:p>
    <w:p w14:paraId="16DAB658" w14:textId="77777777" w:rsidR="00DC364C" w:rsidRPr="006323F6" w:rsidRDefault="00DC364C" w:rsidP="007840D7">
      <w:pPr>
        <w:pStyle w:val="Texto"/>
        <w:rPr>
          <w:lang w:val="es-ES"/>
        </w:rPr>
      </w:pPr>
      <w:r w:rsidRPr="006323F6">
        <w:rPr>
          <w:lang w:val="es-ES"/>
        </w:rPr>
        <w:t>La función de coste es uniforme (0). Para nuestro juego, este dato no nos afecta.</w:t>
      </w:r>
    </w:p>
    <w:p w14:paraId="264D62FF" w14:textId="01DBA8AD" w:rsidR="00BB396B" w:rsidRPr="006323F6" w:rsidRDefault="00BB396B" w:rsidP="007840D7">
      <w:pPr>
        <w:pStyle w:val="Ttulo3"/>
        <w:jc w:val="both"/>
      </w:pPr>
      <w:bookmarkStart w:id="21" w:name="_Toc531214633"/>
      <w:r w:rsidRPr="006323F6">
        <w:t>Ejercicio 2.</w:t>
      </w:r>
      <w:bookmarkEnd w:id="21"/>
    </w:p>
    <w:p w14:paraId="5F394D6D" w14:textId="208A8470" w:rsidR="007C0583" w:rsidRDefault="007C0583" w:rsidP="007840D7">
      <w:pPr>
        <w:jc w:val="both"/>
        <w:rPr>
          <w:b/>
        </w:rPr>
      </w:pPr>
      <w:r w:rsidRPr="006323F6">
        <w:rPr>
          <w:b/>
        </w:rPr>
        <w:t xml:space="preserve">¿Influye el orden en el que se analizan los sucesores de un nodo en la eficiencia del algoritmo </w:t>
      </w:r>
      <w:proofErr w:type="spellStart"/>
      <w:r w:rsidRPr="006323F6">
        <w:rPr>
          <w:b/>
        </w:rPr>
        <w:t>minimax</w:t>
      </w:r>
      <w:proofErr w:type="spellEnd"/>
      <w:r w:rsidRPr="006323F6">
        <w:rPr>
          <w:b/>
        </w:rPr>
        <w:t xml:space="preserve"> con poda α-β? Justificar la respuesta con el ejercicio que acabamos de programar.</w:t>
      </w:r>
    </w:p>
    <w:p w14:paraId="7D077255" w14:textId="21BA292E" w:rsidR="004C69BC" w:rsidRDefault="004C69BC" w:rsidP="007840D7">
      <w:pPr>
        <w:jc w:val="both"/>
        <w:rPr>
          <w:b/>
        </w:rPr>
      </w:pPr>
    </w:p>
    <w:p w14:paraId="7DCA9EC0" w14:textId="3E872B41" w:rsidR="004C69BC" w:rsidRDefault="008B595B" w:rsidP="007840D7">
      <w:pPr>
        <w:jc w:val="both"/>
      </w:pPr>
      <w:r>
        <w:t>Sí que influye</w:t>
      </w:r>
      <w:r w:rsidR="006538BD">
        <w:t>. Si se evalúa</w:t>
      </w:r>
      <w:r w:rsidR="00487DB9">
        <w:t>n los hijos de cada nodo en orden creciente o decreciente (dependiendo si es M</w:t>
      </w:r>
      <w:r w:rsidR="0008386C">
        <w:t>IN</w:t>
      </w:r>
      <w:r w:rsidR="00487DB9">
        <w:t xml:space="preserve"> o </w:t>
      </w:r>
      <w:r w:rsidR="0008386C">
        <w:t>MAX</w:t>
      </w:r>
      <w:r w:rsidR="00487DB9">
        <w:t>)</w:t>
      </w:r>
      <w:r w:rsidR="003E1793">
        <w:t>, se produce la máxima pod</w:t>
      </w:r>
      <w:r w:rsidR="00477C8F">
        <w:t>a. E</w:t>
      </w:r>
      <w:r w:rsidR="003E1793">
        <w:t>s decir, se deja de evaluar el mayor número de nodo</w:t>
      </w:r>
      <w:r w:rsidR="00477C8F">
        <w:t>s</w:t>
      </w:r>
      <w:r w:rsidR="0071116C">
        <w:t>, ahorrando el mayor tiemp</w:t>
      </w:r>
      <w:r w:rsidR="00AB7A69">
        <w:t>o</w:t>
      </w:r>
      <w:r w:rsidR="00450DCB">
        <w:t xml:space="preserve"> posible</w:t>
      </w:r>
      <w:bookmarkStart w:id="22" w:name="_GoBack"/>
      <w:bookmarkEnd w:id="22"/>
      <w:r w:rsidR="0071116C">
        <w:t>.</w:t>
      </w:r>
    </w:p>
    <w:p w14:paraId="6982FC40" w14:textId="77777777" w:rsidR="002A4EF5" w:rsidRDefault="002A4EF5" w:rsidP="007840D7">
      <w:pPr>
        <w:jc w:val="both"/>
      </w:pPr>
    </w:p>
    <w:p w14:paraId="77EC5896" w14:textId="54B8EFCC" w:rsidR="003846A1" w:rsidRDefault="002A4EF5" w:rsidP="007840D7">
      <w:pPr>
        <w:jc w:val="both"/>
      </w:pPr>
      <w:r>
        <w:t>No obstante, esta situación no se puede forzar</w:t>
      </w:r>
      <w:r w:rsidR="008B63E9">
        <w:t xml:space="preserve">. Al necesitar ordenar de manera ascendente o descendente, necesitaríamos saber el valor de </w:t>
      </w:r>
      <w:proofErr w:type="spellStart"/>
      <w:r w:rsidR="001A5B23">
        <w:t>minimax</w:t>
      </w:r>
      <w:proofErr w:type="spellEnd"/>
      <w:r w:rsidR="00471D26">
        <w:t xml:space="preserve">. Esto supondría evaluar </w:t>
      </w:r>
      <w:r w:rsidR="00194419">
        <w:t>todos los nodos, justo lo que queremos evitar.</w:t>
      </w:r>
    </w:p>
    <w:p w14:paraId="55D45307" w14:textId="4D821F4A" w:rsidR="00194419" w:rsidRDefault="00194419" w:rsidP="007840D7">
      <w:pPr>
        <w:jc w:val="both"/>
      </w:pPr>
    </w:p>
    <w:p w14:paraId="13F73B5E" w14:textId="6573FB6C" w:rsidR="00194419" w:rsidRPr="004C69BC" w:rsidRDefault="00194419" w:rsidP="007840D7">
      <w:pPr>
        <w:jc w:val="both"/>
      </w:pPr>
      <w:r>
        <w:t>Para nuestro problema, supondría que la máquina</w:t>
      </w:r>
      <w:r w:rsidR="00793B24">
        <w:t xml:space="preserve"> podría evaluar muchas más jugadas en menos tiempo</w:t>
      </w:r>
      <w:r w:rsidR="006E571A">
        <w:t>. Esto la convertiría en un sistema más competitivo.</w:t>
      </w:r>
    </w:p>
    <w:p w14:paraId="2BF75E8C" w14:textId="7941F34D" w:rsidR="00BB396B" w:rsidRPr="006323F6" w:rsidRDefault="00BB396B" w:rsidP="007840D7">
      <w:pPr>
        <w:pStyle w:val="Ttulo3"/>
        <w:jc w:val="both"/>
      </w:pPr>
      <w:bookmarkStart w:id="23" w:name="_Toc531214634"/>
      <w:r w:rsidRPr="006323F6">
        <w:t>Ejercicio 3.</w:t>
      </w:r>
      <w:bookmarkEnd w:id="23"/>
    </w:p>
    <w:p w14:paraId="08205875" w14:textId="21A5DC64" w:rsidR="004A60DB" w:rsidRDefault="007C0583" w:rsidP="007840D7">
      <w:pPr>
        <w:jc w:val="both"/>
        <w:rPr>
          <w:b/>
        </w:rPr>
      </w:pPr>
      <w:r w:rsidRPr="006323F6">
        <w:rPr>
          <w:b/>
        </w:rPr>
        <w:t xml:space="preserve">Usando la misma profundidad y función de evaluación estática ¿pueden ser distintas las decisiones que tome la máquina en cada jugada usando </w:t>
      </w:r>
      <w:proofErr w:type="spellStart"/>
      <w:r w:rsidRPr="006323F6">
        <w:rPr>
          <w:b/>
        </w:rPr>
        <w:t>minimax</w:t>
      </w:r>
      <w:proofErr w:type="spellEnd"/>
      <w:r w:rsidRPr="006323F6">
        <w:rPr>
          <w:b/>
        </w:rPr>
        <w:t xml:space="preserve"> con poda </w:t>
      </w:r>
      <w:r w:rsidR="00E72F19" w:rsidRPr="006323F6">
        <w:rPr>
          <w:b/>
        </w:rPr>
        <w:t xml:space="preserve">α-β </w:t>
      </w:r>
      <w:r w:rsidRPr="006323F6">
        <w:rPr>
          <w:b/>
        </w:rPr>
        <w:t xml:space="preserve">de las decisiones que tome usando </w:t>
      </w:r>
      <w:proofErr w:type="spellStart"/>
      <w:r w:rsidRPr="006323F6">
        <w:rPr>
          <w:b/>
        </w:rPr>
        <w:t>minimax</w:t>
      </w:r>
      <w:proofErr w:type="spellEnd"/>
      <w:r w:rsidRPr="006323F6">
        <w:rPr>
          <w:b/>
        </w:rPr>
        <w:t xml:space="preserve"> sin poda α-β?</w:t>
      </w:r>
    </w:p>
    <w:p w14:paraId="7304BE58" w14:textId="180723E4" w:rsidR="00E72F19" w:rsidRDefault="00E72F19" w:rsidP="007840D7">
      <w:pPr>
        <w:jc w:val="both"/>
        <w:rPr>
          <w:b/>
        </w:rPr>
      </w:pPr>
    </w:p>
    <w:p w14:paraId="14D534F5" w14:textId="4168E573" w:rsidR="00275FC7" w:rsidRPr="006323F6" w:rsidRDefault="00E72F19" w:rsidP="007A11E6">
      <w:pPr>
        <w:jc w:val="both"/>
      </w:pPr>
      <w:r>
        <w:t>No</w:t>
      </w:r>
      <w:r w:rsidRPr="000C1021">
        <w:t xml:space="preserve">, </w:t>
      </w:r>
      <w:r w:rsidR="000C1021" w:rsidRPr="000C1021">
        <w:t>la poda α-β</w:t>
      </w:r>
      <w:r w:rsidR="000C1021">
        <w:t xml:space="preserve"> en árboles </w:t>
      </w:r>
      <w:proofErr w:type="spellStart"/>
      <w:r w:rsidR="000C1021">
        <w:t>minimax</w:t>
      </w:r>
      <w:proofErr w:type="spellEnd"/>
      <w:r w:rsidR="000C1021">
        <w:t>, produce la misma decisión que</w:t>
      </w:r>
      <w:r w:rsidR="00F6312B">
        <w:t xml:space="preserve"> el proceso sin usarla, pero más eficientemente. Esto se </w:t>
      </w:r>
      <w:r w:rsidR="00F6312B" w:rsidRPr="001A42B1">
        <w:t xml:space="preserve">debe a que </w:t>
      </w:r>
      <w:r w:rsidR="001A42B1" w:rsidRPr="001A42B1">
        <w:t>la poda α-β</w:t>
      </w:r>
      <w:r w:rsidR="007B5F78">
        <w:t xml:space="preserve"> solamente deja de evaluar nodos cuando el valor </w:t>
      </w:r>
      <w:proofErr w:type="spellStart"/>
      <w:r w:rsidR="00F770D8">
        <w:t>minimax</w:t>
      </w:r>
      <w:proofErr w:type="spellEnd"/>
      <w:r w:rsidR="00F770D8">
        <w:t xml:space="preserve"> ya está calculado y es invariable.</w:t>
      </w:r>
    </w:p>
    <w:p w14:paraId="10617E7F" w14:textId="77777777" w:rsidR="004A0691" w:rsidRDefault="004A0691">
      <w:pPr>
        <w:pStyle w:val="Ttulo1"/>
      </w:pPr>
      <w:bookmarkStart w:id="24" w:name="_Toc531214635"/>
      <w:r>
        <w:lastRenderedPageBreak/>
        <w:t>Bibliografía</w:t>
      </w:r>
      <w:bookmarkEnd w:id="24"/>
    </w:p>
    <w:p w14:paraId="3820BF1D" w14:textId="4B5C23DB" w:rsidR="004A0691" w:rsidRDefault="004A0691" w:rsidP="004A0691">
      <w:pPr>
        <w:pStyle w:val="Bibliografa"/>
        <w:rPr>
          <w:noProof/>
        </w:rPr>
      </w:pPr>
      <w:r>
        <w:rPr>
          <w:b/>
          <w:bCs/>
          <w:noProof/>
        </w:rPr>
        <w:t>Australian National University.</w:t>
      </w:r>
      <w:r>
        <w:rPr>
          <w:noProof/>
        </w:rPr>
        <w:t xml:space="preserve"> Game Trees. [En línea] </w:t>
      </w:r>
      <w:hyperlink r:id="rId16" w:history="1">
        <w:r w:rsidRPr="005B501F">
          <w:rPr>
            <w:rStyle w:val="Hipervnculo"/>
            <w:noProof/>
          </w:rPr>
          <w:t>https://cs.anu.edu.au/courses/comp1100/lectures/17/17-01-GameTrees.pdf</w:t>
        </w:r>
      </w:hyperlink>
      <w:r>
        <w:rPr>
          <w:noProof/>
        </w:rPr>
        <w:t>.</w:t>
      </w:r>
    </w:p>
    <w:p w14:paraId="3EC596E3" w14:textId="77777777" w:rsidR="004A0691" w:rsidRPr="004A0691" w:rsidRDefault="004A0691" w:rsidP="004A0691"/>
    <w:p w14:paraId="5B509825" w14:textId="01DD9932" w:rsidR="004A0691" w:rsidRDefault="004A0691" w:rsidP="004A0691">
      <w:pPr>
        <w:pStyle w:val="Bibliografa"/>
        <w:rPr>
          <w:noProof/>
        </w:rPr>
      </w:pPr>
      <w:r>
        <w:rPr>
          <w:b/>
          <w:bCs/>
          <w:noProof/>
        </w:rPr>
        <w:t>García-Tejedor, Álvaro.</w:t>
      </w:r>
      <w:r>
        <w:rPr>
          <w:noProof/>
        </w:rPr>
        <w:t xml:space="preserve"> Moodle UFV. Recursos de la asignatura. [En línea] </w:t>
      </w:r>
      <w:hyperlink r:id="rId17" w:history="1">
        <w:r w:rsidRPr="005B501F">
          <w:rPr>
            <w:rStyle w:val="Hipervnculo"/>
            <w:noProof/>
          </w:rPr>
          <w:t>http://moodleufv.ufv.es/moodle/</w:t>
        </w:r>
      </w:hyperlink>
      <w:r>
        <w:rPr>
          <w:noProof/>
        </w:rPr>
        <w:t>.</w:t>
      </w:r>
    </w:p>
    <w:p w14:paraId="10F02CF8" w14:textId="77777777" w:rsidR="004A0691" w:rsidRPr="004A0691" w:rsidRDefault="004A0691" w:rsidP="004A0691"/>
    <w:p w14:paraId="3DE9B0C3" w14:textId="00AC0D6A" w:rsidR="004A0691" w:rsidRDefault="004A0691" w:rsidP="004A0691">
      <w:pPr>
        <w:pStyle w:val="Bibliografa"/>
        <w:rPr>
          <w:noProof/>
        </w:rPr>
      </w:pPr>
      <w:r>
        <w:rPr>
          <w:b/>
          <w:bCs/>
          <w:noProof/>
        </w:rPr>
        <w:t>Peters, Jehu.</w:t>
      </w:r>
      <w:r>
        <w:rPr>
          <w:noProof/>
        </w:rPr>
        <w:t xml:space="preserve"> The Math behind the Magic. [En línea] </w:t>
      </w:r>
      <w:hyperlink r:id="rId18" w:history="1">
        <w:r w:rsidRPr="005B501F">
          <w:rPr>
            <w:rStyle w:val="Hipervnculo"/>
            <w:noProof/>
          </w:rPr>
          <w:t>https://themathbehindthemagic.wordpress.com/tag/nim/</w:t>
        </w:r>
      </w:hyperlink>
      <w:r>
        <w:rPr>
          <w:noProof/>
        </w:rPr>
        <w:t>.</w:t>
      </w:r>
    </w:p>
    <w:p w14:paraId="26FE66E9" w14:textId="77777777" w:rsidR="004A0691" w:rsidRPr="004A0691" w:rsidRDefault="004A0691" w:rsidP="004A0691"/>
    <w:p w14:paraId="492F0334" w14:textId="1F4CF6FD" w:rsidR="004A0691" w:rsidRDefault="004A0691" w:rsidP="004A0691">
      <w:pPr>
        <w:pStyle w:val="Bibliografa"/>
        <w:rPr>
          <w:noProof/>
        </w:rPr>
      </w:pPr>
      <w:r>
        <w:rPr>
          <w:b/>
          <w:bCs/>
          <w:noProof/>
        </w:rPr>
        <w:t>Ques10.</w:t>
      </w:r>
      <w:r>
        <w:rPr>
          <w:noProof/>
        </w:rPr>
        <w:t xml:space="preserve"> Apply alpha-Beta pruning on example. [En línea] </w:t>
      </w:r>
      <w:hyperlink r:id="rId19" w:history="1">
        <w:r w:rsidRPr="005B501F">
          <w:rPr>
            <w:rStyle w:val="Hipervnculo"/>
            <w:noProof/>
          </w:rPr>
          <w:t>http://www.ques10.com/p/13506/apply-alpha-beta-pruning-on-example-given-in-fig-1/</w:t>
        </w:r>
      </w:hyperlink>
      <w:r>
        <w:rPr>
          <w:noProof/>
        </w:rPr>
        <w:t>.</w:t>
      </w:r>
    </w:p>
    <w:p w14:paraId="729B68A1" w14:textId="77777777" w:rsidR="004A0691" w:rsidRPr="004A0691" w:rsidRDefault="004A0691" w:rsidP="004A0691"/>
    <w:p w14:paraId="717E381D" w14:textId="4EAD269F" w:rsidR="004A0691" w:rsidRDefault="004A0691" w:rsidP="004A0691">
      <w:pPr>
        <w:pStyle w:val="Bibliografa"/>
        <w:rPr>
          <w:noProof/>
        </w:rPr>
      </w:pPr>
      <w:r>
        <w:rPr>
          <w:b/>
          <w:bCs/>
          <w:noProof/>
        </w:rPr>
        <w:t>Wikipedia.</w:t>
      </w:r>
      <w:r>
        <w:rPr>
          <w:noProof/>
        </w:rPr>
        <w:t xml:space="preserve"> Alpha–beta pruning. [En línea] </w:t>
      </w:r>
      <w:hyperlink r:id="rId20" w:history="1">
        <w:r w:rsidRPr="005B501F">
          <w:rPr>
            <w:rStyle w:val="Hipervnculo"/>
            <w:noProof/>
          </w:rPr>
          <w:t>https://en.wikipedia.org/wiki/Alpha%E2%80%93beta_pruning</w:t>
        </w:r>
      </w:hyperlink>
      <w:r>
        <w:rPr>
          <w:noProof/>
        </w:rPr>
        <w:t>.</w:t>
      </w:r>
    </w:p>
    <w:p w14:paraId="160927CA" w14:textId="77777777" w:rsidR="004A0691" w:rsidRPr="004A0691" w:rsidRDefault="004A0691" w:rsidP="004A0691"/>
    <w:p w14:paraId="073E82E4" w14:textId="1EE90C96" w:rsidR="004A0691" w:rsidRDefault="004A0691" w:rsidP="004A0691"/>
    <w:p w14:paraId="4B514B28" w14:textId="59FFDF5B" w:rsidR="002D39AD" w:rsidRPr="006323F6" w:rsidRDefault="002D39AD" w:rsidP="002D39AD"/>
    <w:p w14:paraId="493B48F9" w14:textId="65FA35B8" w:rsidR="00B002CE" w:rsidRPr="006323F6" w:rsidRDefault="00B002CE" w:rsidP="00B002CE">
      <w:pPr>
        <w:pStyle w:val="Texto"/>
        <w:ind w:left="360"/>
        <w:rPr>
          <w:lang w:val="es-ES"/>
        </w:rPr>
      </w:pPr>
    </w:p>
    <w:sectPr w:rsidR="00B002CE" w:rsidRPr="006323F6" w:rsidSect="003811E1">
      <w:headerReference w:type="default" r:id="rId21"/>
      <w:footerReference w:type="default" r:id="rId22"/>
      <w:pgSz w:w="11906" w:h="16838" w:code="9"/>
      <w:pgMar w:top="1418" w:right="1134" w:bottom="1418" w:left="1418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BBE7" w14:textId="77777777" w:rsidR="008E1099" w:rsidRDefault="008E1099">
      <w:r>
        <w:separator/>
      </w:r>
    </w:p>
    <w:p w14:paraId="26584D49" w14:textId="77777777" w:rsidR="008E1099" w:rsidRDefault="008E1099"/>
  </w:endnote>
  <w:endnote w:type="continuationSeparator" w:id="0">
    <w:p w14:paraId="3453D25F" w14:textId="77777777" w:rsidR="008E1099" w:rsidRDefault="008E1099">
      <w:r>
        <w:continuationSeparator/>
      </w:r>
    </w:p>
    <w:p w14:paraId="0EBA4874" w14:textId="77777777" w:rsidR="008E1099" w:rsidRDefault="008E1099"/>
  </w:endnote>
  <w:endnote w:type="continuationNotice" w:id="1">
    <w:p w14:paraId="3AB4B26B" w14:textId="77777777" w:rsidR="008E1099" w:rsidRDefault="008E10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7D6944" w14:textId="0E94A06D" w:rsidR="00F16C2B" w:rsidRPr="0019067A" w:rsidRDefault="008E1099" w:rsidP="0019067A">
    <w:pPr>
      <w:pStyle w:val="Piedepgina"/>
      <w:rPr>
        <w:sz w:val="14"/>
        <w:szCs w:val="14"/>
      </w:rPr>
    </w:pPr>
    <w:r>
      <w:rPr>
        <w:noProof/>
      </w:rPr>
      <w:pict w14:anchorId="3C9DD8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alt="Resultado de imagen de ufv logo" style="position:absolute;margin-left:433.55pt;margin-top:-31.9pt;width:85.85pt;height:86.45pt;rotation:-3941399fd;z-index:-3;mso-wrap-edited:f;mso-width-percent:0;mso-height-percent:0;mso-position-horizontal-relative:text;mso-position-vertical-relative:text;mso-width-percent:0;mso-height-percent:0;mso-width-relative:page;mso-height-relative:page">
          <v:imagedata r:id="rId1" o:title="logo_UFV_reducciones1-e1428595090851"/>
        </v:shape>
      </w:pict>
    </w:r>
    <w:r>
      <w:rPr>
        <w:b/>
        <w:bCs/>
        <w:noProof/>
        <w:sz w:val="20"/>
        <w:szCs w:val="20"/>
      </w:rPr>
      <w:pict w14:anchorId="7F1558E3">
        <v:line id="_x0000_s2053" alt="" style="position:absolute;z-index:1;mso-wrap-edited:f;mso-width-percent:0;mso-height-percent:0;mso-position-horizontal-relative:page;mso-position-vertical-relative:page;mso-width-percent:0;mso-height-percent:0" from="14.2pt,425.25pt" to="42.55pt,425.25pt" strokecolor="#969696"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B7F8A" w14:textId="51BE833A" w:rsidR="00F16C2B" w:rsidRPr="00BD2EDC" w:rsidRDefault="008E1099" w:rsidP="00546624">
    <w:pPr>
      <w:tabs>
        <w:tab w:val="center" w:pos="4677"/>
      </w:tabs>
      <w:rPr>
        <w:sz w:val="12"/>
        <w:szCs w:val="12"/>
      </w:rPr>
    </w:pPr>
    <w:r>
      <w:rPr>
        <w:noProof/>
        <w:sz w:val="12"/>
        <w:szCs w:val="12"/>
      </w:rPr>
      <w:pict w14:anchorId="250F29AC">
        <v:line id="_x0000_s2051" alt="" style="position:absolute;z-index:2;mso-wrap-edited:f;mso-width-percent:0;mso-height-percent:0;mso-position-horizontal-relative:page;mso-position-vertical-relative:page;mso-width-percent:0;mso-height-percent:0" from="14.2pt,425.25pt" to="42.55pt,425.25pt" strokecolor="#969696">
          <w10:wrap anchorx="page" anchory="page"/>
        </v:line>
      </w:pict>
    </w:r>
  </w:p>
  <w:tbl>
    <w:tblPr>
      <w:tblW w:w="515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7E6E6"/>
      <w:tblLook w:val="01E0" w:firstRow="1" w:lastRow="1" w:firstColumn="1" w:lastColumn="1" w:noHBand="0" w:noVBand="0"/>
    </w:tblPr>
    <w:tblGrid>
      <w:gridCol w:w="1541"/>
      <w:gridCol w:w="1904"/>
      <w:gridCol w:w="3652"/>
      <w:gridCol w:w="2013"/>
      <w:gridCol w:w="759"/>
    </w:tblGrid>
    <w:tr w:rsidR="00F16C2B" w:rsidRPr="004A0691" w14:paraId="236EFA68" w14:textId="77777777" w:rsidTr="0002043F">
      <w:trPr>
        <w:trHeight w:val="973"/>
      </w:trPr>
      <w:tc>
        <w:tcPr>
          <w:tcW w:w="725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798BF6E" w14:textId="77777777" w:rsidR="00F16C2B" w:rsidRPr="003B2B18" w:rsidRDefault="00F16C2B" w:rsidP="0017670F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Cs w:val="22"/>
            </w:rPr>
            <w:t>© UFV 2018</w:t>
          </w:r>
        </w:p>
      </w:tc>
      <w:tc>
        <w:tcPr>
          <w:tcW w:w="982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9F4A0D4" w14:textId="1BC7370F" w:rsidR="00F16C2B" w:rsidRPr="003B2B18" w:rsidRDefault="008E1099" w:rsidP="0017670F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noProof/>
            </w:rPr>
            <w:pict w14:anchorId="4A3CDBC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alt="Resultado de imagen de ufv logo" style="width:1in;height:21.9pt;mso-width-percent:0;mso-height-percent:0;mso-position-horizontal-relative:text;mso-position-vertical-relative:text;mso-width-percent:0;mso-height-percent:0;mso-width-relative:page;mso-height-relative:page">
                <v:imagedata r:id="rId1" o:title="Signo y logotipo trazado-01"/>
              </v:shape>
            </w:pict>
          </w:r>
        </w:p>
      </w:tc>
      <w:tc>
        <w:tcPr>
          <w:tcW w:w="1867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08CA8B88" w14:textId="77777777" w:rsidR="00F16C2B" w:rsidRPr="003B2B18" w:rsidRDefault="00F16C2B" w:rsidP="00B62C4D">
          <w:pPr>
            <w:jc w:val="center"/>
            <w:rPr>
              <w:rFonts w:ascii="Arial" w:hAnsi="Arial" w:cs="Arial"/>
              <w:sz w:val="16"/>
              <w:szCs w:val="16"/>
            </w:rPr>
          </w:pPr>
        </w:p>
        <w:p w14:paraId="5D57A1D1" w14:textId="77777777" w:rsidR="00F16C2B" w:rsidRPr="003B2B18" w:rsidRDefault="00F16C2B" w:rsidP="00B62C4D">
          <w:pPr>
            <w:jc w:val="center"/>
            <w:rPr>
              <w:rFonts w:ascii="Arial" w:hAnsi="Arial" w:cs="Arial"/>
              <w:sz w:val="16"/>
              <w:szCs w:val="16"/>
            </w:rPr>
          </w:pPr>
        </w:p>
        <w:p w14:paraId="05E7BEB9" w14:textId="7CB4BB30" w:rsidR="00F16C2B" w:rsidRPr="003B2B18" w:rsidRDefault="00F16C2B" w:rsidP="00B62C4D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 w:val="16"/>
              <w:szCs w:val="16"/>
            </w:rPr>
            <w:t>LAB0</w:t>
          </w:r>
          <w:r w:rsidR="007F2997">
            <w:rPr>
              <w:rFonts w:ascii="Arial" w:hAnsi="Arial" w:cs="Arial"/>
              <w:sz w:val="16"/>
              <w:szCs w:val="16"/>
            </w:rPr>
            <w:t>2</w:t>
          </w:r>
          <w:r w:rsidRPr="003B2B18">
            <w:rPr>
              <w:rFonts w:ascii="Arial" w:hAnsi="Arial" w:cs="Arial"/>
              <w:sz w:val="16"/>
              <w:szCs w:val="16"/>
            </w:rPr>
            <w:t>-INCO-GRUPO21-MEMORIA.pdf</w:t>
          </w:r>
        </w:p>
        <w:p w14:paraId="268C72FC" w14:textId="77777777" w:rsidR="00F16C2B" w:rsidRPr="003B2B18" w:rsidRDefault="00F16C2B" w:rsidP="003A5D7E">
          <w:pPr>
            <w:rPr>
              <w:rFonts w:ascii="Arial" w:hAnsi="Arial" w:cs="Arial"/>
              <w:szCs w:val="22"/>
            </w:rPr>
          </w:pPr>
        </w:p>
      </w:tc>
      <w:tc>
        <w:tcPr>
          <w:tcW w:w="1036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523F4BA" w14:textId="77777777" w:rsidR="00F16C2B" w:rsidRPr="003B2B18" w:rsidRDefault="00F16C2B" w:rsidP="0017670F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 w:val="16"/>
              <w:szCs w:val="16"/>
            </w:rPr>
            <w:t>Fecha:</w:t>
          </w:r>
        </w:p>
        <w:p w14:paraId="7F7072D6" w14:textId="0A23D708" w:rsidR="00F16C2B" w:rsidRPr="003B2B18" w:rsidRDefault="00F16C2B" w:rsidP="0017670F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Cs w:val="22"/>
            </w:rPr>
            <w:fldChar w:fldCharType="begin"/>
          </w:r>
          <w:r w:rsidRPr="003B2B18">
            <w:rPr>
              <w:rFonts w:ascii="Arial" w:hAnsi="Arial" w:cs="Arial"/>
              <w:szCs w:val="22"/>
            </w:rPr>
            <w:instrText xml:space="preserve"> DOCPROPERTY  "6_Fecha de Edición" \@ dd/MM/yy \* MERGEFORMAT </w:instrText>
          </w:r>
          <w:r w:rsidRPr="003B2B18">
            <w:rPr>
              <w:rFonts w:ascii="Arial" w:hAnsi="Arial" w:cs="Arial"/>
              <w:szCs w:val="22"/>
            </w:rPr>
            <w:fldChar w:fldCharType="separate"/>
          </w:r>
          <w:r w:rsidR="007F2997">
            <w:rPr>
              <w:rFonts w:ascii="Arial" w:hAnsi="Arial" w:cs="Arial"/>
              <w:szCs w:val="22"/>
            </w:rPr>
            <w:t>2</w:t>
          </w:r>
          <w:r w:rsidRPr="003B2B18">
            <w:rPr>
              <w:rFonts w:ascii="Arial" w:hAnsi="Arial" w:cs="Arial"/>
              <w:szCs w:val="22"/>
            </w:rPr>
            <w:t>/</w:t>
          </w:r>
          <w:r>
            <w:rPr>
              <w:rFonts w:ascii="Arial" w:hAnsi="Arial" w:cs="Arial"/>
              <w:szCs w:val="22"/>
            </w:rPr>
            <w:t>1</w:t>
          </w:r>
          <w:r w:rsidR="007F2997">
            <w:rPr>
              <w:rFonts w:ascii="Arial" w:hAnsi="Arial" w:cs="Arial"/>
              <w:szCs w:val="22"/>
            </w:rPr>
            <w:t>2</w:t>
          </w:r>
          <w:r w:rsidRPr="003B2B18">
            <w:rPr>
              <w:rFonts w:ascii="Arial" w:hAnsi="Arial" w:cs="Arial"/>
              <w:szCs w:val="22"/>
            </w:rPr>
            <w:t>/18</w:t>
          </w:r>
          <w:r w:rsidRPr="003B2B18">
            <w:rPr>
              <w:rFonts w:ascii="Arial" w:hAnsi="Arial" w:cs="Arial"/>
              <w:szCs w:val="22"/>
            </w:rPr>
            <w:fldChar w:fldCharType="end"/>
          </w:r>
        </w:p>
      </w:tc>
      <w:tc>
        <w:tcPr>
          <w:tcW w:w="39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17F271E8" w14:textId="77777777" w:rsidR="00F16C2B" w:rsidRPr="003B2B18" w:rsidRDefault="00F16C2B" w:rsidP="0017670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3B2B18">
            <w:rPr>
              <w:rFonts w:ascii="Arial" w:hAnsi="Arial" w:cs="Arial"/>
              <w:sz w:val="16"/>
              <w:szCs w:val="16"/>
            </w:rPr>
            <w:t>Página:</w:t>
          </w:r>
        </w:p>
        <w:p w14:paraId="4B0895FD" w14:textId="77777777" w:rsidR="00F16C2B" w:rsidRPr="00F00524" w:rsidRDefault="00F16C2B" w:rsidP="0017670F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00524">
            <w:rPr>
              <w:rFonts w:ascii="Arial" w:hAnsi="Arial" w:cs="Arial"/>
              <w:sz w:val="20"/>
              <w:szCs w:val="20"/>
            </w:rPr>
            <w:fldChar w:fldCharType="begin"/>
          </w:r>
          <w:r w:rsidRPr="00F0052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F00524">
            <w:rPr>
              <w:rFonts w:ascii="Arial" w:hAnsi="Arial" w:cs="Arial"/>
              <w:sz w:val="20"/>
              <w:szCs w:val="20"/>
            </w:rPr>
            <w:fldChar w:fldCharType="separate"/>
          </w:r>
          <w:r w:rsidRPr="00F00524">
            <w:rPr>
              <w:rFonts w:ascii="Arial" w:hAnsi="Arial" w:cs="Arial"/>
              <w:noProof/>
              <w:sz w:val="20"/>
              <w:szCs w:val="20"/>
            </w:rPr>
            <w:t>21</w:t>
          </w:r>
          <w:r w:rsidRPr="00F00524">
            <w:rPr>
              <w:rFonts w:ascii="Arial" w:hAnsi="Arial" w:cs="Arial"/>
              <w:sz w:val="20"/>
              <w:szCs w:val="20"/>
            </w:rPr>
            <w:fldChar w:fldCharType="end"/>
          </w:r>
          <w:r w:rsidRPr="00F00524">
            <w:rPr>
              <w:rFonts w:ascii="Arial" w:hAnsi="Arial" w:cs="Arial"/>
              <w:sz w:val="20"/>
              <w:szCs w:val="20"/>
            </w:rPr>
            <w:t>/</w:t>
          </w:r>
          <w:r w:rsidRPr="00F00524">
            <w:rPr>
              <w:rFonts w:ascii="Arial" w:hAnsi="Arial" w:cs="Arial"/>
              <w:sz w:val="20"/>
              <w:szCs w:val="20"/>
            </w:rPr>
            <w:fldChar w:fldCharType="begin"/>
          </w:r>
          <w:r w:rsidRPr="00F00524"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 w:rsidRPr="00F00524">
            <w:rPr>
              <w:rFonts w:ascii="Arial" w:hAnsi="Arial" w:cs="Arial"/>
              <w:sz w:val="20"/>
              <w:szCs w:val="20"/>
            </w:rPr>
            <w:fldChar w:fldCharType="separate"/>
          </w:r>
          <w:r w:rsidRPr="00F00524">
            <w:rPr>
              <w:rFonts w:ascii="Arial" w:hAnsi="Arial" w:cs="Arial"/>
              <w:noProof/>
              <w:sz w:val="20"/>
              <w:szCs w:val="20"/>
            </w:rPr>
            <w:t>25</w:t>
          </w:r>
          <w:r w:rsidRPr="00F00524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7389260B" w14:textId="77777777" w:rsidR="00F16C2B" w:rsidRPr="008C76D7" w:rsidRDefault="00F16C2B" w:rsidP="00546624">
    <w:pPr>
      <w:pStyle w:val="Piedepgina"/>
      <w:rPr>
        <w:sz w:val="2"/>
        <w:szCs w:val="2"/>
      </w:rPr>
    </w:pPr>
  </w:p>
  <w:p w14:paraId="6F857206" w14:textId="77777777" w:rsidR="00F16C2B" w:rsidRDefault="00F16C2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30AE7" w14:textId="50416DD4" w:rsidR="007644E7" w:rsidRPr="00BD2EDC" w:rsidRDefault="008E1099" w:rsidP="00546624">
    <w:pPr>
      <w:tabs>
        <w:tab w:val="center" w:pos="4677"/>
      </w:tabs>
      <w:rPr>
        <w:sz w:val="12"/>
        <w:szCs w:val="12"/>
      </w:rPr>
    </w:pPr>
    <w:r>
      <w:rPr>
        <w:noProof/>
        <w:sz w:val="12"/>
        <w:szCs w:val="12"/>
      </w:rPr>
      <w:pict w14:anchorId="38CA9EF8">
        <v:line id="_x0000_s2049" alt="" style="position:absolute;z-index:3;mso-wrap-edited:f;mso-width-percent:0;mso-height-percent:0;mso-position-horizontal-relative:page;mso-position-vertical-relative:page;mso-width-percent:0;mso-height-percent:0" from="14.2pt,425.25pt" to="42.55pt,425.25pt" strokecolor="#969696">
          <w10:wrap anchorx="page" anchory="page"/>
        </v:line>
      </w:pict>
    </w:r>
  </w:p>
  <w:tbl>
    <w:tblPr>
      <w:tblW w:w="515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7E6E6"/>
      <w:tblLook w:val="01E0" w:firstRow="1" w:lastRow="1" w:firstColumn="1" w:lastColumn="1" w:noHBand="0" w:noVBand="0"/>
    </w:tblPr>
    <w:tblGrid>
      <w:gridCol w:w="1541"/>
      <w:gridCol w:w="1904"/>
      <w:gridCol w:w="3652"/>
      <w:gridCol w:w="2013"/>
      <w:gridCol w:w="759"/>
    </w:tblGrid>
    <w:tr w:rsidR="007644E7" w:rsidRPr="004A0691" w14:paraId="3EFDC183" w14:textId="77777777" w:rsidTr="0002043F">
      <w:trPr>
        <w:trHeight w:val="973"/>
      </w:trPr>
      <w:tc>
        <w:tcPr>
          <w:tcW w:w="725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4726188F" w14:textId="77777777" w:rsidR="007644E7" w:rsidRPr="003B2B18" w:rsidRDefault="007644E7" w:rsidP="0017670F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Cs w:val="22"/>
            </w:rPr>
            <w:t>© UFV 2018</w:t>
          </w:r>
        </w:p>
      </w:tc>
      <w:tc>
        <w:tcPr>
          <w:tcW w:w="982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1B88FB38" w14:textId="46D23B4A" w:rsidR="007644E7" w:rsidRPr="003B2B18" w:rsidRDefault="008E1099" w:rsidP="0017670F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noProof/>
            </w:rPr>
            <w:pict w14:anchorId="7E5610D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alt="Resultado de imagen de ufv logo" style="width:1in;height:21.9pt;mso-width-percent:0;mso-height-percent:0;mso-position-horizontal-relative:text;mso-position-vertical-relative:text;mso-width-percent:0;mso-height-percent:0;mso-width-relative:page;mso-height-relative:page">
                <v:imagedata r:id="rId1" o:title="Signo y logotipo trazado-01"/>
              </v:shape>
            </w:pict>
          </w:r>
        </w:p>
      </w:tc>
      <w:tc>
        <w:tcPr>
          <w:tcW w:w="1867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711A61F1" w14:textId="77777777" w:rsidR="007644E7" w:rsidRPr="003B2B18" w:rsidRDefault="007644E7" w:rsidP="00B62C4D">
          <w:pPr>
            <w:jc w:val="center"/>
            <w:rPr>
              <w:rFonts w:ascii="Arial" w:hAnsi="Arial" w:cs="Arial"/>
              <w:sz w:val="16"/>
              <w:szCs w:val="16"/>
            </w:rPr>
          </w:pPr>
        </w:p>
        <w:p w14:paraId="1C2C4926" w14:textId="77777777" w:rsidR="007644E7" w:rsidRPr="003B2B18" w:rsidRDefault="007644E7" w:rsidP="00B62C4D">
          <w:pPr>
            <w:jc w:val="center"/>
            <w:rPr>
              <w:rFonts w:ascii="Arial" w:hAnsi="Arial" w:cs="Arial"/>
              <w:sz w:val="16"/>
              <w:szCs w:val="16"/>
            </w:rPr>
          </w:pPr>
        </w:p>
        <w:p w14:paraId="69FEEE2D" w14:textId="77777777" w:rsidR="007644E7" w:rsidRPr="003B2B18" w:rsidRDefault="007644E7" w:rsidP="00B62C4D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 w:val="16"/>
              <w:szCs w:val="16"/>
            </w:rPr>
            <w:t>LAB0</w:t>
          </w:r>
          <w:r>
            <w:rPr>
              <w:rFonts w:ascii="Arial" w:hAnsi="Arial" w:cs="Arial"/>
              <w:sz w:val="16"/>
              <w:szCs w:val="16"/>
            </w:rPr>
            <w:t>2</w:t>
          </w:r>
          <w:r w:rsidRPr="003B2B18">
            <w:rPr>
              <w:rFonts w:ascii="Arial" w:hAnsi="Arial" w:cs="Arial"/>
              <w:sz w:val="16"/>
              <w:szCs w:val="16"/>
            </w:rPr>
            <w:t>-INCO-GRUPO21-MEMORIA.pdf</w:t>
          </w:r>
        </w:p>
        <w:p w14:paraId="7404171A" w14:textId="77777777" w:rsidR="007644E7" w:rsidRPr="003B2B18" w:rsidRDefault="007644E7" w:rsidP="003A5D7E">
          <w:pPr>
            <w:rPr>
              <w:rFonts w:ascii="Arial" w:hAnsi="Arial" w:cs="Arial"/>
              <w:szCs w:val="22"/>
            </w:rPr>
          </w:pPr>
        </w:p>
      </w:tc>
      <w:tc>
        <w:tcPr>
          <w:tcW w:w="1036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5BF729B8" w14:textId="77777777" w:rsidR="007644E7" w:rsidRPr="003B2B18" w:rsidRDefault="007644E7" w:rsidP="0017670F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 w:val="16"/>
              <w:szCs w:val="16"/>
            </w:rPr>
            <w:t>Fecha:</w:t>
          </w:r>
        </w:p>
        <w:p w14:paraId="340859A0" w14:textId="77777777" w:rsidR="007644E7" w:rsidRPr="003B2B18" w:rsidRDefault="007644E7" w:rsidP="0017670F">
          <w:pPr>
            <w:jc w:val="center"/>
            <w:rPr>
              <w:rFonts w:ascii="Arial" w:hAnsi="Arial" w:cs="Arial"/>
              <w:szCs w:val="22"/>
            </w:rPr>
          </w:pPr>
          <w:r w:rsidRPr="003B2B18">
            <w:rPr>
              <w:rFonts w:ascii="Arial" w:hAnsi="Arial" w:cs="Arial"/>
              <w:szCs w:val="22"/>
            </w:rPr>
            <w:fldChar w:fldCharType="begin"/>
          </w:r>
          <w:r w:rsidRPr="003B2B18">
            <w:rPr>
              <w:rFonts w:ascii="Arial" w:hAnsi="Arial" w:cs="Arial"/>
              <w:szCs w:val="22"/>
            </w:rPr>
            <w:instrText xml:space="preserve"> DOCPROPERTY  "6_Fecha de Edición" \@ dd/MM/yy \* MERGEFORMAT </w:instrText>
          </w:r>
          <w:r w:rsidRPr="003B2B18">
            <w:rPr>
              <w:rFonts w:ascii="Arial" w:hAnsi="Arial" w:cs="Arial"/>
              <w:szCs w:val="22"/>
            </w:rPr>
            <w:fldChar w:fldCharType="separate"/>
          </w:r>
          <w:r>
            <w:rPr>
              <w:rFonts w:ascii="Arial" w:hAnsi="Arial" w:cs="Arial"/>
              <w:szCs w:val="22"/>
            </w:rPr>
            <w:t>2</w:t>
          </w:r>
          <w:r w:rsidRPr="003B2B18">
            <w:rPr>
              <w:rFonts w:ascii="Arial" w:hAnsi="Arial" w:cs="Arial"/>
              <w:szCs w:val="22"/>
            </w:rPr>
            <w:t>/</w:t>
          </w:r>
          <w:r>
            <w:rPr>
              <w:rFonts w:ascii="Arial" w:hAnsi="Arial" w:cs="Arial"/>
              <w:szCs w:val="22"/>
            </w:rPr>
            <w:t>12</w:t>
          </w:r>
          <w:r w:rsidRPr="003B2B18">
            <w:rPr>
              <w:rFonts w:ascii="Arial" w:hAnsi="Arial" w:cs="Arial"/>
              <w:szCs w:val="22"/>
            </w:rPr>
            <w:t>/18</w:t>
          </w:r>
          <w:r w:rsidRPr="003B2B18">
            <w:rPr>
              <w:rFonts w:ascii="Arial" w:hAnsi="Arial" w:cs="Arial"/>
              <w:szCs w:val="22"/>
            </w:rPr>
            <w:fldChar w:fldCharType="end"/>
          </w:r>
        </w:p>
      </w:tc>
      <w:tc>
        <w:tcPr>
          <w:tcW w:w="390" w:type="pct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noWrap/>
          <w:vAlign w:val="center"/>
        </w:tcPr>
        <w:p w14:paraId="3F632A8A" w14:textId="77777777" w:rsidR="007644E7" w:rsidRPr="003B2B18" w:rsidRDefault="007644E7" w:rsidP="0017670F">
          <w:pPr>
            <w:jc w:val="center"/>
            <w:rPr>
              <w:rFonts w:ascii="Arial" w:hAnsi="Arial" w:cs="Arial"/>
              <w:sz w:val="16"/>
              <w:szCs w:val="16"/>
            </w:rPr>
          </w:pPr>
          <w:r w:rsidRPr="003B2B18">
            <w:rPr>
              <w:rFonts w:ascii="Arial" w:hAnsi="Arial" w:cs="Arial"/>
              <w:sz w:val="16"/>
              <w:szCs w:val="16"/>
            </w:rPr>
            <w:t>Página:</w:t>
          </w:r>
        </w:p>
        <w:p w14:paraId="5A63BAAF" w14:textId="77777777" w:rsidR="007644E7" w:rsidRPr="00F00524" w:rsidRDefault="007644E7" w:rsidP="0017670F">
          <w:pPr>
            <w:jc w:val="center"/>
            <w:rPr>
              <w:rFonts w:ascii="Arial" w:hAnsi="Arial" w:cs="Arial"/>
              <w:sz w:val="20"/>
              <w:szCs w:val="20"/>
            </w:rPr>
          </w:pPr>
          <w:r w:rsidRPr="00F00524">
            <w:rPr>
              <w:rFonts w:ascii="Arial" w:hAnsi="Arial" w:cs="Arial"/>
              <w:sz w:val="20"/>
              <w:szCs w:val="20"/>
            </w:rPr>
            <w:fldChar w:fldCharType="begin"/>
          </w:r>
          <w:r w:rsidRPr="00F00524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F00524">
            <w:rPr>
              <w:rFonts w:ascii="Arial" w:hAnsi="Arial" w:cs="Arial"/>
              <w:sz w:val="20"/>
              <w:szCs w:val="20"/>
            </w:rPr>
            <w:fldChar w:fldCharType="separate"/>
          </w:r>
          <w:r w:rsidRPr="00F00524">
            <w:rPr>
              <w:rFonts w:ascii="Arial" w:hAnsi="Arial" w:cs="Arial"/>
              <w:noProof/>
              <w:sz w:val="20"/>
              <w:szCs w:val="20"/>
            </w:rPr>
            <w:t>21</w:t>
          </w:r>
          <w:r w:rsidRPr="00F00524">
            <w:rPr>
              <w:rFonts w:ascii="Arial" w:hAnsi="Arial" w:cs="Arial"/>
              <w:sz w:val="20"/>
              <w:szCs w:val="20"/>
            </w:rPr>
            <w:fldChar w:fldCharType="end"/>
          </w:r>
          <w:r w:rsidRPr="00F00524">
            <w:rPr>
              <w:rFonts w:ascii="Arial" w:hAnsi="Arial" w:cs="Arial"/>
              <w:sz w:val="20"/>
              <w:szCs w:val="20"/>
            </w:rPr>
            <w:t>/</w:t>
          </w:r>
          <w:r w:rsidRPr="00F00524">
            <w:rPr>
              <w:rFonts w:ascii="Arial" w:hAnsi="Arial" w:cs="Arial"/>
              <w:sz w:val="20"/>
              <w:szCs w:val="20"/>
            </w:rPr>
            <w:fldChar w:fldCharType="begin"/>
          </w:r>
          <w:r w:rsidRPr="00F00524">
            <w:rPr>
              <w:rFonts w:ascii="Arial" w:hAnsi="Arial" w:cs="Arial"/>
              <w:sz w:val="20"/>
              <w:szCs w:val="20"/>
            </w:rPr>
            <w:instrText xml:space="preserve"> NUMPAGES   \* MERGEFORMAT </w:instrText>
          </w:r>
          <w:r w:rsidRPr="00F00524">
            <w:rPr>
              <w:rFonts w:ascii="Arial" w:hAnsi="Arial" w:cs="Arial"/>
              <w:sz w:val="20"/>
              <w:szCs w:val="20"/>
            </w:rPr>
            <w:fldChar w:fldCharType="separate"/>
          </w:r>
          <w:r w:rsidRPr="00F00524">
            <w:rPr>
              <w:rFonts w:ascii="Arial" w:hAnsi="Arial" w:cs="Arial"/>
              <w:noProof/>
              <w:sz w:val="20"/>
              <w:szCs w:val="20"/>
            </w:rPr>
            <w:t>25</w:t>
          </w:r>
          <w:r w:rsidRPr="00F00524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14:paraId="27F594AF" w14:textId="77777777" w:rsidR="007644E7" w:rsidRPr="008C76D7" w:rsidRDefault="007644E7" w:rsidP="00546624">
    <w:pPr>
      <w:pStyle w:val="Piedepgina"/>
      <w:rPr>
        <w:sz w:val="2"/>
        <w:szCs w:val="2"/>
      </w:rPr>
    </w:pPr>
  </w:p>
  <w:p w14:paraId="1355CC1A" w14:textId="77777777" w:rsidR="007644E7" w:rsidRDefault="007644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8B6D1" w14:textId="77777777" w:rsidR="008E1099" w:rsidRDefault="008E1099">
      <w:r>
        <w:separator/>
      </w:r>
    </w:p>
    <w:p w14:paraId="330A7539" w14:textId="77777777" w:rsidR="008E1099" w:rsidRDefault="008E1099"/>
  </w:footnote>
  <w:footnote w:type="continuationSeparator" w:id="0">
    <w:p w14:paraId="1F7D364D" w14:textId="77777777" w:rsidR="008E1099" w:rsidRDefault="008E1099">
      <w:r>
        <w:continuationSeparator/>
      </w:r>
    </w:p>
    <w:p w14:paraId="2198E8B6" w14:textId="77777777" w:rsidR="008E1099" w:rsidRDefault="008E1099"/>
  </w:footnote>
  <w:footnote w:type="continuationNotice" w:id="1">
    <w:p w14:paraId="4958F7D0" w14:textId="77777777" w:rsidR="008E1099" w:rsidRDefault="008E10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BC5358" w14:textId="77777777" w:rsidR="00F16C2B" w:rsidRDefault="00F16C2B" w:rsidP="00A3216A">
    <w:pPr>
      <w:jc w:val="center"/>
      <w:rPr>
        <w:b/>
        <w:bCs/>
        <w:sz w:val="20"/>
        <w:szCs w:val="20"/>
      </w:rPr>
    </w:pPr>
  </w:p>
  <w:p w14:paraId="33D63169" w14:textId="6CC633DD" w:rsidR="00F16C2B" w:rsidRPr="008277F7" w:rsidRDefault="008E1099" w:rsidP="00A3216A">
    <w:pPr>
      <w:jc w:val="center"/>
      <w:rPr>
        <w:rFonts w:ascii="Arial" w:hAnsi="Arial" w:cs="Arial"/>
        <w:b/>
        <w:bCs/>
        <w:sz w:val="20"/>
        <w:szCs w:val="20"/>
      </w:rPr>
    </w:pPr>
    <w:r>
      <w:rPr>
        <w:noProof/>
        <w:sz w:val="22"/>
      </w:rPr>
      <w:pict w14:anchorId="76D88D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5" type="#_x0000_t75" alt="Resultado de imagen de ufv logo" style="position:absolute;left:0;text-align:left;margin-left:275.1pt;margin-top:25.8pt;width:189.3pt;height:48.75pt;z-index:-4;mso-wrap-edited:f;mso-width-percent:0;mso-height-percent:0;mso-position-horizontal-relative:text;mso-position-vertical-relative:text;mso-width-percent:0;mso-height-percent:0;mso-width-relative:page;mso-height-relative:page">
          <v:imagedata r:id="rId1" o:title="Signo y logotipo trazado-01"/>
        </v:shape>
      </w:pict>
    </w:r>
    <w:r w:rsidR="00F16C2B" w:rsidRPr="008277F7">
      <w:rPr>
        <w:rFonts w:ascii="Arial" w:hAnsi="Arial" w:cs="Arial"/>
        <w:b/>
        <w:bCs/>
        <w:sz w:val="20"/>
        <w:szCs w:val="20"/>
      </w:rPr>
      <w:fldChar w:fldCharType="begin"/>
    </w:r>
    <w:r w:rsidR="00F16C2B" w:rsidRPr="008277F7">
      <w:rPr>
        <w:rFonts w:ascii="Arial" w:hAnsi="Arial" w:cs="Arial"/>
        <w:b/>
        <w:bCs/>
        <w:sz w:val="20"/>
        <w:szCs w:val="20"/>
      </w:rPr>
      <w:instrText xml:space="preserve"> DOCPROPERTY  "7_Clasificación de Seguridad"  \* MERGEFORMAT </w:instrText>
    </w:r>
    <w:r w:rsidR="00F16C2B" w:rsidRPr="008277F7">
      <w:rPr>
        <w:rFonts w:ascii="Arial" w:hAnsi="Arial" w:cs="Arial"/>
        <w:b/>
        <w:bCs/>
        <w:sz w:val="20"/>
        <w:szCs w:val="20"/>
      </w:rPr>
      <w:fldChar w:fldCharType="separate"/>
    </w:r>
    <w:r w:rsidR="00F16C2B" w:rsidRPr="008277F7">
      <w:rPr>
        <w:rFonts w:ascii="Arial" w:hAnsi="Arial" w:cs="Arial"/>
        <w:b/>
        <w:bCs/>
        <w:sz w:val="20"/>
        <w:szCs w:val="20"/>
      </w:rPr>
      <w:t>Clasificación de seguridad</w:t>
    </w:r>
    <w:r w:rsidR="00F16C2B" w:rsidRPr="008277F7">
      <w:rPr>
        <w:rFonts w:ascii="Arial" w:hAnsi="Arial" w:cs="Arial"/>
        <w:b/>
        <w:bCs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19"/>
      <w:gridCol w:w="1560"/>
      <w:gridCol w:w="1558"/>
      <w:gridCol w:w="3117"/>
    </w:tblGrid>
    <w:tr w:rsidR="00F16C2B" w:rsidRPr="004A0691" w14:paraId="30975F9A" w14:textId="77777777" w:rsidTr="00583FC6">
      <w:trPr>
        <w:cantSplit/>
        <w:trHeight w:hRule="exact" w:val="170"/>
      </w:trPr>
      <w:tc>
        <w:tcPr>
          <w:tcW w:w="1667" w:type="pct"/>
          <w:shd w:val="clear" w:color="auto" w:fill="auto"/>
          <w:vAlign w:val="center"/>
        </w:tcPr>
        <w:p w14:paraId="7E2FBFB0" w14:textId="77777777" w:rsidR="00F16C2B" w:rsidRPr="006731D6" w:rsidRDefault="00F16C2B" w:rsidP="004B44D0">
          <w:pPr>
            <w:rPr>
              <w:rFonts w:ascii="Arial" w:hAnsi="Arial" w:cs="Arial"/>
            </w:rPr>
          </w:pPr>
        </w:p>
      </w:tc>
      <w:tc>
        <w:tcPr>
          <w:tcW w:w="1667" w:type="pct"/>
          <w:gridSpan w:val="2"/>
          <w:shd w:val="clear" w:color="auto" w:fill="auto"/>
        </w:tcPr>
        <w:p w14:paraId="08D9BB33" w14:textId="77777777" w:rsidR="00F16C2B" w:rsidRPr="006731D6" w:rsidRDefault="00F16C2B" w:rsidP="00583FC6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6731D6">
            <w:rPr>
              <w:rFonts w:ascii="Arial" w:hAnsi="Arial" w:cs="Arial"/>
              <w:b/>
              <w:bCs/>
              <w:sz w:val="18"/>
              <w:szCs w:val="18"/>
            </w:rPr>
            <w:t>Confidencial didáctico</w:t>
          </w:r>
        </w:p>
      </w:tc>
      <w:tc>
        <w:tcPr>
          <w:tcW w:w="1666" w:type="pct"/>
          <w:shd w:val="clear" w:color="auto" w:fill="auto"/>
          <w:vAlign w:val="center"/>
        </w:tcPr>
        <w:p w14:paraId="23EF5B89" w14:textId="3AE10577" w:rsidR="00F16C2B" w:rsidRPr="004A0691" w:rsidRDefault="008E1099" w:rsidP="00583FC6">
          <w:pPr>
            <w:jc w:val="right"/>
          </w:pPr>
          <w:r>
            <w:rPr>
              <w:noProof/>
            </w:rPr>
            <w:pict w14:anchorId="66CBFE2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2" type="#_x0000_t75" alt="Resultado de imagen de ufv logo" style="position:absolute;left:0;text-align:left;margin-left:31.1pt;margin-top:.85pt;width:124.2pt;height:32pt;z-index:-1;mso-wrap-edited:f;mso-width-percent:0;mso-height-percent:0;mso-position-horizontal-relative:text;mso-position-vertical-relative:text;mso-width-percent:0;mso-height-percent:0;mso-width-relative:page;mso-height-relative:page">
                <v:imagedata r:id="rId1" o:title="Signo y logotipo trazado-01"/>
              </v:shape>
            </w:pict>
          </w:r>
        </w:p>
      </w:tc>
    </w:tr>
    <w:tr w:rsidR="00F16C2B" w:rsidRPr="004A0691" w14:paraId="039C71AB" w14:textId="77777777" w:rsidTr="00583FC6">
      <w:tc>
        <w:tcPr>
          <w:tcW w:w="2501" w:type="pct"/>
          <w:gridSpan w:val="2"/>
          <w:shd w:val="clear" w:color="auto" w:fill="auto"/>
        </w:tcPr>
        <w:p w14:paraId="3A3B5FB4" w14:textId="77777777" w:rsidR="00F16C2B" w:rsidRPr="006731D6" w:rsidRDefault="00F16C2B" w:rsidP="00A66852">
          <w:pPr>
            <w:rPr>
              <w:rFonts w:ascii="Arial" w:hAnsi="Arial" w:cs="Arial"/>
              <w:sz w:val="18"/>
              <w:szCs w:val="18"/>
            </w:rPr>
          </w:pPr>
          <w:r w:rsidRPr="006731D6">
            <w:rPr>
              <w:rFonts w:ascii="Arial" w:hAnsi="Arial" w:cs="Arial"/>
              <w:sz w:val="18"/>
              <w:szCs w:val="18"/>
              <w:lang w:val="es-ES_tradnl"/>
            </w:rPr>
            <w:t>Ingeniería del Conocimiento</w:t>
          </w:r>
        </w:p>
        <w:p w14:paraId="12D33E2E" w14:textId="34F52E00" w:rsidR="00F16C2B" w:rsidRPr="006731D6" w:rsidRDefault="00F16C2B" w:rsidP="00A66852">
          <w:pPr>
            <w:rPr>
              <w:rFonts w:ascii="Arial" w:hAnsi="Arial" w:cs="Arial"/>
            </w:rPr>
          </w:pPr>
          <w:r w:rsidRPr="006731D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instrText xml:space="preserve"> DOCPROPERTY  "2_Título del Documento Parte 1"  \* MERGEFORMAT </w:instrText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t xml:space="preserve">Laboratorio </w:t>
          </w:r>
          <w:r w:rsidR="00EE3334">
            <w:rPr>
              <w:rFonts w:ascii="Arial" w:hAnsi="Arial" w:cs="Arial"/>
              <w:b/>
              <w:bCs/>
              <w:sz w:val="20"/>
              <w:szCs w:val="20"/>
            </w:rPr>
            <w:t>2</w:t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t xml:space="preserve">: </w:t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="00EE3334">
            <w:rPr>
              <w:rFonts w:ascii="Arial" w:hAnsi="Arial" w:cs="Arial"/>
              <w:b/>
              <w:bCs/>
              <w:sz w:val="20"/>
              <w:szCs w:val="20"/>
              <w:lang w:val="es-ES_tradnl"/>
            </w:rPr>
            <w:t>Búsqueda con adversarios</w:t>
          </w:r>
        </w:p>
      </w:tc>
      <w:tc>
        <w:tcPr>
          <w:tcW w:w="833" w:type="pct"/>
          <w:shd w:val="clear" w:color="auto" w:fill="auto"/>
        </w:tcPr>
        <w:p w14:paraId="4D05309E" w14:textId="77777777" w:rsidR="00F16C2B" w:rsidRPr="006731D6" w:rsidRDefault="00F16C2B" w:rsidP="00583FC6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666" w:type="pct"/>
          <w:shd w:val="clear" w:color="auto" w:fill="auto"/>
        </w:tcPr>
        <w:p w14:paraId="5B27094B" w14:textId="77777777" w:rsidR="00F16C2B" w:rsidRPr="004A0691" w:rsidRDefault="00F16C2B" w:rsidP="00583FC6">
          <w:pPr>
            <w:jc w:val="right"/>
          </w:pPr>
        </w:p>
      </w:tc>
    </w:tr>
    <w:tr w:rsidR="00F16C2B" w:rsidRPr="004A0691" w14:paraId="0EBAA0EF" w14:textId="77777777" w:rsidTr="00583FC6">
      <w:tc>
        <w:tcPr>
          <w:tcW w:w="1667" w:type="pct"/>
          <w:tcBorders>
            <w:bottom w:val="single" w:sz="4" w:space="0" w:color="999999"/>
          </w:tcBorders>
          <w:shd w:val="clear" w:color="auto" w:fill="auto"/>
          <w:vAlign w:val="center"/>
        </w:tcPr>
        <w:p w14:paraId="23C1646C" w14:textId="77777777" w:rsidR="00F16C2B" w:rsidRPr="004A0691" w:rsidRDefault="00F16C2B" w:rsidP="00A66852">
          <w:pPr>
            <w:rPr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bottom w:val="single" w:sz="4" w:space="0" w:color="999999"/>
          </w:tcBorders>
          <w:shd w:val="clear" w:color="auto" w:fill="auto"/>
        </w:tcPr>
        <w:p w14:paraId="4D3638A8" w14:textId="77777777" w:rsidR="00F16C2B" w:rsidRPr="004A0691" w:rsidRDefault="00F16C2B" w:rsidP="00583FC6">
          <w:pPr>
            <w:jc w:val="center"/>
            <w:rPr>
              <w:sz w:val="8"/>
              <w:szCs w:val="8"/>
            </w:rPr>
          </w:pPr>
        </w:p>
      </w:tc>
      <w:tc>
        <w:tcPr>
          <w:tcW w:w="1666" w:type="pct"/>
          <w:tcBorders>
            <w:bottom w:val="single" w:sz="4" w:space="0" w:color="999999"/>
          </w:tcBorders>
          <w:shd w:val="clear" w:color="auto" w:fill="auto"/>
          <w:vAlign w:val="center"/>
        </w:tcPr>
        <w:p w14:paraId="3428726D" w14:textId="77777777" w:rsidR="00F16C2B" w:rsidRPr="004A0691" w:rsidRDefault="00F16C2B" w:rsidP="00583FC6">
          <w:pPr>
            <w:jc w:val="right"/>
            <w:rPr>
              <w:sz w:val="8"/>
              <w:szCs w:val="8"/>
            </w:rPr>
          </w:pPr>
        </w:p>
      </w:tc>
    </w:tr>
  </w:tbl>
  <w:p w14:paraId="28BCA26E" w14:textId="77777777" w:rsidR="00F16C2B" w:rsidRPr="00A3216A" w:rsidRDefault="00F16C2B" w:rsidP="0063202F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3119"/>
      <w:gridCol w:w="1560"/>
      <w:gridCol w:w="1558"/>
      <w:gridCol w:w="3117"/>
    </w:tblGrid>
    <w:tr w:rsidR="007644E7" w:rsidRPr="004A0691" w14:paraId="1E8801EA" w14:textId="77777777" w:rsidTr="00583FC6">
      <w:trPr>
        <w:cantSplit/>
        <w:trHeight w:hRule="exact" w:val="170"/>
      </w:trPr>
      <w:tc>
        <w:tcPr>
          <w:tcW w:w="1667" w:type="pct"/>
          <w:shd w:val="clear" w:color="auto" w:fill="auto"/>
          <w:vAlign w:val="center"/>
        </w:tcPr>
        <w:p w14:paraId="684E4F6E" w14:textId="77777777" w:rsidR="007644E7" w:rsidRPr="006731D6" w:rsidRDefault="007644E7" w:rsidP="004B44D0">
          <w:pPr>
            <w:rPr>
              <w:rFonts w:ascii="Arial" w:hAnsi="Arial" w:cs="Arial"/>
            </w:rPr>
          </w:pPr>
        </w:p>
      </w:tc>
      <w:tc>
        <w:tcPr>
          <w:tcW w:w="1667" w:type="pct"/>
          <w:gridSpan w:val="2"/>
          <w:shd w:val="clear" w:color="auto" w:fill="auto"/>
        </w:tcPr>
        <w:p w14:paraId="1F4A2D11" w14:textId="77777777" w:rsidR="007644E7" w:rsidRPr="006731D6" w:rsidRDefault="007644E7" w:rsidP="00583FC6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6731D6">
            <w:rPr>
              <w:rFonts w:ascii="Arial" w:hAnsi="Arial" w:cs="Arial"/>
              <w:b/>
              <w:bCs/>
              <w:sz w:val="18"/>
              <w:szCs w:val="18"/>
            </w:rPr>
            <w:t>Confidencial didáctico</w:t>
          </w:r>
        </w:p>
      </w:tc>
      <w:tc>
        <w:tcPr>
          <w:tcW w:w="1666" w:type="pct"/>
          <w:shd w:val="clear" w:color="auto" w:fill="auto"/>
          <w:vAlign w:val="center"/>
        </w:tcPr>
        <w:p w14:paraId="7BAFB38C" w14:textId="06348C4C" w:rsidR="007644E7" w:rsidRPr="004A0691" w:rsidRDefault="008E1099" w:rsidP="00583FC6">
          <w:pPr>
            <w:jc w:val="right"/>
          </w:pPr>
          <w:r>
            <w:rPr>
              <w:noProof/>
            </w:rPr>
            <w:pict w14:anchorId="6D6992E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alt="Resultado de imagen de ufv logo" style="position:absolute;left:0;text-align:left;margin-left:31.1pt;margin-top:.85pt;width:124.2pt;height:32pt;z-index:-2;mso-wrap-edited:f;mso-width-percent:0;mso-height-percent:0;mso-position-horizontal-relative:text;mso-position-vertical-relative:text;mso-width-percent:0;mso-height-percent:0;mso-width-relative:page;mso-height-relative:page">
                <v:imagedata r:id="rId1" o:title="Signo y logotipo trazado-01"/>
              </v:shape>
            </w:pict>
          </w:r>
        </w:p>
      </w:tc>
    </w:tr>
    <w:tr w:rsidR="007644E7" w:rsidRPr="004A0691" w14:paraId="6F7DEF5F" w14:textId="77777777" w:rsidTr="00583FC6">
      <w:tc>
        <w:tcPr>
          <w:tcW w:w="2501" w:type="pct"/>
          <w:gridSpan w:val="2"/>
          <w:shd w:val="clear" w:color="auto" w:fill="auto"/>
        </w:tcPr>
        <w:p w14:paraId="62BE31D1" w14:textId="77777777" w:rsidR="007644E7" w:rsidRPr="006731D6" w:rsidRDefault="007644E7" w:rsidP="00A66852">
          <w:pPr>
            <w:rPr>
              <w:rFonts w:ascii="Arial" w:hAnsi="Arial" w:cs="Arial"/>
              <w:sz w:val="18"/>
              <w:szCs w:val="18"/>
            </w:rPr>
          </w:pPr>
          <w:r w:rsidRPr="006731D6">
            <w:rPr>
              <w:rFonts w:ascii="Arial" w:hAnsi="Arial" w:cs="Arial"/>
              <w:sz w:val="18"/>
              <w:szCs w:val="18"/>
              <w:lang w:val="es-ES_tradnl"/>
            </w:rPr>
            <w:t>Ingeniería del Conocimiento</w:t>
          </w:r>
        </w:p>
        <w:p w14:paraId="358A0787" w14:textId="77777777" w:rsidR="007644E7" w:rsidRPr="006731D6" w:rsidRDefault="007644E7" w:rsidP="00A66852">
          <w:pPr>
            <w:rPr>
              <w:rFonts w:ascii="Arial" w:hAnsi="Arial" w:cs="Arial"/>
            </w:rPr>
          </w:pPr>
          <w:r w:rsidRPr="006731D6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instrText xml:space="preserve"> DOCPROPERTY  "2_Título del Documento Parte 1"  \* MERGEFORMAT </w:instrText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t xml:space="preserve">Laboratorio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2</w:t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t xml:space="preserve">: </w:t>
          </w:r>
          <w:r w:rsidRPr="006731D6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>
            <w:rPr>
              <w:rFonts w:ascii="Arial" w:hAnsi="Arial" w:cs="Arial"/>
              <w:b/>
              <w:bCs/>
              <w:sz w:val="20"/>
              <w:szCs w:val="20"/>
              <w:lang w:val="es-ES_tradnl"/>
            </w:rPr>
            <w:t>Búsqueda con adversarios</w:t>
          </w:r>
        </w:p>
      </w:tc>
      <w:tc>
        <w:tcPr>
          <w:tcW w:w="833" w:type="pct"/>
          <w:shd w:val="clear" w:color="auto" w:fill="auto"/>
        </w:tcPr>
        <w:p w14:paraId="0B4F8F67" w14:textId="77777777" w:rsidR="007644E7" w:rsidRPr="006731D6" w:rsidRDefault="007644E7" w:rsidP="00583FC6">
          <w:pPr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666" w:type="pct"/>
          <w:shd w:val="clear" w:color="auto" w:fill="auto"/>
        </w:tcPr>
        <w:p w14:paraId="063D0F3B" w14:textId="77777777" w:rsidR="007644E7" w:rsidRPr="004A0691" w:rsidRDefault="007644E7" w:rsidP="00583FC6">
          <w:pPr>
            <w:jc w:val="right"/>
          </w:pPr>
        </w:p>
      </w:tc>
    </w:tr>
    <w:tr w:rsidR="007644E7" w:rsidRPr="004A0691" w14:paraId="5B162356" w14:textId="77777777" w:rsidTr="00583FC6">
      <w:tc>
        <w:tcPr>
          <w:tcW w:w="1667" w:type="pct"/>
          <w:tcBorders>
            <w:bottom w:val="single" w:sz="4" w:space="0" w:color="999999"/>
          </w:tcBorders>
          <w:shd w:val="clear" w:color="auto" w:fill="auto"/>
          <w:vAlign w:val="center"/>
        </w:tcPr>
        <w:p w14:paraId="4D54FE68" w14:textId="77777777" w:rsidR="007644E7" w:rsidRPr="004A0691" w:rsidRDefault="007644E7" w:rsidP="00A66852">
          <w:pPr>
            <w:rPr>
              <w:sz w:val="8"/>
              <w:szCs w:val="8"/>
            </w:rPr>
          </w:pPr>
        </w:p>
      </w:tc>
      <w:tc>
        <w:tcPr>
          <w:tcW w:w="1667" w:type="pct"/>
          <w:gridSpan w:val="2"/>
          <w:tcBorders>
            <w:bottom w:val="single" w:sz="4" w:space="0" w:color="999999"/>
          </w:tcBorders>
          <w:shd w:val="clear" w:color="auto" w:fill="auto"/>
        </w:tcPr>
        <w:p w14:paraId="50B0AF07" w14:textId="77777777" w:rsidR="007644E7" w:rsidRPr="004A0691" w:rsidRDefault="007644E7" w:rsidP="00583FC6">
          <w:pPr>
            <w:jc w:val="center"/>
            <w:rPr>
              <w:sz w:val="8"/>
              <w:szCs w:val="8"/>
            </w:rPr>
          </w:pPr>
        </w:p>
      </w:tc>
      <w:tc>
        <w:tcPr>
          <w:tcW w:w="1666" w:type="pct"/>
          <w:tcBorders>
            <w:bottom w:val="single" w:sz="4" w:space="0" w:color="999999"/>
          </w:tcBorders>
          <w:shd w:val="clear" w:color="auto" w:fill="auto"/>
          <w:vAlign w:val="center"/>
        </w:tcPr>
        <w:p w14:paraId="253771D1" w14:textId="77777777" w:rsidR="007644E7" w:rsidRPr="004A0691" w:rsidRDefault="007644E7" w:rsidP="00583FC6">
          <w:pPr>
            <w:jc w:val="right"/>
            <w:rPr>
              <w:sz w:val="8"/>
              <w:szCs w:val="8"/>
            </w:rPr>
          </w:pPr>
        </w:p>
      </w:tc>
    </w:tr>
  </w:tbl>
  <w:p w14:paraId="7B566DDC" w14:textId="77777777" w:rsidR="007644E7" w:rsidRPr="00A3216A" w:rsidRDefault="007644E7" w:rsidP="0063202F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45CFD"/>
    <w:multiLevelType w:val="hybridMultilevel"/>
    <w:tmpl w:val="63F060A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15A93"/>
    <w:multiLevelType w:val="hybridMultilevel"/>
    <w:tmpl w:val="A8BA97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A0093"/>
    <w:multiLevelType w:val="multilevel"/>
    <w:tmpl w:val="2668CA34"/>
    <w:numStyleLink w:val="Vietas1"/>
  </w:abstractNum>
  <w:abstractNum w:abstractNumId="3" w15:restartNumberingAfterBreak="0">
    <w:nsid w:val="18FB17FF"/>
    <w:multiLevelType w:val="hybridMultilevel"/>
    <w:tmpl w:val="9D40141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C4798"/>
    <w:multiLevelType w:val="hybridMultilevel"/>
    <w:tmpl w:val="86A86A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059D7"/>
    <w:multiLevelType w:val="hybridMultilevel"/>
    <w:tmpl w:val="453EC6F0"/>
    <w:lvl w:ilvl="0" w:tplc="65EA1910">
      <w:numFmt w:val="bullet"/>
      <w:pStyle w:val="EstiloLatinaArialComplejoArial11ptInterlineadoMnim1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6103B"/>
    <w:multiLevelType w:val="hybridMultilevel"/>
    <w:tmpl w:val="C53AF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76D07"/>
    <w:multiLevelType w:val="hybridMultilevel"/>
    <w:tmpl w:val="E1C6EF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751E2"/>
    <w:multiLevelType w:val="multilevel"/>
    <w:tmpl w:val="0C08F362"/>
    <w:lvl w:ilvl="0">
      <w:start w:val="1"/>
      <w:numFmt w:val="decimal"/>
      <w:pStyle w:val="Ttulo1"/>
      <w:lvlText w:val="%1"/>
      <w:lvlJc w:val="left"/>
      <w:pPr>
        <w:tabs>
          <w:tab w:val="num" w:pos="709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09"/>
        </w:tabs>
        <w:ind w:left="0" w:firstLine="0"/>
      </w:pPr>
      <w:rPr>
        <w:rFonts w:ascii="Arial" w:hAnsi="Arial" w:hint="default"/>
        <w:b/>
        <w:i w:val="0"/>
        <w:sz w:val="26"/>
        <w:u w:val="none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09"/>
        </w:tabs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992"/>
        </w:tabs>
        <w:ind w:left="0" w:firstLine="0"/>
      </w:pPr>
      <w:rPr>
        <w:rFonts w:ascii="Arial" w:hAnsi="Arial" w:hint="default"/>
        <w:b/>
        <w:i w:val="0"/>
        <w:sz w:val="22"/>
        <w:u w:val="none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992"/>
        </w:tabs>
        <w:ind w:left="0" w:firstLine="0"/>
      </w:pPr>
      <w:rPr>
        <w:rFonts w:ascii="Arial" w:hAnsi="Arial" w:cs="Arial" w:hint="default"/>
        <w:b/>
        <w:bCs/>
        <w:i w:val="0"/>
        <w:iCs w:val="0"/>
        <w:sz w:val="22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34"/>
        </w:tabs>
        <w:ind w:left="0" w:firstLine="0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  "/>
      <w:lvlJc w:val="left"/>
      <w:pPr>
        <w:tabs>
          <w:tab w:val="num" w:pos="1134"/>
        </w:tabs>
        <w:ind w:left="1440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1134"/>
        </w:tabs>
        <w:ind w:left="1800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134"/>
        </w:tabs>
        <w:ind w:left="1800" w:hanging="1800"/>
      </w:pPr>
      <w:rPr>
        <w:rFonts w:ascii="Arial" w:hAnsi="Arial" w:hint="default"/>
        <w:sz w:val="22"/>
      </w:rPr>
    </w:lvl>
  </w:abstractNum>
  <w:abstractNum w:abstractNumId="9" w15:restartNumberingAfterBreak="0">
    <w:nsid w:val="233A2D7B"/>
    <w:multiLevelType w:val="multilevel"/>
    <w:tmpl w:val="2926DE94"/>
    <w:numStyleLink w:val="Numeracin1"/>
  </w:abstractNum>
  <w:abstractNum w:abstractNumId="10" w15:restartNumberingAfterBreak="0">
    <w:nsid w:val="306A7E59"/>
    <w:multiLevelType w:val="hybridMultilevel"/>
    <w:tmpl w:val="C5C465D0"/>
    <w:lvl w:ilvl="0" w:tplc="040A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1" w15:restartNumberingAfterBreak="0">
    <w:nsid w:val="33ED3DDF"/>
    <w:multiLevelType w:val="multilevel"/>
    <w:tmpl w:val="2668CA34"/>
    <w:styleLink w:val="Vietas1"/>
    <w:lvl w:ilvl="0">
      <w:start w:val="6"/>
      <w:numFmt w:val="bullet"/>
      <w:pStyle w:val="ListaconVietas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91"/>
        </w:tabs>
        <w:ind w:left="1191" w:hanging="39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588"/>
        </w:tabs>
        <w:ind w:left="1588" w:hanging="397"/>
      </w:pPr>
      <w:rPr>
        <w:rFonts w:ascii="Arial" w:hAnsi="Arial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2381"/>
        </w:tabs>
        <w:ind w:left="2381" w:hanging="396"/>
      </w:pPr>
      <w:rPr>
        <w:rFonts w:ascii="Courier New" w:hAnsi="Courier New" w:cs="Times New Roman" w:hint="default"/>
      </w:rPr>
    </w:lvl>
    <w:lvl w:ilvl="5">
      <w:start w:val="1"/>
      <w:numFmt w:val="bullet"/>
      <w:lvlText w:val="-"/>
      <w:lvlJc w:val="left"/>
      <w:pPr>
        <w:tabs>
          <w:tab w:val="num" w:pos="2778"/>
        </w:tabs>
        <w:ind w:left="2778" w:hanging="397"/>
      </w:pPr>
      <w:rPr>
        <w:rFonts w:ascii="Arial" w:hAnsi="Arial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3175"/>
        </w:tabs>
        <w:ind w:left="3175" w:hanging="397"/>
      </w:pPr>
      <w:rPr>
        <w:rFonts w:ascii="Symbol" w:hAnsi="Symbol" w:cs="Times New Roman" w:hint="default"/>
      </w:rPr>
    </w:lvl>
    <w:lvl w:ilvl="7">
      <w:start w:val="1"/>
      <w:numFmt w:val="bullet"/>
      <w:lvlText w:val="o"/>
      <w:lvlJc w:val="left"/>
      <w:pPr>
        <w:tabs>
          <w:tab w:val="num" w:pos="3572"/>
        </w:tabs>
        <w:ind w:left="3572" w:hanging="397"/>
      </w:pPr>
      <w:rPr>
        <w:rFonts w:ascii="Courier New" w:hAnsi="Courier New" w:cs="Times New Roman" w:hint="default"/>
      </w:rPr>
    </w:lvl>
    <w:lvl w:ilvl="8">
      <w:start w:val="1"/>
      <w:numFmt w:val="bullet"/>
      <w:lvlText w:val="-"/>
      <w:lvlJc w:val="left"/>
      <w:pPr>
        <w:tabs>
          <w:tab w:val="num" w:pos="3969"/>
        </w:tabs>
        <w:ind w:left="3969" w:hanging="397"/>
      </w:pPr>
      <w:rPr>
        <w:rFonts w:ascii="Arial" w:hAnsi="Arial" w:cs="Times New Roman" w:hint="default"/>
      </w:rPr>
    </w:lvl>
  </w:abstractNum>
  <w:abstractNum w:abstractNumId="12" w15:restartNumberingAfterBreak="0">
    <w:nsid w:val="356C34AD"/>
    <w:multiLevelType w:val="multilevel"/>
    <w:tmpl w:val="2926DE94"/>
    <w:styleLink w:val="Numeracin1"/>
    <w:lvl w:ilvl="0">
      <w:start w:val="1"/>
      <w:numFmt w:val="decimal"/>
      <w:pStyle w:val="ListaconNumeracin"/>
      <w:lvlText w:val="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381"/>
        </w:tabs>
        <w:ind w:left="2381" w:hanging="396"/>
      </w:pPr>
      <w:rPr>
        <w:rFonts w:hint="default"/>
      </w:rPr>
    </w:lvl>
    <w:lvl w:ilvl="5">
      <w:start w:val="1"/>
      <w:numFmt w:val="lowerRoman"/>
      <w:lvlText w:val="%6)"/>
      <w:lvlJc w:val="left"/>
      <w:pPr>
        <w:tabs>
          <w:tab w:val="num" w:pos="2778"/>
        </w:tabs>
        <w:ind w:left="2778" w:hanging="397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3175"/>
        </w:tabs>
        <w:ind w:left="3175" w:hanging="397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3572"/>
        </w:tabs>
        <w:ind w:left="3572" w:hanging="397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3969"/>
        </w:tabs>
        <w:ind w:left="3969" w:hanging="397"/>
      </w:pPr>
      <w:rPr>
        <w:rFonts w:hint="default"/>
      </w:rPr>
    </w:lvl>
  </w:abstractNum>
  <w:abstractNum w:abstractNumId="13" w15:restartNumberingAfterBreak="0">
    <w:nsid w:val="3C0A13C6"/>
    <w:multiLevelType w:val="hybridMultilevel"/>
    <w:tmpl w:val="835CFB3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D3B25"/>
    <w:multiLevelType w:val="hybridMultilevel"/>
    <w:tmpl w:val="85C2C4F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D66A5"/>
    <w:multiLevelType w:val="multilevel"/>
    <w:tmpl w:val="9F364F68"/>
    <w:lvl w:ilvl="0">
      <w:start w:val="1"/>
      <w:numFmt w:val="upperLetter"/>
      <w:pStyle w:val="AnexoTtulo1"/>
      <w:lvlText w:val="Anexo %1"/>
      <w:lvlJc w:val="left"/>
      <w:pPr>
        <w:tabs>
          <w:tab w:val="num" w:pos="1418"/>
        </w:tabs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pStyle w:val="AnexoTtulo2"/>
      <w:lvlText w:val="%1.%2   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6"/>
        <w:u w:val="none"/>
      </w:rPr>
    </w:lvl>
    <w:lvl w:ilvl="2">
      <w:start w:val="1"/>
      <w:numFmt w:val="decimal"/>
      <w:pStyle w:val="AnexoTtulo3"/>
      <w:lvlText w:val="%1.%2.%3  "/>
      <w:lvlJc w:val="left"/>
      <w:pPr>
        <w:tabs>
          <w:tab w:val="num" w:pos="851"/>
        </w:tabs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851"/>
      </w:pPr>
      <w:rPr>
        <w:rFonts w:ascii="Arial" w:hAnsi="Arial" w:hint="default"/>
        <w:b/>
        <w:i w:val="0"/>
        <w:sz w:val="22"/>
        <w:u w:val="none"/>
      </w:rPr>
    </w:lvl>
    <w:lvl w:ilvl="4">
      <w:start w:val="1"/>
      <w:numFmt w:val="decimal"/>
      <w:lvlText w:val="%1.%2.%3.%4.%5  "/>
      <w:lvlJc w:val="left"/>
      <w:pPr>
        <w:tabs>
          <w:tab w:val="num" w:pos="1417"/>
        </w:tabs>
        <w:ind w:left="1360" w:hanging="1077"/>
      </w:pPr>
      <w:rPr>
        <w:rFonts w:ascii="Arial" w:hAnsi="Arial" w:cs="Arial" w:hint="default"/>
        <w:b/>
        <w:bCs/>
        <w:i w:val="0"/>
        <w:iCs w:val="0"/>
        <w:sz w:val="22"/>
      </w:rPr>
    </w:lvl>
    <w:lvl w:ilvl="5">
      <w:start w:val="1"/>
      <w:numFmt w:val="decimal"/>
      <w:lvlText w:val="%1.%2.%3.%4.%5.%6  "/>
      <w:lvlJc w:val="left"/>
      <w:pPr>
        <w:tabs>
          <w:tab w:val="num" w:pos="1417"/>
        </w:tabs>
        <w:ind w:left="1559" w:hanging="1276"/>
      </w:pPr>
      <w:rPr>
        <w:rFonts w:ascii="Arial" w:hAnsi="Arial" w:hint="default"/>
        <w:b/>
        <w:i w:val="0"/>
        <w:sz w:val="22"/>
      </w:rPr>
    </w:lvl>
    <w:lvl w:ilvl="6">
      <w:start w:val="1"/>
      <w:numFmt w:val="decimal"/>
      <w:lvlText w:val="%1.%2.%3.%4.%5.%6.%7  "/>
      <w:lvlJc w:val="left"/>
      <w:pPr>
        <w:tabs>
          <w:tab w:val="num" w:pos="1417"/>
        </w:tabs>
        <w:ind w:left="1723" w:hanging="1440"/>
      </w:pPr>
      <w:rPr>
        <w:rFonts w:ascii="Arial" w:hAnsi="Arial" w:hint="default"/>
        <w:sz w:val="22"/>
      </w:rPr>
    </w:lvl>
    <w:lvl w:ilvl="7">
      <w:start w:val="1"/>
      <w:numFmt w:val="decimal"/>
      <w:lvlText w:val="%1.%2.%3.%4.%5.%6.%7.%8  "/>
      <w:lvlJc w:val="left"/>
      <w:pPr>
        <w:tabs>
          <w:tab w:val="num" w:pos="1417"/>
        </w:tabs>
        <w:ind w:left="2083" w:hanging="1800"/>
      </w:pPr>
      <w:rPr>
        <w:rFonts w:ascii="Arial" w:hAnsi="Arial" w:hint="default"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1417"/>
        </w:tabs>
        <w:ind w:left="2083" w:hanging="1800"/>
      </w:pPr>
      <w:rPr>
        <w:rFonts w:ascii="Arial" w:hAnsi="Arial" w:hint="default"/>
        <w:sz w:val="22"/>
      </w:rPr>
    </w:lvl>
  </w:abstractNum>
  <w:abstractNum w:abstractNumId="16" w15:restartNumberingAfterBreak="0">
    <w:nsid w:val="59CC33AA"/>
    <w:multiLevelType w:val="hybridMultilevel"/>
    <w:tmpl w:val="675EDD9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5B61D0"/>
    <w:multiLevelType w:val="hybridMultilevel"/>
    <w:tmpl w:val="5094A8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F8161B"/>
    <w:multiLevelType w:val="hybridMultilevel"/>
    <w:tmpl w:val="73BA0CE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B95E95"/>
    <w:multiLevelType w:val="hybridMultilevel"/>
    <w:tmpl w:val="894A76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E58E7"/>
    <w:multiLevelType w:val="hybridMultilevel"/>
    <w:tmpl w:val="931E723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72CA1"/>
    <w:multiLevelType w:val="hybridMultilevel"/>
    <w:tmpl w:val="B372BF6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D25986"/>
    <w:multiLevelType w:val="hybridMultilevel"/>
    <w:tmpl w:val="6AC8EFB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1"/>
  </w:num>
  <w:num w:numId="4">
    <w:abstractNumId w:val="2"/>
  </w:num>
  <w:num w:numId="5">
    <w:abstractNumId w:val="12"/>
  </w:num>
  <w:num w:numId="6">
    <w:abstractNumId w:val="15"/>
  </w:num>
  <w:num w:numId="7">
    <w:abstractNumId w:val="9"/>
  </w:num>
  <w:num w:numId="8">
    <w:abstractNumId w:val="3"/>
  </w:num>
  <w:num w:numId="9">
    <w:abstractNumId w:val="20"/>
  </w:num>
  <w:num w:numId="10">
    <w:abstractNumId w:val="18"/>
  </w:num>
  <w:num w:numId="11">
    <w:abstractNumId w:val="22"/>
  </w:num>
  <w:num w:numId="12">
    <w:abstractNumId w:val="1"/>
  </w:num>
  <w:num w:numId="13">
    <w:abstractNumId w:val="17"/>
  </w:num>
  <w:num w:numId="14">
    <w:abstractNumId w:val="13"/>
  </w:num>
  <w:num w:numId="15">
    <w:abstractNumId w:val="4"/>
  </w:num>
  <w:num w:numId="16">
    <w:abstractNumId w:val="6"/>
  </w:num>
  <w:num w:numId="17">
    <w:abstractNumId w:val="14"/>
  </w:num>
  <w:num w:numId="18">
    <w:abstractNumId w:val="10"/>
  </w:num>
  <w:num w:numId="19">
    <w:abstractNumId w:val="21"/>
  </w:num>
  <w:num w:numId="20">
    <w:abstractNumId w:val="0"/>
  </w:num>
  <w:num w:numId="21">
    <w:abstractNumId w:val="7"/>
  </w:num>
  <w:num w:numId="22">
    <w:abstractNumId w:val="19"/>
  </w:num>
  <w:num w:numId="23">
    <w:abstractNumId w:val="1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es-ES" w:vendorID="64" w:dllVersion="0" w:nlCheck="1" w:checkStyle="0"/>
  <w:activeWritingStyle w:appName="MSWord" w:lang="fr-FR" w:vendorID="64" w:dllVersion="0" w:nlCheck="1" w:checkStyle="0"/>
  <w:activeWritingStyle w:appName="MSWord" w:lang="es-ES_tradnl" w:vendorID="64" w:dllVersion="0" w:nlCheck="1" w:checkStyle="0"/>
  <w:activeWritingStyle w:appName="MSWord" w:lang="es-ES_tradnl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fr-FR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08"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495C"/>
    <w:rsid w:val="00001D28"/>
    <w:rsid w:val="00002944"/>
    <w:rsid w:val="00002A9D"/>
    <w:rsid w:val="00003A78"/>
    <w:rsid w:val="00003CC1"/>
    <w:rsid w:val="00004814"/>
    <w:rsid w:val="00004E88"/>
    <w:rsid w:val="000060D8"/>
    <w:rsid w:val="00006466"/>
    <w:rsid w:val="00010FA8"/>
    <w:rsid w:val="00011B87"/>
    <w:rsid w:val="00013047"/>
    <w:rsid w:val="0001330C"/>
    <w:rsid w:val="000158A0"/>
    <w:rsid w:val="00015FAE"/>
    <w:rsid w:val="000163A0"/>
    <w:rsid w:val="00016F4B"/>
    <w:rsid w:val="0002043F"/>
    <w:rsid w:val="00021178"/>
    <w:rsid w:val="00023602"/>
    <w:rsid w:val="00024CAE"/>
    <w:rsid w:val="00025E2E"/>
    <w:rsid w:val="00025EBF"/>
    <w:rsid w:val="0003360D"/>
    <w:rsid w:val="00033C63"/>
    <w:rsid w:val="00033D63"/>
    <w:rsid w:val="00035F40"/>
    <w:rsid w:val="000360BF"/>
    <w:rsid w:val="000363BB"/>
    <w:rsid w:val="00036C87"/>
    <w:rsid w:val="00037914"/>
    <w:rsid w:val="00037FAD"/>
    <w:rsid w:val="000408F4"/>
    <w:rsid w:val="00042729"/>
    <w:rsid w:val="00043201"/>
    <w:rsid w:val="00045279"/>
    <w:rsid w:val="00045600"/>
    <w:rsid w:val="0004692B"/>
    <w:rsid w:val="00046DCA"/>
    <w:rsid w:val="000478CB"/>
    <w:rsid w:val="00050549"/>
    <w:rsid w:val="00054872"/>
    <w:rsid w:val="00056B0D"/>
    <w:rsid w:val="00061942"/>
    <w:rsid w:val="00061D13"/>
    <w:rsid w:val="000635E7"/>
    <w:rsid w:val="00064F19"/>
    <w:rsid w:val="000654EE"/>
    <w:rsid w:val="000655D2"/>
    <w:rsid w:val="00076F4C"/>
    <w:rsid w:val="00080BDE"/>
    <w:rsid w:val="00081397"/>
    <w:rsid w:val="0008187E"/>
    <w:rsid w:val="00081ADB"/>
    <w:rsid w:val="00081E70"/>
    <w:rsid w:val="00082178"/>
    <w:rsid w:val="0008386C"/>
    <w:rsid w:val="000925E0"/>
    <w:rsid w:val="0009351B"/>
    <w:rsid w:val="00093EEE"/>
    <w:rsid w:val="00094033"/>
    <w:rsid w:val="00095165"/>
    <w:rsid w:val="000952D5"/>
    <w:rsid w:val="00096070"/>
    <w:rsid w:val="00097118"/>
    <w:rsid w:val="000978A2"/>
    <w:rsid w:val="000A0066"/>
    <w:rsid w:val="000A104A"/>
    <w:rsid w:val="000A2780"/>
    <w:rsid w:val="000A35F3"/>
    <w:rsid w:val="000A40A4"/>
    <w:rsid w:val="000A4716"/>
    <w:rsid w:val="000A6512"/>
    <w:rsid w:val="000A78CE"/>
    <w:rsid w:val="000B1305"/>
    <w:rsid w:val="000B156E"/>
    <w:rsid w:val="000B284B"/>
    <w:rsid w:val="000B48C1"/>
    <w:rsid w:val="000B4D55"/>
    <w:rsid w:val="000B6522"/>
    <w:rsid w:val="000B67CD"/>
    <w:rsid w:val="000B6C59"/>
    <w:rsid w:val="000C02F9"/>
    <w:rsid w:val="000C0EE4"/>
    <w:rsid w:val="000C1021"/>
    <w:rsid w:val="000C132A"/>
    <w:rsid w:val="000C3A28"/>
    <w:rsid w:val="000C3D11"/>
    <w:rsid w:val="000C5417"/>
    <w:rsid w:val="000C58AB"/>
    <w:rsid w:val="000C7794"/>
    <w:rsid w:val="000D14DE"/>
    <w:rsid w:val="000D1BC0"/>
    <w:rsid w:val="000D3274"/>
    <w:rsid w:val="000D3F5E"/>
    <w:rsid w:val="000D47F5"/>
    <w:rsid w:val="000E09BB"/>
    <w:rsid w:val="000E0FC5"/>
    <w:rsid w:val="000E23BC"/>
    <w:rsid w:val="000E2653"/>
    <w:rsid w:val="000E32FC"/>
    <w:rsid w:val="000E4DD1"/>
    <w:rsid w:val="000E5550"/>
    <w:rsid w:val="000F08FE"/>
    <w:rsid w:val="000F3497"/>
    <w:rsid w:val="000F6829"/>
    <w:rsid w:val="000F7B3E"/>
    <w:rsid w:val="001023E2"/>
    <w:rsid w:val="0010246E"/>
    <w:rsid w:val="00102708"/>
    <w:rsid w:val="00102C53"/>
    <w:rsid w:val="001057A6"/>
    <w:rsid w:val="001062B0"/>
    <w:rsid w:val="00106672"/>
    <w:rsid w:val="00106B5B"/>
    <w:rsid w:val="00112436"/>
    <w:rsid w:val="00114056"/>
    <w:rsid w:val="0011484B"/>
    <w:rsid w:val="00114A55"/>
    <w:rsid w:val="0011569D"/>
    <w:rsid w:val="00115934"/>
    <w:rsid w:val="001165CA"/>
    <w:rsid w:val="00117291"/>
    <w:rsid w:val="00117671"/>
    <w:rsid w:val="001178B5"/>
    <w:rsid w:val="001204D1"/>
    <w:rsid w:val="0012128A"/>
    <w:rsid w:val="0012173C"/>
    <w:rsid w:val="0012258A"/>
    <w:rsid w:val="0012479A"/>
    <w:rsid w:val="00125113"/>
    <w:rsid w:val="00126D10"/>
    <w:rsid w:val="001302C7"/>
    <w:rsid w:val="001318B2"/>
    <w:rsid w:val="00131C06"/>
    <w:rsid w:val="00132D27"/>
    <w:rsid w:val="00136E89"/>
    <w:rsid w:val="00137416"/>
    <w:rsid w:val="00137BF5"/>
    <w:rsid w:val="00137DB2"/>
    <w:rsid w:val="0014260E"/>
    <w:rsid w:val="00143A91"/>
    <w:rsid w:val="00145304"/>
    <w:rsid w:val="00145E4D"/>
    <w:rsid w:val="001460CA"/>
    <w:rsid w:val="001471A1"/>
    <w:rsid w:val="001477B6"/>
    <w:rsid w:val="0015046B"/>
    <w:rsid w:val="0015172A"/>
    <w:rsid w:val="00151CC9"/>
    <w:rsid w:val="00151E9E"/>
    <w:rsid w:val="00152496"/>
    <w:rsid w:val="001534B1"/>
    <w:rsid w:val="001537D5"/>
    <w:rsid w:val="001538A0"/>
    <w:rsid w:val="00154D4A"/>
    <w:rsid w:val="00154E75"/>
    <w:rsid w:val="001554E3"/>
    <w:rsid w:val="0015584D"/>
    <w:rsid w:val="00155FB0"/>
    <w:rsid w:val="001601E9"/>
    <w:rsid w:val="0016044D"/>
    <w:rsid w:val="001606D9"/>
    <w:rsid w:val="00161837"/>
    <w:rsid w:val="00162A17"/>
    <w:rsid w:val="001651C3"/>
    <w:rsid w:val="001655DE"/>
    <w:rsid w:val="001658ED"/>
    <w:rsid w:val="001659FF"/>
    <w:rsid w:val="00171CCB"/>
    <w:rsid w:val="00172938"/>
    <w:rsid w:val="001738C0"/>
    <w:rsid w:val="0017526E"/>
    <w:rsid w:val="0017614F"/>
    <w:rsid w:val="00176351"/>
    <w:rsid w:val="0017670F"/>
    <w:rsid w:val="00176756"/>
    <w:rsid w:val="0017683B"/>
    <w:rsid w:val="00180FF7"/>
    <w:rsid w:val="00181109"/>
    <w:rsid w:val="00183911"/>
    <w:rsid w:val="001852FE"/>
    <w:rsid w:val="001865B7"/>
    <w:rsid w:val="00187157"/>
    <w:rsid w:val="00187C55"/>
    <w:rsid w:val="0019067A"/>
    <w:rsid w:val="00191036"/>
    <w:rsid w:val="001910B2"/>
    <w:rsid w:val="0019155F"/>
    <w:rsid w:val="001915BB"/>
    <w:rsid w:val="00191675"/>
    <w:rsid w:val="0019288D"/>
    <w:rsid w:val="001936E6"/>
    <w:rsid w:val="00194419"/>
    <w:rsid w:val="00194EE8"/>
    <w:rsid w:val="001953E2"/>
    <w:rsid w:val="00195416"/>
    <w:rsid w:val="0019542D"/>
    <w:rsid w:val="001962DA"/>
    <w:rsid w:val="001A42B1"/>
    <w:rsid w:val="001A5B23"/>
    <w:rsid w:val="001A642A"/>
    <w:rsid w:val="001A6E08"/>
    <w:rsid w:val="001A71A7"/>
    <w:rsid w:val="001A7A5D"/>
    <w:rsid w:val="001A7BE3"/>
    <w:rsid w:val="001A7C50"/>
    <w:rsid w:val="001B07A5"/>
    <w:rsid w:val="001B1760"/>
    <w:rsid w:val="001B4D0F"/>
    <w:rsid w:val="001B6969"/>
    <w:rsid w:val="001B7C63"/>
    <w:rsid w:val="001B7D81"/>
    <w:rsid w:val="001C352F"/>
    <w:rsid w:val="001C4B91"/>
    <w:rsid w:val="001C5107"/>
    <w:rsid w:val="001C5822"/>
    <w:rsid w:val="001C5C76"/>
    <w:rsid w:val="001D0EEF"/>
    <w:rsid w:val="001D1093"/>
    <w:rsid w:val="001D1DCB"/>
    <w:rsid w:val="001D3C64"/>
    <w:rsid w:val="001D4A42"/>
    <w:rsid w:val="001D5555"/>
    <w:rsid w:val="001D5794"/>
    <w:rsid w:val="001D6AFD"/>
    <w:rsid w:val="001E4805"/>
    <w:rsid w:val="001E784F"/>
    <w:rsid w:val="001E7D99"/>
    <w:rsid w:val="001F00AB"/>
    <w:rsid w:val="001F1C1B"/>
    <w:rsid w:val="001F3958"/>
    <w:rsid w:val="001F3A90"/>
    <w:rsid w:val="001F3C5B"/>
    <w:rsid w:val="001F656E"/>
    <w:rsid w:val="00200C9D"/>
    <w:rsid w:val="002013B8"/>
    <w:rsid w:val="00201BF5"/>
    <w:rsid w:val="002027CA"/>
    <w:rsid w:val="00202EB9"/>
    <w:rsid w:val="00204DDC"/>
    <w:rsid w:val="00206B4E"/>
    <w:rsid w:val="00210A86"/>
    <w:rsid w:val="00212434"/>
    <w:rsid w:val="002136A3"/>
    <w:rsid w:val="00213BBA"/>
    <w:rsid w:val="00214233"/>
    <w:rsid w:val="0021761D"/>
    <w:rsid w:val="00217EFA"/>
    <w:rsid w:val="002217A4"/>
    <w:rsid w:val="0022276D"/>
    <w:rsid w:val="0022449B"/>
    <w:rsid w:val="002245D4"/>
    <w:rsid w:val="0022496B"/>
    <w:rsid w:val="00225320"/>
    <w:rsid w:val="0022551A"/>
    <w:rsid w:val="002258B8"/>
    <w:rsid w:val="00226604"/>
    <w:rsid w:val="00227996"/>
    <w:rsid w:val="00227D58"/>
    <w:rsid w:val="00230E13"/>
    <w:rsid w:val="00231141"/>
    <w:rsid w:val="002332AE"/>
    <w:rsid w:val="0023332E"/>
    <w:rsid w:val="0023440C"/>
    <w:rsid w:val="00234835"/>
    <w:rsid w:val="00237D61"/>
    <w:rsid w:val="002427D7"/>
    <w:rsid w:val="00242B32"/>
    <w:rsid w:val="002457C6"/>
    <w:rsid w:val="002474E3"/>
    <w:rsid w:val="0024758E"/>
    <w:rsid w:val="0025027F"/>
    <w:rsid w:val="00250800"/>
    <w:rsid w:val="00251931"/>
    <w:rsid w:val="00253123"/>
    <w:rsid w:val="0025403B"/>
    <w:rsid w:val="00254627"/>
    <w:rsid w:val="00255B2A"/>
    <w:rsid w:val="0026410C"/>
    <w:rsid w:val="0026576E"/>
    <w:rsid w:val="00267823"/>
    <w:rsid w:val="002679F2"/>
    <w:rsid w:val="002701FA"/>
    <w:rsid w:val="00272BA8"/>
    <w:rsid w:val="00274E84"/>
    <w:rsid w:val="0027561F"/>
    <w:rsid w:val="00275FC7"/>
    <w:rsid w:val="0027640E"/>
    <w:rsid w:val="0027739A"/>
    <w:rsid w:val="00281542"/>
    <w:rsid w:val="00282A01"/>
    <w:rsid w:val="00283130"/>
    <w:rsid w:val="0028538A"/>
    <w:rsid w:val="0028636B"/>
    <w:rsid w:val="00286D0B"/>
    <w:rsid w:val="00287D09"/>
    <w:rsid w:val="00292E81"/>
    <w:rsid w:val="002931CC"/>
    <w:rsid w:val="002940EF"/>
    <w:rsid w:val="00294162"/>
    <w:rsid w:val="002942F0"/>
    <w:rsid w:val="0029489C"/>
    <w:rsid w:val="00294EC3"/>
    <w:rsid w:val="00295C89"/>
    <w:rsid w:val="00296786"/>
    <w:rsid w:val="00297195"/>
    <w:rsid w:val="0029721D"/>
    <w:rsid w:val="002A067A"/>
    <w:rsid w:val="002A1BB3"/>
    <w:rsid w:val="002A201F"/>
    <w:rsid w:val="002A2336"/>
    <w:rsid w:val="002A4E3B"/>
    <w:rsid w:val="002A4EF5"/>
    <w:rsid w:val="002A5065"/>
    <w:rsid w:val="002A5DB1"/>
    <w:rsid w:val="002A5F16"/>
    <w:rsid w:val="002A6E27"/>
    <w:rsid w:val="002A78A8"/>
    <w:rsid w:val="002B0A33"/>
    <w:rsid w:val="002B183F"/>
    <w:rsid w:val="002B4576"/>
    <w:rsid w:val="002B5590"/>
    <w:rsid w:val="002B6452"/>
    <w:rsid w:val="002C03E3"/>
    <w:rsid w:val="002C15B4"/>
    <w:rsid w:val="002C163B"/>
    <w:rsid w:val="002C3256"/>
    <w:rsid w:val="002C3263"/>
    <w:rsid w:val="002C48BF"/>
    <w:rsid w:val="002C5705"/>
    <w:rsid w:val="002C6D62"/>
    <w:rsid w:val="002D1285"/>
    <w:rsid w:val="002D1476"/>
    <w:rsid w:val="002D1B41"/>
    <w:rsid w:val="002D388D"/>
    <w:rsid w:val="002D39AD"/>
    <w:rsid w:val="002D3B23"/>
    <w:rsid w:val="002D3EDD"/>
    <w:rsid w:val="002D4A50"/>
    <w:rsid w:val="002D55AF"/>
    <w:rsid w:val="002D59DE"/>
    <w:rsid w:val="002D62CA"/>
    <w:rsid w:val="002D7FB8"/>
    <w:rsid w:val="002E21EB"/>
    <w:rsid w:val="002E5004"/>
    <w:rsid w:val="002E55DD"/>
    <w:rsid w:val="002E5659"/>
    <w:rsid w:val="002E66A6"/>
    <w:rsid w:val="002E76D8"/>
    <w:rsid w:val="002F0FE6"/>
    <w:rsid w:val="002F235E"/>
    <w:rsid w:val="002F2E31"/>
    <w:rsid w:val="002F3355"/>
    <w:rsid w:val="002F3491"/>
    <w:rsid w:val="002F6CE4"/>
    <w:rsid w:val="00300861"/>
    <w:rsid w:val="003014EB"/>
    <w:rsid w:val="0030491A"/>
    <w:rsid w:val="00305BC3"/>
    <w:rsid w:val="0030621A"/>
    <w:rsid w:val="003067FE"/>
    <w:rsid w:val="00306AC9"/>
    <w:rsid w:val="00307284"/>
    <w:rsid w:val="0031037F"/>
    <w:rsid w:val="003103A3"/>
    <w:rsid w:val="003107CA"/>
    <w:rsid w:val="00310EBE"/>
    <w:rsid w:val="0031190F"/>
    <w:rsid w:val="00313D07"/>
    <w:rsid w:val="00316E24"/>
    <w:rsid w:val="00317CFB"/>
    <w:rsid w:val="0032002E"/>
    <w:rsid w:val="00321704"/>
    <w:rsid w:val="00322911"/>
    <w:rsid w:val="00324416"/>
    <w:rsid w:val="00324690"/>
    <w:rsid w:val="00324CCC"/>
    <w:rsid w:val="00325C47"/>
    <w:rsid w:val="00330C93"/>
    <w:rsid w:val="003310C9"/>
    <w:rsid w:val="003312C7"/>
    <w:rsid w:val="003318E7"/>
    <w:rsid w:val="00334891"/>
    <w:rsid w:val="00335B7D"/>
    <w:rsid w:val="00337A89"/>
    <w:rsid w:val="003409A2"/>
    <w:rsid w:val="00340C3C"/>
    <w:rsid w:val="00341BFA"/>
    <w:rsid w:val="00342327"/>
    <w:rsid w:val="0034310E"/>
    <w:rsid w:val="00346660"/>
    <w:rsid w:val="00347A5D"/>
    <w:rsid w:val="00351C3B"/>
    <w:rsid w:val="00352B23"/>
    <w:rsid w:val="00354D1A"/>
    <w:rsid w:val="00354F70"/>
    <w:rsid w:val="00354FF8"/>
    <w:rsid w:val="00355588"/>
    <w:rsid w:val="00356711"/>
    <w:rsid w:val="00360D8A"/>
    <w:rsid w:val="003617E5"/>
    <w:rsid w:val="00361801"/>
    <w:rsid w:val="003628E9"/>
    <w:rsid w:val="00362B56"/>
    <w:rsid w:val="0036338C"/>
    <w:rsid w:val="0036434A"/>
    <w:rsid w:val="003666D0"/>
    <w:rsid w:val="00370740"/>
    <w:rsid w:val="0037157A"/>
    <w:rsid w:val="00372B3A"/>
    <w:rsid w:val="00374ACE"/>
    <w:rsid w:val="00381111"/>
    <w:rsid w:val="003811E1"/>
    <w:rsid w:val="00381625"/>
    <w:rsid w:val="00381A79"/>
    <w:rsid w:val="00383D81"/>
    <w:rsid w:val="003846A1"/>
    <w:rsid w:val="00387DD1"/>
    <w:rsid w:val="00390900"/>
    <w:rsid w:val="00393B75"/>
    <w:rsid w:val="00394B23"/>
    <w:rsid w:val="003956A2"/>
    <w:rsid w:val="00396318"/>
    <w:rsid w:val="00396715"/>
    <w:rsid w:val="00397CFC"/>
    <w:rsid w:val="003A178E"/>
    <w:rsid w:val="003A1A93"/>
    <w:rsid w:val="003A24FF"/>
    <w:rsid w:val="003A2DDD"/>
    <w:rsid w:val="003A31A2"/>
    <w:rsid w:val="003A3FD8"/>
    <w:rsid w:val="003A546F"/>
    <w:rsid w:val="003A5D7E"/>
    <w:rsid w:val="003A656D"/>
    <w:rsid w:val="003A6BD7"/>
    <w:rsid w:val="003B17E1"/>
    <w:rsid w:val="003B2B18"/>
    <w:rsid w:val="003B3705"/>
    <w:rsid w:val="003B57B8"/>
    <w:rsid w:val="003B6443"/>
    <w:rsid w:val="003C0833"/>
    <w:rsid w:val="003C0BDA"/>
    <w:rsid w:val="003C2B68"/>
    <w:rsid w:val="003C38B1"/>
    <w:rsid w:val="003C3FA1"/>
    <w:rsid w:val="003C5123"/>
    <w:rsid w:val="003C59B8"/>
    <w:rsid w:val="003C626A"/>
    <w:rsid w:val="003C631D"/>
    <w:rsid w:val="003C7ACA"/>
    <w:rsid w:val="003D01BB"/>
    <w:rsid w:val="003D0CB8"/>
    <w:rsid w:val="003D1D27"/>
    <w:rsid w:val="003D2051"/>
    <w:rsid w:val="003D43B6"/>
    <w:rsid w:val="003D4467"/>
    <w:rsid w:val="003D4C6B"/>
    <w:rsid w:val="003D64CD"/>
    <w:rsid w:val="003D769B"/>
    <w:rsid w:val="003E0EBD"/>
    <w:rsid w:val="003E1040"/>
    <w:rsid w:val="003E13F2"/>
    <w:rsid w:val="003E1793"/>
    <w:rsid w:val="003E1A82"/>
    <w:rsid w:val="003E2475"/>
    <w:rsid w:val="003E6042"/>
    <w:rsid w:val="003E6C76"/>
    <w:rsid w:val="003E7988"/>
    <w:rsid w:val="003F0969"/>
    <w:rsid w:val="003F18B5"/>
    <w:rsid w:val="003F1C6C"/>
    <w:rsid w:val="003F1E8B"/>
    <w:rsid w:val="003F38FE"/>
    <w:rsid w:val="003F42F7"/>
    <w:rsid w:val="003F5994"/>
    <w:rsid w:val="003F67EA"/>
    <w:rsid w:val="00400685"/>
    <w:rsid w:val="00401FC9"/>
    <w:rsid w:val="004021D3"/>
    <w:rsid w:val="00402621"/>
    <w:rsid w:val="00403030"/>
    <w:rsid w:val="00403A8D"/>
    <w:rsid w:val="00404141"/>
    <w:rsid w:val="00405B20"/>
    <w:rsid w:val="00406CF0"/>
    <w:rsid w:val="00407BC5"/>
    <w:rsid w:val="00413262"/>
    <w:rsid w:val="0041337A"/>
    <w:rsid w:val="00414031"/>
    <w:rsid w:val="00415386"/>
    <w:rsid w:val="00417585"/>
    <w:rsid w:val="00421DDA"/>
    <w:rsid w:val="004229F0"/>
    <w:rsid w:val="00424166"/>
    <w:rsid w:val="00424798"/>
    <w:rsid w:val="0042488E"/>
    <w:rsid w:val="0042517C"/>
    <w:rsid w:val="0042537D"/>
    <w:rsid w:val="00425C0A"/>
    <w:rsid w:val="0042600F"/>
    <w:rsid w:val="004262B9"/>
    <w:rsid w:val="00432CA9"/>
    <w:rsid w:val="0043381D"/>
    <w:rsid w:val="00433F95"/>
    <w:rsid w:val="00436024"/>
    <w:rsid w:val="0043716D"/>
    <w:rsid w:val="00437677"/>
    <w:rsid w:val="00437794"/>
    <w:rsid w:val="0044028D"/>
    <w:rsid w:val="00441505"/>
    <w:rsid w:val="00441D5B"/>
    <w:rsid w:val="004427D6"/>
    <w:rsid w:val="004445C1"/>
    <w:rsid w:val="00444D27"/>
    <w:rsid w:val="004452BD"/>
    <w:rsid w:val="00445F67"/>
    <w:rsid w:val="00446079"/>
    <w:rsid w:val="004469C9"/>
    <w:rsid w:val="00447EC4"/>
    <w:rsid w:val="004500F5"/>
    <w:rsid w:val="00450DCB"/>
    <w:rsid w:val="004517D6"/>
    <w:rsid w:val="00453164"/>
    <w:rsid w:val="0045565A"/>
    <w:rsid w:val="00455E63"/>
    <w:rsid w:val="00456040"/>
    <w:rsid w:val="00456A23"/>
    <w:rsid w:val="004572B1"/>
    <w:rsid w:val="0045754D"/>
    <w:rsid w:val="00460F89"/>
    <w:rsid w:val="0046245D"/>
    <w:rsid w:val="00463488"/>
    <w:rsid w:val="00465AA1"/>
    <w:rsid w:val="00465ADC"/>
    <w:rsid w:val="00465E82"/>
    <w:rsid w:val="0046707A"/>
    <w:rsid w:val="00467746"/>
    <w:rsid w:val="004711FE"/>
    <w:rsid w:val="00471D26"/>
    <w:rsid w:val="00471EF3"/>
    <w:rsid w:val="00473D71"/>
    <w:rsid w:val="00474AC9"/>
    <w:rsid w:val="00474D9A"/>
    <w:rsid w:val="00477C8F"/>
    <w:rsid w:val="00477E32"/>
    <w:rsid w:val="00480276"/>
    <w:rsid w:val="004803B7"/>
    <w:rsid w:val="0048393D"/>
    <w:rsid w:val="004855BB"/>
    <w:rsid w:val="00487DB9"/>
    <w:rsid w:val="0049392A"/>
    <w:rsid w:val="00493B9B"/>
    <w:rsid w:val="004A0691"/>
    <w:rsid w:val="004A0A8A"/>
    <w:rsid w:val="004A2298"/>
    <w:rsid w:val="004A26F0"/>
    <w:rsid w:val="004A3AB1"/>
    <w:rsid w:val="004A3B1A"/>
    <w:rsid w:val="004A41EC"/>
    <w:rsid w:val="004A4354"/>
    <w:rsid w:val="004A4733"/>
    <w:rsid w:val="004A5C90"/>
    <w:rsid w:val="004A60DB"/>
    <w:rsid w:val="004A6101"/>
    <w:rsid w:val="004A67A7"/>
    <w:rsid w:val="004A75D2"/>
    <w:rsid w:val="004B00CB"/>
    <w:rsid w:val="004B37EE"/>
    <w:rsid w:val="004B44D0"/>
    <w:rsid w:val="004B682C"/>
    <w:rsid w:val="004B7CD6"/>
    <w:rsid w:val="004C1929"/>
    <w:rsid w:val="004C19BE"/>
    <w:rsid w:val="004C4844"/>
    <w:rsid w:val="004C5677"/>
    <w:rsid w:val="004C69BC"/>
    <w:rsid w:val="004D0424"/>
    <w:rsid w:val="004D160E"/>
    <w:rsid w:val="004D3E32"/>
    <w:rsid w:val="004D4E8E"/>
    <w:rsid w:val="004D5F1E"/>
    <w:rsid w:val="004D7217"/>
    <w:rsid w:val="004E09E5"/>
    <w:rsid w:val="004E4467"/>
    <w:rsid w:val="004E495B"/>
    <w:rsid w:val="004E4EE5"/>
    <w:rsid w:val="004E61FD"/>
    <w:rsid w:val="004E63A1"/>
    <w:rsid w:val="004E7CF6"/>
    <w:rsid w:val="004F0423"/>
    <w:rsid w:val="004F0819"/>
    <w:rsid w:val="004F0882"/>
    <w:rsid w:val="004F0B65"/>
    <w:rsid w:val="004F2E36"/>
    <w:rsid w:val="004F3471"/>
    <w:rsid w:val="004F40C1"/>
    <w:rsid w:val="004F4226"/>
    <w:rsid w:val="0050103C"/>
    <w:rsid w:val="00501AF8"/>
    <w:rsid w:val="00506AD8"/>
    <w:rsid w:val="00507B6D"/>
    <w:rsid w:val="005100DC"/>
    <w:rsid w:val="00510427"/>
    <w:rsid w:val="005116B8"/>
    <w:rsid w:val="00511C13"/>
    <w:rsid w:val="00513148"/>
    <w:rsid w:val="005137CA"/>
    <w:rsid w:val="005156D4"/>
    <w:rsid w:val="00515980"/>
    <w:rsid w:val="00515F74"/>
    <w:rsid w:val="00517C4B"/>
    <w:rsid w:val="005214A5"/>
    <w:rsid w:val="00525640"/>
    <w:rsid w:val="00526016"/>
    <w:rsid w:val="005313BE"/>
    <w:rsid w:val="00531C00"/>
    <w:rsid w:val="005329B6"/>
    <w:rsid w:val="005379F8"/>
    <w:rsid w:val="005416AD"/>
    <w:rsid w:val="005421C2"/>
    <w:rsid w:val="00543994"/>
    <w:rsid w:val="00543C5B"/>
    <w:rsid w:val="005440DD"/>
    <w:rsid w:val="00545058"/>
    <w:rsid w:val="00546624"/>
    <w:rsid w:val="00546F6C"/>
    <w:rsid w:val="00552538"/>
    <w:rsid w:val="00552D5D"/>
    <w:rsid w:val="005548C6"/>
    <w:rsid w:val="005603B3"/>
    <w:rsid w:val="005624C9"/>
    <w:rsid w:val="0056286A"/>
    <w:rsid w:val="00563930"/>
    <w:rsid w:val="005639C9"/>
    <w:rsid w:val="00564138"/>
    <w:rsid w:val="0056570F"/>
    <w:rsid w:val="00566A9A"/>
    <w:rsid w:val="005750CA"/>
    <w:rsid w:val="005755E2"/>
    <w:rsid w:val="00581DE7"/>
    <w:rsid w:val="00583C66"/>
    <w:rsid w:val="00583FC6"/>
    <w:rsid w:val="00584E64"/>
    <w:rsid w:val="00585104"/>
    <w:rsid w:val="005856E8"/>
    <w:rsid w:val="00585FE5"/>
    <w:rsid w:val="00587AA0"/>
    <w:rsid w:val="00587EE3"/>
    <w:rsid w:val="00591075"/>
    <w:rsid w:val="00591915"/>
    <w:rsid w:val="00592D0A"/>
    <w:rsid w:val="00593426"/>
    <w:rsid w:val="00593BC5"/>
    <w:rsid w:val="00594177"/>
    <w:rsid w:val="0059456C"/>
    <w:rsid w:val="00594832"/>
    <w:rsid w:val="00594A29"/>
    <w:rsid w:val="005A02DD"/>
    <w:rsid w:val="005A0BA1"/>
    <w:rsid w:val="005A35D4"/>
    <w:rsid w:val="005A418E"/>
    <w:rsid w:val="005A469D"/>
    <w:rsid w:val="005A4B03"/>
    <w:rsid w:val="005A649A"/>
    <w:rsid w:val="005A6E79"/>
    <w:rsid w:val="005A78FD"/>
    <w:rsid w:val="005A7C28"/>
    <w:rsid w:val="005A7F87"/>
    <w:rsid w:val="005B05D2"/>
    <w:rsid w:val="005B23BE"/>
    <w:rsid w:val="005B2B41"/>
    <w:rsid w:val="005B4E84"/>
    <w:rsid w:val="005C0010"/>
    <w:rsid w:val="005C3411"/>
    <w:rsid w:val="005C3826"/>
    <w:rsid w:val="005C40ED"/>
    <w:rsid w:val="005C5021"/>
    <w:rsid w:val="005C639D"/>
    <w:rsid w:val="005C6E01"/>
    <w:rsid w:val="005C7210"/>
    <w:rsid w:val="005C786D"/>
    <w:rsid w:val="005D0B7E"/>
    <w:rsid w:val="005D26A6"/>
    <w:rsid w:val="005D2BFB"/>
    <w:rsid w:val="005D2DCD"/>
    <w:rsid w:val="005D5105"/>
    <w:rsid w:val="005D5806"/>
    <w:rsid w:val="005D5A0F"/>
    <w:rsid w:val="005D5EC5"/>
    <w:rsid w:val="005D644D"/>
    <w:rsid w:val="005D6876"/>
    <w:rsid w:val="005D7DBC"/>
    <w:rsid w:val="005E05D5"/>
    <w:rsid w:val="005E1151"/>
    <w:rsid w:val="005E22D7"/>
    <w:rsid w:val="005E28E4"/>
    <w:rsid w:val="005E34EC"/>
    <w:rsid w:val="005E3876"/>
    <w:rsid w:val="005E538F"/>
    <w:rsid w:val="005E56BC"/>
    <w:rsid w:val="005E5A8E"/>
    <w:rsid w:val="005E5EB4"/>
    <w:rsid w:val="005E62AB"/>
    <w:rsid w:val="005E6433"/>
    <w:rsid w:val="005E64E3"/>
    <w:rsid w:val="005F4F0D"/>
    <w:rsid w:val="005F53C8"/>
    <w:rsid w:val="005F5DFB"/>
    <w:rsid w:val="005F6B43"/>
    <w:rsid w:val="0060035F"/>
    <w:rsid w:val="00600FCA"/>
    <w:rsid w:val="0060113B"/>
    <w:rsid w:val="0060135A"/>
    <w:rsid w:val="006014A8"/>
    <w:rsid w:val="00602232"/>
    <w:rsid w:val="006031DD"/>
    <w:rsid w:val="006050CD"/>
    <w:rsid w:val="006058BD"/>
    <w:rsid w:val="0060702C"/>
    <w:rsid w:val="00607802"/>
    <w:rsid w:val="00610941"/>
    <w:rsid w:val="00610BC0"/>
    <w:rsid w:val="00610FD4"/>
    <w:rsid w:val="0061198A"/>
    <w:rsid w:val="00612950"/>
    <w:rsid w:val="00612FC9"/>
    <w:rsid w:val="006171DE"/>
    <w:rsid w:val="00620271"/>
    <w:rsid w:val="00620F32"/>
    <w:rsid w:val="00621903"/>
    <w:rsid w:val="006223BC"/>
    <w:rsid w:val="00624B9C"/>
    <w:rsid w:val="0062505F"/>
    <w:rsid w:val="006254A0"/>
    <w:rsid w:val="0062767E"/>
    <w:rsid w:val="00630074"/>
    <w:rsid w:val="0063202F"/>
    <w:rsid w:val="0063212F"/>
    <w:rsid w:val="006323F6"/>
    <w:rsid w:val="00633B05"/>
    <w:rsid w:val="00634489"/>
    <w:rsid w:val="006362E7"/>
    <w:rsid w:val="0063665A"/>
    <w:rsid w:val="006375C4"/>
    <w:rsid w:val="006411EF"/>
    <w:rsid w:val="00642835"/>
    <w:rsid w:val="00643C93"/>
    <w:rsid w:val="006514E1"/>
    <w:rsid w:val="00652A29"/>
    <w:rsid w:val="006538BD"/>
    <w:rsid w:val="00653EE2"/>
    <w:rsid w:val="00656DA5"/>
    <w:rsid w:val="00665C1D"/>
    <w:rsid w:val="00665CA5"/>
    <w:rsid w:val="00665DB3"/>
    <w:rsid w:val="006663DB"/>
    <w:rsid w:val="0067010E"/>
    <w:rsid w:val="00671F2D"/>
    <w:rsid w:val="006731D6"/>
    <w:rsid w:val="00674B1D"/>
    <w:rsid w:val="00676912"/>
    <w:rsid w:val="00680F4E"/>
    <w:rsid w:val="006813A6"/>
    <w:rsid w:val="00682AD4"/>
    <w:rsid w:val="006831F3"/>
    <w:rsid w:val="0068510F"/>
    <w:rsid w:val="006856BE"/>
    <w:rsid w:val="00686580"/>
    <w:rsid w:val="00686952"/>
    <w:rsid w:val="006875F4"/>
    <w:rsid w:val="00694494"/>
    <w:rsid w:val="006949C2"/>
    <w:rsid w:val="00696323"/>
    <w:rsid w:val="00696464"/>
    <w:rsid w:val="00697525"/>
    <w:rsid w:val="006A0D06"/>
    <w:rsid w:val="006A119C"/>
    <w:rsid w:val="006A1D62"/>
    <w:rsid w:val="006A2AC2"/>
    <w:rsid w:val="006A2DED"/>
    <w:rsid w:val="006A3476"/>
    <w:rsid w:val="006A4653"/>
    <w:rsid w:val="006A574C"/>
    <w:rsid w:val="006A5F9F"/>
    <w:rsid w:val="006A6C48"/>
    <w:rsid w:val="006B08E6"/>
    <w:rsid w:val="006B0C4D"/>
    <w:rsid w:val="006B253D"/>
    <w:rsid w:val="006B29BE"/>
    <w:rsid w:val="006B4394"/>
    <w:rsid w:val="006B491B"/>
    <w:rsid w:val="006B518D"/>
    <w:rsid w:val="006B6E20"/>
    <w:rsid w:val="006B7FB8"/>
    <w:rsid w:val="006C02AA"/>
    <w:rsid w:val="006C1BEC"/>
    <w:rsid w:val="006C3C58"/>
    <w:rsid w:val="006C3FF4"/>
    <w:rsid w:val="006C6156"/>
    <w:rsid w:val="006C7406"/>
    <w:rsid w:val="006C7CBB"/>
    <w:rsid w:val="006D00AD"/>
    <w:rsid w:val="006D36D8"/>
    <w:rsid w:val="006D3FD8"/>
    <w:rsid w:val="006D53F8"/>
    <w:rsid w:val="006D59F7"/>
    <w:rsid w:val="006D5B4E"/>
    <w:rsid w:val="006D6A99"/>
    <w:rsid w:val="006D6DB8"/>
    <w:rsid w:val="006D7259"/>
    <w:rsid w:val="006D7EBC"/>
    <w:rsid w:val="006E132B"/>
    <w:rsid w:val="006E1CA0"/>
    <w:rsid w:val="006E2756"/>
    <w:rsid w:val="006E3BA6"/>
    <w:rsid w:val="006E4038"/>
    <w:rsid w:val="006E5196"/>
    <w:rsid w:val="006E571A"/>
    <w:rsid w:val="006E6597"/>
    <w:rsid w:val="006E65AE"/>
    <w:rsid w:val="006E6A95"/>
    <w:rsid w:val="006F0F58"/>
    <w:rsid w:val="006F42DC"/>
    <w:rsid w:val="006F4740"/>
    <w:rsid w:val="006F4958"/>
    <w:rsid w:val="006F585F"/>
    <w:rsid w:val="006F5ED9"/>
    <w:rsid w:val="006F612B"/>
    <w:rsid w:val="006F6DBA"/>
    <w:rsid w:val="007030A1"/>
    <w:rsid w:val="0070428A"/>
    <w:rsid w:val="00705B97"/>
    <w:rsid w:val="0070647D"/>
    <w:rsid w:val="00706B05"/>
    <w:rsid w:val="00707669"/>
    <w:rsid w:val="00710A11"/>
    <w:rsid w:val="00710FA5"/>
    <w:rsid w:val="0071116C"/>
    <w:rsid w:val="007136C1"/>
    <w:rsid w:val="00717186"/>
    <w:rsid w:val="00720464"/>
    <w:rsid w:val="007204CB"/>
    <w:rsid w:val="0072148B"/>
    <w:rsid w:val="00722944"/>
    <w:rsid w:val="00722B70"/>
    <w:rsid w:val="007233B3"/>
    <w:rsid w:val="00723F5C"/>
    <w:rsid w:val="00725E12"/>
    <w:rsid w:val="00726D12"/>
    <w:rsid w:val="00726ECA"/>
    <w:rsid w:val="00727630"/>
    <w:rsid w:val="00731D41"/>
    <w:rsid w:val="00736108"/>
    <w:rsid w:val="007372F4"/>
    <w:rsid w:val="00737814"/>
    <w:rsid w:val="00740064"/>
    <w:rsid w:val="00741849"/>
    <w:rsid w:val="00744617"/>
    <w:rsid w:val="00744682"/>
    <w:rsid w:val="00744B6E"/>
    <w:rsid w:val="00745257"/>
    <w:rsid w:val="00745E3D"/>
    <w:rsid w:val="00746CA1"/>
    <w:rsid w:val="00747DEC"/>
    <w:rsid w:val="00753EC9"/>
    <w:rsid w:val="00755EFD"/>
    <w:rsid w:val="00756E7B"/>
    <w:rsid w:val="00757328"/>
    <w:rsid w:val="00757C47"/>
    <w:rsid w:val="0076011F"/>
    <w:rsid w:val="007629E7"/>
    <w:rsid w:val="00763700"/>
    <w:rsid w:val="007644E7"/>
    <w:rsid w:val="00764C19"/>
    <w:rsid w:val="0076522A"/>
    <w:rsid w:val="007660AD"/>
    <w:rsid w:val="00767BE0"/>
    <w:rsid w:val="00770CA1"/>
    <w:rsid w:val="0077187F"/>
    <w:rsid w:val="0077290C"/>
    <w:rsid w:val="00773E83"/>
    <w:rsid w:val="00774EDF"/>
    <w:rsid w:val="00780415"/>
    <w:rsid w:val="00781796"/>
    <w:rsid w:val="007825FB"/>
    <w:rsid w:val="007840D7"/>
    <w:rsid w:val="00784BC9"/>
    <w:rsid w:val="00784D85"/>
    <w:rsid w:val="0078554B"/>
    <w:rsid w:val="00785563"/>
    <w:rsid w:val="00787B88"/>
    <w:rsid w:val="00787BD1"/>
    <w:rsid w:val="00790E4A"/>
    <w:rsid w:val="007916E4"/>
    <w:rsid w:val="00791E66"/>
    <w:rsid w:val="00792688"/>
    <w:rsid w:val="00792D71"/>
    <w:rsid w:val="00793694"/>
    <w:rsid w:val="00793AA1"/>
    <w:rsid w:val="00793B24"/>
    <w:rsid w:val="00793CF3"/>
    <w:rsid w:val="00793D51"/>
    <w:rsid w:val="00793E73"/>
    <w:rsid w:val="00794702"/>
    <w:rsid w:val="00795142"/>
    <w:rsid w:val="007955CA"/>
    <w:rsid w:val="00795D26"/>
    <w:rsid w:val="007972AF"/>
    <w:rsid w:val="007A027D"/>
    <w:rsid w:val="007A11E6"/>
    <w:rsid w:val="007A1CD8"/>
    <w:rsid w:val="007A21DD"/>
    <w:rsid w:val="007A2A03"/>
    <w:rsid w:val="007A3ADA"/>
    <w:rsid w:val="007A4A14"/>
    <w:rsid w:val="007A4E91"/>
    <w:rsid w:val="007A6679"/>
    <w:rsid w:val="007A6D60"/>
    <w:rsid w:val="007A71EF"/>
    <w:rsid w:val="007B020F"/>
    <w:rsid w:val="007B0CEA"/>
    <w:rsid w:val="007B1540"/>
    <w:rsid w:val="007B35E6"/>
    <w:rsid w:val="007B45E4"/>
    <w:rsid w:val="007B55F1"/>
    <w:rsid w:val="007B5E3A"/>
    <w:rsid w:val="007B5F78"/>
    <w:rsid w:val="007B6115"/>
    <w:rsid w:val="007C0583"/>
    <w:rsid w:val="007C53D9"/>
    <w:rsid w:val="007C735C"/>
    <w:rsid w:val="007C7719"/>
    <w:rsid w:val="007D0193"/>
    <w:rsid w:val="007D3510"/>
    <w:rsid w:val="007D5915"/>
    <w:rsid w:val="007D6389"/>
    <w:rsid w:val="007D6E37"/>
    <w:rsid w:val="007D7C62"/>
    <w:rsid w:val="007E2904"/>
    <w:rsid w:val="007E30AB"/>
    <w:rsid w:val="007E343B"/>
    <w:rsid w:val="007E348C"/>
    <w:rsid w:val="007E4444"/>
    <w:rsid w:val="007E5E00"/>
    <w:rsid w:val="007E5F95"/>
    <w:rsid w:val="007E75A9"/>
    <w:rsid w:val="007F0B9B"/>
    <w:rsid w:val="007F1B61"/>
    <w:rsid w:val="007F2997"/>
    <w:rsid w:val="007F3013"/>
    <w:rsid w:val="007F4033"/>
    <w:rsid w:val="007F4102"/>
    <w:rsid w:val="007F5BF2"/>
    <w:rsid w:val="007F5D93"/>
    <w:rsid w:val="007F7F3F"/>
    <w:rsid w:val="0080063B"/>
    <w:rsid w:val="00801288"/>
    <w:rsid w:val="0080215B"/>
    <w:rsid w:val="00805DB4"/>
    <w:rsid w:val="00812BF6"/>
    <w:rsid w:val="00813F7C"/>
    <w:rsid w:val="00815AD4"/>
    <w:rsid w:val="00817044"/>
    <w:rsid w:val="00817592"/>
    <w:rsid w:val="00817DC3"/>
    <w:rsid w:val="00817FCD"/>
    <w:rsid w:val="00820252"/>
    <w:rsid w:val="008234AF"/>
    <w:rsid w:val="00823FD6"/>
    <w:rsid w:val="0082432F"/>
    <w:rsid w:val="008248C3"/>
    <w:rsid w:val="008258F4"/>
    <w:rsid w:val="00826CC5"/>
    <w:rsid w:val="008277F7"/>
    <w:rsid w:val="008327DA"/>
    <w:rsid w:val="00832917"/>
    <w:rsid w:val="0084076C"/>
    <w:rsid w:val="0084186E"/>
    <w:rsid w:val="0084200D"/>
    <w:rsid w:val="00843CE2"/>
    <w:rsid w:val="0084493C"/>
    <w:rsid w:val="00846268"/>
    <w:rsid w:val="00851224"/>
    <w:rsid w:val="00851357"/>
    <w:rsid w:val="00852997"/>
    <w:rsid w:val="00856B29"/>
    <w:rsid w:val="00856B94"/>
    <w:rsid w:val="00857B70"/>
    <w:rsid w:val="0086011E"/>
    <w:rsid w:val="0086110B"/>
    <w:rsid w:val="00862A42"/>
    <w:rsid w:val="00863F15"/>
    <w:rsid w:val="00864C64"/>
    <w:rsid w:val="008710D8"/>
    <w:rsid w:val="00871488"/>
    <w:rsid w:val="00874E86"/>
    <w:rsid w:val="00877C4A"/>
    <w:rsid w:val="00880FC2"/>
    <w:rsid w:val="0088329C"/>
    <w:rsid w:val="00883324"/>
    <w:rsid w:val="00883723"/>
    <w:rsid w:val="0088494E"/>
    <w:rsid w:val="00885F26"/>
    <w:rsid w:val="008860D7"/>
    <w:rsid w:val="0088752F"/>
    <w:rsid w:val="008900AA"/>
    <w:rsid w:val="0089205D"/>
    <w:rsid w:val="008929A0"/>
    <w:rsid w:val="008932BB"/>
    <w:rsid w:val="0089476E"/>
    <w:rsid w:val="008947AD"/>
    <w:rsid w:val="00894AF0"/>
    <w:rsid w:val="00894FAD"/>
    <w:rsid w:val="008965AA"/>
    <w:rsid w:val="008A1CE7"/>
    <w:rsid w:val="008A1D4E"/>
    <w:rsid w:val="008A5330"/>
    <w:rsid w:val="008A56A2"/>
    <w:rsid w:val="008B07A2"/>
    <w:rsid w:val="008B22B0"/>
    <w:rsid w:val="008B2758"/>
    <w:rsid w:val="008B4258"/>
    <w:rsid w:val="008B4899"/>
    <w:rsid w:val="008B4F55"/>
    <w:rsid w:val="008B595B"/>
    <w:rsid w:val="008B62DE"/>
    <w:rsid w:val="008B63E9"/>
    <w:rsid w:val="008B685A"/>
    <w:rsid w:val="008B70E6"/>
    <w:rsid w:val="008B7242"/>
    <w:rsid w:val="008B7642"/>
    <w:rsid w:val="008C05AD"/>
    <w:rsid w:val="008C16F0"/>
    <w:rsid w:val="008C2389"/>
    <w:rsid w:val="008C4D12"/>
    <w:rsid w:val="008C51D9"/>
    <w:rsid w:val="008C6DCE"/>
    <w:rsid w:val="008C76D7"/>
    <w:rsid w:val="008D106C"/>
    <w:rsid w:val="008D1405"/>
    <w:rsid w:val="008D196B"/>
    <w:rsid w:val="008D2A12"/>
    <w:rsid w:val="008D3389"/>
    <w:rsid w:val="008D4811"/>
    <w:rsid w:val="008D55FF"/>
    <w:rsid w:val="008E06D8"/>
    <w:rsid w:val="008E1099"/>
    <w:rsid w:val="008E4D2C"/>
    <w:rsid w:val="008E4EBB"/>
    <w:rsid w:val="008E526F"/>
    <w:rsid w:val="008E5C9B"/>
    <w:rsid w:val="008F147F"/>
    <w:rsid w:val="008F175C"/>
    <w:rsid w:val="008F17D2"/>
    <w:rsid w:val="008F1BBA"/>
    <w:rsid w:val="008F20F0"/>
    <w:rsid w:val="008F23DC"/>
    <w:rsid w:val="008F3787"/>
    <w:rsid w:val="008F39F2"/>
    <w:rsid w:val="008F42D3"/>
    <w:rsid w:val="008F4380"/>
    <w:rsid w:val="008F4BEE"/>
    <w:rsid w:val="008F5AD7"/>
    <w:rsid w:val="008F7231"/>
    <w:rsid w:val="008F7D7C"/>
    <w:rsid w:val="00900BC8"/>
    <w:rsid w:val="00900EE6"/>
    <w:rsid w:val="0090187A"/>
    <w:rsid w:val="00902B62"/>
    <w:rsid w:val="00903391"/>
    <w:rsid w:val="00905851"/>
    <w:rsid w:val="00905925"/>
    <w:rsid w:val="009059C5"/>
    <w:rsid w:val="009061AA"/>
    <w:rsid w:val="00906C6C"/>
    <w:rsid w:val="0091018B"/>
    <w:rsid w:val="0091252C"/>
    <w:rsid w:val="00912561"/>
    <w:rsid w:val="00915D88"/>
    <w:rsid w:val="00916226"/>
    <w:rsid w:val="00916D08"/>
    <w:rsid w:val="00917622"/>
    <w:rsid w:val="00921331"/>
    <w:rsid w:val="00921DC4"/>
    <w:rsid w:val="00922365"/>
    <w:rsid w:val="009227A5"/>
    <w:rsid w:val="00922CDA"/>
    <w:rsid w:val="00923DFF"/>
    <w:rsid w:val="00925046"/>
    <w:rsid w:val="00926EDA"/>
    <w:rsid w:val="00927DB4"/>
    <w:rsid w:val="009312E0"/>
    <w:rsid w:val="00931F6D"/>
    <w:rsid w:val="0093243C"/>
    <w:rsid w:val="00932621"/>
    <w:rsid w:val="009333A3"/>
    <w:rsid w:val="009335E0"/>
    <w:rsid w:val="009343CA"/>
    <w:rsid w:val="00936046"/>
    <w:rsid w:val="009375C1"/>
    <w:rsid w:val="0094204C"/>
    <w:rsid w:val="00943589"/>
    <w:rsid w:val="00943B3B"/>
    <w:rsid w:val="0094410D"/>
    <w:rsid w:val="009441E0"/>
    <w:rsid w:val="00946DE6"/>
    <w:rsid w:val="009476DF"/>
    <w:rsid w:val="00947ED7"/>
    <w:rsid w:val="0095043C"/>
    <w:rsid w:val="00950F6E"/>
    <w:rsid w:val="0095173D"/>
    <w:rsid w:val="0095249A"/>
    <w:rsid w:val="009541C8"/>
    <w:rsid w:val="0095450B"/>
    <w:rsid w:val="00954ADE"/>
    <w:rsid w:val="0095772B"/>
    <w:rsid w:val="009609B6"/>
    <w:rsid w:val="00961542"/>
    <w:rsid w:val="009621E7"/>
    <w:rsid w:val="00965950"/>
    <w:rsid w:val="00967E5C"/>
    <w:rsid w:val="009710FE"/>
    <w:rsid w:val="00972D65"/>
    <w:rsid w:val="00972EEF"/>
    <w:rsid w:val="00974646"/>
    <w:rsid w:val="009756EF"/>
    <w:rsid w:val="00981E35"/>
    <w:rsid w:val="00990094"/>
    <w:rsid w:val="00992D59"/>
    <w:rsid w:val="00993783"/>
    <w:rsid w:val="00993E1C"/>
    <w:rsid w:val="00994E36"/>
    <w:rsid w:val="009A00A3"/>
    <w:rsid w:val="009A0DA9"/>
    <w:rsid w:val="009A1404"/>
    <w:rsid w:val="009A2EA5"/>
    <w:rsid w:val="009A37FF"/>
    <w:rsid w:val="009A4E23"/>
    <w:rsid w:val="009A719A"/>
    <w:rsid w:val="009A73D9"/>
    <w:rsid w:val="009A7FD0"/>
    <w:rsid w:val="009B16DF"/>
    <w:rsid w:val="009B348A"/>
    <w:rsid w:val="009B4D08"/>
    <w:rsid w:val="009B606A"/>
    <w:rsid w:val="009B6980"/>
    <w:rsid w:val="009B69DA"/>
    <w:rsid w:val="009C272F"/>
    <w:rsid w:val="009C2A67"/>
    <w:rsid w:val="009C41F4"/>
    <w:rsid w:val="009C46AE"/>
    <w:rsid w:val="009C4A48"/>
    <w:rsid w:val="009C4E40"/>
    <w:rsid w:val="009C64DC"/>
    <w:rsid w:val="009C7AF7"/>
    <w:rsid w:val="009C7C60"/>
    <w:rsid w:val="009C7E30"/>
    <w:rsid w:val="009D0195"/>
    <w:rsid w:val="009D0585"/>
    <w:rsid w:val="009D40B6"/>
    <w:rsid w:val="009D40CA"/>
    <w:rsid w:val="009D49C3"/>
    <w:rsid w:val="009D4F34"/>
    <w:rsid w:val="009D61AB"/>
    <w:rsid w:val="009D69CB"/>
    <w:rsid w:val="009D7DE7"/>
    <w:rsid w:val="009D7F54"/>
    <w:rsid w:val="009E0D53"/>
    <w:rsid w:val="009E183C"/>
    <w:rsid w:val="009E3DE0"/>
    <w:rsid w:val="009E444B"/>
    <w:rsid w:val="009E5847"/>
    <w:rsid w:val="009E7F99"/>
    <w:rsid w:val="009F05F0"/>
    <w:rsid w:val="009F0804"/>
    <w:rsid w:val="009F0C2D"/>
    <w:rsid w:val="009F1105"/>
    <w:rsid w:val="009F276E"/>
    <w:rsid w:val="009F27F7"/>
    <w:rsid w:val="009F36E4"/>
    <w:rsid w:val="009F4171"/>
    <w:rsid w:val="009F60EF"/>
    <w:rsid w:val="009F7A0D"/>
    <w:rsid w:val="00A000C2"/>
    <w:rsid w:val="00A00122"/>
    <w:rsid w:val="00A006D7"/>
    <w:rsid w:val="00A0163A"/>
    <w:rsid w:val="00A0586D"/>
    <w:rsid w:val="00A062EF"/>
    <w:rsid w:val="00A06FD6"/>
    <w:rsid w:val="00A07AE8"/>
    <w:rsid w:val="00A07BCE"/>
    <w:rsid w:val="00A111B0"/>
    <w:rsid w:val="00A12382"/>
    <w:rsid w:val="00A143DD"/>
    <w:rsid w:val="00A150AA"/>
    <w:rsid w:val="00A15267"/>
    <w:rsid w:val="00A16FE1"/>
    <w:rsid w:val="00A17C4B"/>
    <w:rsid w:val="00A21ABC"/>
    <w:rsid w:val="00A21ED9"/>
    <w:rsid w:val="00A2278E"/>
    <w:rsid w:val="00A255A8"/>
    <w:rsid w:val="00A26556"/>
    <w:rsid w:val="00A27E37"/>
    <w:rsid w:val="00A306CE"/>
    <w:rsid w:val="00A30DB8"/>
    <w:rsid w:val="00A31D95"/>
    <w:rsid w:val="00A3216A"/>
    <w:rsid w:val="00A32BE5"/>
    <w:rsid w:val="00A41254"/>
    <w:rsid w:val="00A41B5A"/>
    <w:rsid w:val="00A42327"/>
    <w:rsid w:val="00A42737"/>
    <w:rsid w:val="00A42FBD"/>
    <w:rsid w:val="00A43A3E"/>
    <w:rsid w:val="00A50127"/>
    <w:rsid w:val="00A5060E"/>
    <w:rsid w:val="00A53CC5"/>
    <w:rsid w:val="00A54F2D"/>
    <w:rsid w:val="00A55271"/>
    <w:rsid w:val="00A56862"/>
    <w:rsid w:val="00A574CB"/>
    <w:rsid w:val="00A6034E"/>
    <w:rsid w:val="00A60FB2"/>
    <w:rsid w:val="00A61CA5"/>
    <w:rsid w:val="00A61DD1"/>
    <w:rsid w:val="00A62AF9"/>
    <w:rsid w:val="00A62D3C"/>
    <w:rsid w:val="00A62F79"/>
    <w:rsid w:val="00A66852"/>
    <w:rsid w:val="00A67FF2"/>
    <w:rsid w:val="00A721A3"/>
    <w:rsid w:val="00A733C2"/>
    <w:rsid w:val="00A76634"/>
    <w:rsid w:val="00A76CDB"/>
    <w:rsid w:val="00A770F5"/>
    <w:rsid w:val="00A775F0"/>
    <w:rsid w:val="00A80449"/>
    <w:rsid w:val="00A804B1"/>
    <w:rsid w:val="00A80B98"/>
    <w:rsid w:val="00A81BDF"/>
    <w:rsid w:val="00A835D4"/>
    <w:rsid w:val="00A87933"/>
    <w:rsid w:val="00A905A4"/>
    <w:rsid w:val="00A91E73"/>
    <w:rsid w:val="00A91F4E"/>
    <w:rsid w:val="00A929A6"/>
    <w:rsid w:val="00A9312A"/>
    <w:rsid w:val="00A93D16"/>
    <w:rsid w:val="00A946AD"/>
    <w:rsid w:val="00A95126"/>
    <w:rsid w:val="00A95824"/>
    <w:rsid w:val="00A9683D"/>
    <w:rsid w:val="00A96F9D"/>
    <w:rsid w:val="00A97F38"/>
    <w:rsid w:val="00AA302B"/>
    <w:rsid w:val="00AA3EAD"/>
    <w:rsid w:val="00AA474B"/>
    <w:rsid w:val="00AA654D"/>
    <w:rsid w:val="00AA7DA8"/>
    <w:rsid w:val="00AB0E0A"/>
    <w:rsid w:val="00AB3AF5"/>
    <w:rsid w:val="00AB511B"/>
    <w:rsid w:val="00AB5616"/>
    <w:rsid w:val="00AB60A4"/>
    <w:rsid w:val="00AB689C"/>
    <w:rsid w:val="00AB6CCD"/>
    <w:rsid w:val="00AB7A69"/>
    <w:rsid w:val="00AC17C3"/>
    <w:rsid w:val="00AC32F6"/>
    <w:rsid w:val="00AC40A0"/>
    <w:rsid w:val="00AC4C77"/>
    <w:rsid w:val="00AD05BE"/>
    <w:rsid w:val="00AD0FDB"/>
    <w:rsid w:val="00AD5496"/>
    <w:rsid w:val="00AD5880"/>
    <w:rsid w:val="00AD5959"/>
    <w:rsid w:val="00AD699D"/>
    <w:rsid w:val="00AE36B2"/>
    <w:rsid w:val="00AE3729"/>
    <w:rsid w:val="00AE50AD"/>
    <w:rsid w:val="00AE7D0F"/>
    <w:rsid w:val="00AF1125"/>
    <w:rsid w:val="00AF2FF0"/>
    <w:rsid w:val="00AF44AB"/>
    <w:rsid w:val="00AF7045"/>
    <w:rsid w:val="00B002CE"/>
    <w:rsid w:val="00B00825"/>
    <w:rsid w:val="00B015F4"/>
    <w:rsid w:val="00B031C4"/>
    <w:rsid w:val="00B0395A"/>
    <w:rsid w:val="00B04BDA"/>
    <w:rsid w:val="00B05B18"/>
    <w:rsid w:val="00B05C2B"/>
    <w:rsid w:val="00B05D76"/>
    <w:rsid w:val="00B07680"/>
    <w:rsid w:val="00B07F88"/>
    <w:rsid w:val="00B122D5"/>
    <w:rsid w:val="00B129F0"/>
    <w:rsid w:val="00B14A45"/>
    <w:rsid w:val="00B16471"/>
    <w:rsid w:val="00B20591"/>
    <w:rsid w:val="00B22FB2"/>
    <w:rsid w:val="00B240DF"/>
    <w:rsid w:val="00B24198"/>
    <w:rsid w:val="00B26308"/>
    <w:rsid w:val="00B266E0"/>
    <w:rsid w:val="00B26E1D"/>
    <w:rsid w:val="00B27C42"/>
    <w:rsid w:val="00B337D2"/>
    <w:rsid w:val="00B33B3D"/>
    <w:rsid w:val="00B33BC3"/>
    <w:rsid w:val="00B3495C"/>
    <w:rsid w:val="00B37058"/>
    <w:rsid w:val="00B37A67"/>
    <w:rsid w:val="00B4176B"/>
    <w:rsid w:val="00B41C4A"/>
    <w:rsid w:val="00B42A9A"/>
    <w:rsid w:val="00B43B51"/>
    <w:rsid w:val="00B447F9"/>
    <w:rsid w:val="00B46030"/>
    <w:rsid w:val="00B4639C"/>
    <w:rsid w:val="00B46440"/>
    <w:rsid w:val="00B50B3B"/>
    <w:rsid w:val="00B50D1D"/>
    <w:rsid w:val="00B51526"/>
    <w:rsid w:val="00B554A6"/>
    <w:rsid w:val="00B55C18"/>
    <w:rsid w:val="00B56DB3"/>
    <w:rsid w:val="00B605C4"/>
    <w:rsid w:val="00B60883"/>
    <w:rsid w:val="00B62C4D"/>
    <w:rsid w:val="00B63221"/>
    <w:rsid w:val="00B6365C"/>
    <w:rsid w:val="00B719CC"/>
    <w:rsid w:val="00B731ED"/>
    <w:rsid w:val="00B732C7"/>
    <w:rsid w:val="00B741F8"/>
    <w:rsid w:val="00B7655F"/>
    <w:rsid w:val="00B766B1"/>
    <w:rsid w:val="00B77ED4"/>
    <w:rsid w:val="00B80AA3"/>
    <w:rsid w:val="00B81A4B"/>
    <w:rsid w:val="00B81A55"/>
    <w:rsid w:val="00B82B81"/>
    <w:rsid w:val="00B83524"/>
    <w:rsid w:val="00B85732"/>
    <w:rsid w:val="00B85970"/>
    <w:rsid w:val="00B87331"/>
    <w:rsid w:val="00B9058E"/>
    <w:rsid w:val="00B919B1"/>
    <w:rsid w:val="00B91C24"/>
    <w:rsid w:val="00B9257D"/>
    <w:rsid w:val="00B928D8"/>
    <w:rsid w:val="00B93A65"/>
    <w:rsid w:val="00B94D2D"/>
    <w:rsid w:val="00B95DF4"/>
    <w:rsid w:val="00B9699F"/>
    <w:rsid w:val="00BA0FC4"/>
    <w:rsid w:val="00BA21EB"/>
    <w:rsid w:val="00BA260D"/>
    <w:rsid w:val="00BA270E"/>
    <w:rsid w:val="00BA63B4"/>
    <w:rsid w:val="00BA7233"/>
    <w:rsid w:val="00BA7FF4"/>
    <w:rsid w:val="00BB0114"/>
    <w:rsid w:val="00BB04CF"/>
    <w:rsid w:val="00BB2BBF"/>
    <w:rsid w:val="00BB2F4E"/>
    <w:rsid w:val="00BB33D1"/>
    <w:rsid w:val="00BB396B"/>
    <w:rsid w:val="00BB4264"/>
    <w:rsid w:val="00BB45F5"/>
    <w:rsid w:val="00BB4D1A"/>
    <w:rsid w:val="00BB51AA"/>
    <w:rsid w:val="00BB62B1"/>
    <w:rsid w:val="00BC2504"/>
    <w:rsid w:val="00BC2CFF"/>
    <w:rsid w:val="00BC2ECE"/>
    <w:rsid w:val="00BC3588"/>
    <w:rsid w:val="00BC7329"/>
    <w:rsid w:val="00BD025B"/>
    <w:rsid w:val="00BD04F6"/>
    <w:rsid w:val="00BD1A1E"/>
    <w:rsid w:val="00BD1CFA"/>
    <w:rsid w:val="00BD25D2"/>
    <w:rsid w:val="00BD26CE"/>
    <w:rsid w:val="00BD2C4F"/>
    <w:rsid w:val="00BD2E2E"/>
    <w:rsid w:val="00BD2EC6"/>
    <w:rsid w:val="00BD2EDC"/>
    <w:rsid w:val="00BD30F1"/>
    <w:rsid w:val="00BD44D8"/>
    <w:rsid w:val="00BD4860"/>
    <w:rsid w:val="00BD487E"/>
    <w:rsid w:val="00BD4A8D"/>
    <w:rsid w:val="00BD4C5C"/>
    <w:rsid w:val="00BD5ADE"/>
    <w:rsid w:val="00BD6094"/>
    <w:rsid w:val="00BD66C9"/>
    <w:rsid w:val="00BE084A"/>
    <w:rsid w:val="00BE2BFB"/>
    <w:rsid w:val="00BE3112"/>
    <w:rsid w:val="00BE3540"/>
    <w:rsid w:val="00BE3E6E"/>
    <w:rsid w:val="00BE3E84"/>
    <w:rsid w:val="00BE3EA7"/>
    <w:rsid w:val="00BE49AC"/>
    <w:rsid w:val="00BE4A5F"/>
    <w:rsid w:val="00BE7A66"/>
    <w:rsid w:val="00BF0156"/>
    <w:rsid w:val="00BF2271"/>
    <w:rsid w:val="00BF2CA6"/>
    <w:rsid w:val="00BF3085"/>
    <w:rsid w:val="00BF6072"/>
    <w:rsid w:val="00C00933"/>
    <w:rsid w:val="00C0192B"/>
    <w:rsid w:val="00C02C62"/>
    <w:rsid w:val="00C04149"/>
    <w:rsid w:val="00C04BF6"/>
    <w:rsid w:val="00C068F8"/>
    <w:rsid w:val="00C069DB"/>
    <w:rsid w:val="00C102CD"/>
    <w:rsid w:val="00C10A90"/>
    <w:rsid w:val="00C110EE"/>
    <w:rsid w:val="00C115B5"/>
    <w:rsid w:val="00C11F04"/>
    <w:rsid w:val="00C123F9"/>
    <w:rsid w:val="00C146FE"/>
    <w:rsid w:val="00C14D45"/>
    <w:rsid w:val="00C15990"/>
    <w:rsid w:val="00C15A02"/>
    <w:rsid w:val="00C15F4C"/>
    <w:rsid w:val="00C17F00"/>
    <w:rsid w:val="00C2023F"/>
    <w:rsid w:val="00C229EC"/>
    <w:rsid w:val="00C23C9A"/>
    <w:rsid w:val="00C25B8A"/>
    <w:rsid w:val="00C26216"/>
    <w:rsid w:val="00C275B5"/>
    <w:rsid w:val="00C278FD"/>
    <w:rsid w:val="00C308C8"/>
    <w:rsid w:val="00C3094C"/>
    <w:rsid w:val="00C33EDE"/>
    <w:rsid w:val="00C33F55"/>
    <w:rsid w:val="00C34728"/>
    <w:rsid w:val="00C35239"/>
    <w:rsid w:val="00C37F00"/>
    <w:rsid w:val="00C404D4"/>
    <w:rsid w:val="00C4225F"/>
    <w:rsid w:val="00C430D6"/>
    <w:rsid w:val="00C43342"/>
    <w:rsid w:val="00C4452C"/>
    <w:rsid w:val="00C50F0E"/>
    <w:rsid w:val="00C54613"/>
    <w:rsid w:val="00C60AA6"/>
    <w:rsid w:val="00C611C4"/>
    <w:rsid w:val="00C617C0"/>
    <w:rsid w:val="00C627CD"/>
    <w:rsid w:val="00C64006"/>
    <w:rsid w:val="00C64D1E"/>
    <w:rsid w:val="00C655ED"/>
    <w:rsid w:val="00C66FF9"/>
    <w:rsid w:val="00C71FF5"/>
    <w:rsid w:val="00C72F5F"/>
    <w:rsid w:val="00C735C1"/>
    <w:rsid w:val="00C75213"/>
    <w:rsid w:val="00C7603D"/>
    <w:rsid w:val="00C80964"/>
    <w:rsid w:val="00C819DF"/>
    <w:rsid w:val="00C83FFF"/>
    <w:rsid w:val="00C84EAA"/>
    <w:rsid w:val="00C8516A"/>
    <w:rsid w:val="00C9372C"/>
    <w:rsid w:val="00C938B2"/>
    <w:rsid w:val="00C943F2"/>
    <w:rsid w:val="00C95B38"/>
    <w:rsid w:val="00C961B1"/>
    <w:rsid w:val="00C966D9"/>
    <w:rsid w:val="00C9778C"/>
    <w:rsid w:val="00CA0155"/>
    <w:rsid w:val="00CA3E0B"/>
    <w:rsid w:val="00CA52C5"/>
    <w:rsid w:val="00CA5387"/>
    <w:rsid w:val="00CA6210"/>
    <w:rsid w:val="00CB1AE4"/>
    <w:rsid w:val="00CB2156"/>
    <w:rsid w:val="00CB278B"/>
    <w:rsid w:val="00CB443C"/>
    <w:rsid w:val="00CB533C"/>
    <w:rsid w:val="00CB60CE"/>
    <w:rsid w:val="00CB6261"/>
    <w:rsid w:val="00CB64ED"/>
    <w:rsid w:val="00CB6D62"/>
    <w:rsid w:val="00CC09AD"/>
    <w:rsid w:val="00CC1307"/>
    <w:rsid w:val="00CC14CD"/>
    <w:rsid w:val="00CC1676"/>
    <w:rsid w:val="00CC1FD1"/>
    <w:rsid w:val="00CC2559"/>
    <w:rsid w:val="00CC2654"/>
    <w:rsid w:val="00CC36D9"/>
    <w:rsid w:val="00CC39D1"/>
    <w:rsid w:val="00CC3ACA"/>
    <w:rsid w:val="00CC3D1A"/>
    <w:rsid w:val="00CC4B4E"/>
    <w:rsid w:val="00CC54B6"/>
    <w:rsid w:val="00CC5CB6"/>
    <w:rsid w:val="00CC5F9D"/>
    <w:rsid w:val="00CC7009"/>
    <w:rsid w:val="00CD067D"/>
    <w:rsid w:val="00CD19F3"/>
    <w:rsid w:val="00CD1E70"/>
    <w:rsid w:val="00CD2273"/>
    <w:rsid w:val="00CD2630"/>
    <w:rsid w:val="00CD292D"/>
    <w:rsid w:val="00CD2D47"/>
    <w:rsid w:val="00CD66E5"/>
    <w:rsid w:val="00CD675D"/>
    <w:rsid w:val="00CD771E"/>
    <w:rsid w:val="00CD77F2"/>
    <w:rsid w:val="00CD7847"/>
    <w:rsid w:val="00CE0230"/>
    <w:rsid w:val="00CE0F00"/>
    <w:rsid w:val="00CE185B"/>
    <w:rsid w:val="00CE2C7B"/>
    <w:rsid w:val="00CE3442"/>
    <w:rsid w:val="00CE3A14"/>
    <w:rsid w:val="00CE5ABF"/>
    <w:rsid w:val="00CE6652"/>
    <w:rsid w:val="00CE6C12"/>
    <w:rsid w:val="00CE76E3"/>
    <w:rsid w:val="00CE7D10"/>
    <w:rsid w:val="00CF155D"/>
    <w:rsid w:val="00CF3721"/>
    <w:rsid w:val="00CF3A71"/>
    <w:rsid w:val="00CF3ED9"/>
    <w:rsid w:val="00CF449D"/>
    <w:rsid w:val="00CF5CAE"/>
    <w:rsid w:val="00CF5E84"/>
    <w:rsid w:val="00D0173B"/>
    <w:rsid w:val="00D03372"/>
    <w:rsid w:val="00D05760"/>
    <w:rsid w:val="00D0585C"/>
    <w:rsid w:val="00D05BF9"/>
    <w:rsid w:val="00D0600B"/>
    <w:rsid w:val="00D1152F"/>
    <w:rsid w:val="00D11943"/>
    <w:rsid w:val="00D120A9"/>
    <w:rsid w:val="00D1213A"/>
    <w:rsid w:val="00D145B7"/>
    <w:rsid w:val="00D17C03"/>
    <w:rsid w:val="00D20437"/>
    <w:rsid w:val="00D20782"/>
    <w:rsid w:val="00D2109B"/>
    <w:rsid w:val="00D21533"/>
    <w:rsid w:val="00D227AE"/>
    <w:rsid w:val="00D24722"/>
    <w:rsid w:val="00D31606"/>
    <w:rsid w:val="00D31AE7"/>
    <w:rsid w:val="00D3321B"/>
    <w:rsid w:val="00D334C5"/>
    <w:rsid w:val="00D3352F"/>
    <w:rsid w:val="00D33B52"/>
    <w:rsid w:val="00D33F97"/>
    <w:rsid w:val="00D37584"/>
    <w:rsid w:val="00D37D42"/>
    <w:rsid w:val="00D40551"/>
    <w:rsid w:val="00D41DEA"/>
    <w:rsid w:val="00D42E9B"/>
    <w:rsid w:val="00D43D25"/>
    <w:rsid w:val="00D45B9D"/>
    <w:rsid w:val="00D4763A"/>
    <w:rsid w:val="00D51BB8"/>
    <w:rsid w:val="00D51C37"/>
    <w:rsid w:val="00D5242B"/>
    <w:rsid w:val="00D55017"/>
    <w:rsid w:val="00D55172"/>
    <w:rsid w:val="00D55512"/>
    <w:rsid w:val="00D56448"/>
    <w:rsid w:val="00D6035C"/>
    <w:rsid w:val="00D62B25"/>
    <w:rsid w:val="00D62D01"/>
    <w:rsid w:val="00D631A1"/>
    <w:rsid w:val="00D631EA"/>
    <w:rsid w:val="00D63D5F"/>
    <w:rsid w:val="00D63DA7"/>
    <w:rsid w:val="00D64C60"/>
    <w:rsid w:val="00D669AD"/>
    <w:rsid w:val="00D66ADE"/>
    <w:rsid w:val="00D710A7"/>
    <w:rsid w:val="00D7134E"/>
    <w:rsid w:val="00D732A9"/>
    <w:rsid w:val="00D73AE8"/>
    <w:rsid w:val="00D75ADF"/>
    <w:rsid w:val="00D77556"/>
    <w:rsid w:val="00D8363A"/>
    <w:rsid w:val="00D86072"/>
    <w:rsid w:val="00D8669D"/>
    <w:rsid w:val="00D90A8F"/>
    <w:rsid w:val="00D9106E"/>
    <w:rsid w:val="00D91127"/>
    <w:rsid w:val="00D91B43"/>
    <w:rsid w:val="00D92160"/>
    <w:rsid w:val="00D93F9E"/>
    <w:rsid w:val="00D94DE1"/>
    <w:rsid w:val="00D96326"/>
    <w:rsid w:val="00D96B71"/>
    <w:rsid w:val="00DA12CF"/>
    <w:rsid w:val="00DA4621"/>
    <w:rsid w:val="00DA4AE7"/>
    <w:rsid w:val="00DA6427"/>
    <w:rsid w:val="00DA65C0"/>
    <w:rsid w:val="00DA664C"/>
    <w:rsid w:val="00DA76E7"/>
    <w:rsid w:val="00DA7969"/>
    <w:rsid w:val="00DA7AFB"/>
    <w:rsid w:val="00DA7C0E"/>
    <w:rsid w:val="00DB06AA"/>
    <w:rsid w:val="00DB227E"/>
    <w:rsid w:val="00DB6504"/>
    <w:rsid w:val="00DB6D46"/>
    <w:rsid w:val="00DB7F63"/>
    <w:rsid w:val="00DC171D"/>
    <w:rsid w:val="00DC2BDB"/>
    <w:rsid w:val="00DC364C"/>
    <w:rsid w:val="00DC3E6A"/>
    <w:rsid w:val="00DC4F63"/>
    <w:rsid w:val="00DC5227"/>
    <w:rsid w:val="00DC7463"/>
    <w:rsid w:val="00DC7A2E"/>
    <w:rsid w:val="00DD065C"/>
    <w:rsid w:val="00DD0E92"/>
    <w:rsid w:val="00DD19AC"/>
    <w:rsid w:val="00DD1A16"/>
    <w:rsid w:val="00DD3020"/>
    <w:rsid w:val="00DD3CAF"/>
    <w:rsid w:val="00DD56CE"/>
    <w:rsid w:val="00DD72B6"/>
    <w:rsid w:val="00DD7B49"/>
    <w:rsid w:val="00DE1656"/>
    <w:rsid w:val="00DE21DB"/>
    <w:rsid w:val="00DE284B"/>
    <w:rsid w:val="00DE2916"/>
    <w:rsid w:val="00DE4BA0"/>
    <w:rsid w:val="00DE7DC0"/>
    <w:rsid w:val="00DF0EA6"/>
    <w:rsid w:val="00DF2DBB"/>
    <w:rsid w:val="00DF3556"/>
    <w:rsid w:val="00DF3B52"/>
    <w:rsid w:val="00DF3C29"/>
    <w:rsid w:val="00DF44D2"/>
    <w:rsid w:val="00DF459E"/>
    <w:rsid w:val="00DF4A81"/>
    <w:rsid w:val="00DF69DA"/>
    <w:rsid w:val="00DF7477"/>
    <w:rsid w:val="00E0029D"/>
    <w:rsid w:val="00E01B80"/>
    <w:rsid w:val="00E02BEC"/>
    <w:rsid w:val="00E03790"/>
    <w:rsid w:val="00E03E3B"/>
    <w:rsid w:val="00E04215"/>
    <w:rsid w:val="00E049E8"/>
    <w:rsid w:val="00E0588E"/>
    <w:rsid w:val="00E068E2"/>
    <w:rsid w:val="00E06B48"/>
    <w:rsid w:val="00E075BC"/>
    <w:rsid w:val="00E07A9A"/>
    <w:rsid w:val="00E07E5F"/>
    <w:rsid w:val="00E11799"/>
    <w:rsid w:val="00E11E0C"/>
    <w:rsid w:val="00E12B42"/>
    <w:rsid w:val="00E136F3"/>
    <w:rsid w:val="00E142AE"/>
    <w:rsid w:val="00E143C5"/>
    <w:rsid w:val="00E143D5"/>
    <w:rsid w:val="00E1502A"/>
    <w:rsid w:val="00E16732"/>
    <w:rsid w:val="00E17451"/>
    <w:rsid w:val="00E206B0"/>
    <w:rsid w:val="00E21D9C"/>
    <w:rsid w:val="00E23E5F"/>
    <w:rsid w:val="00E24902"/>
    <w:rsid w:val="00E2498E"/>
    <w:rsid w:val="00E2692E"/>
    <w:rsid w:val="00E30479"/>
    <w:rsid w:val="00E3335F"/>
    <w:rsid w:val="00E411B1"/>
    <w:rsid w:val="00E41BC4"/>
    <w:rsid w:val="00E422BC"/>
    <w:rsid w:val="00E473B2"/>
    <w:rsid w:val="00E50D1D"/>
    <w:rsid w:val="00E51036"/>
    <w:rsid w:val="00E51130"/>
    <w:rsid w:val="00E51FF0"/>
    <w:rsid w:val="00E5399D"/>
    <w:rsid w:val="00E5422B"/>
    <w:rsid w:val="00E55781"/>
    <w:rsid w:val="00E56161"/>
    <w:rsid w:val="00E56BCA"/>
    <w:rsid w:val="00E5741F"/>
    <w:rsid w:val="00E57DE4"/>
    <w:rsid w:val="00E61E90"/>
    <w:rsid w:val="00E61F3A"/>
    <w:rsid w:val="00E6245A"/>
    <w:rsid w:val="00E62DAA"/>
    <w:rsid w:val="00E62E55"/>
    <w:rsid w:val="00E661A6"/>
    <w:rsid w:val="00E66701"/>
    <w:rsid w:val="00E67917"/>
    <w:rsid w:val="00E7099F"/>
    <w:rsid w:val="00E70A49"/>
    <w:rsid w:val="00E72556"/>
    <w:rsid w:val="00E72F19"/>
    <w:rsid w:val="00E73565"/>
    <w:rsid w:val="00E73B10"/>
    <w:rsid w:val="00E75DA1"/>
    <w:rsid w:val="00E75F2D"/>
    <w:rsid w:val="00E768CA"/>
    <w:rsid w:val="00E8153D"/>
    <w:rsid w:val="00E81555"/>
    <w:rsid w:val="00E81713"/>
    <w:rsid w:val="00E82F37"/>
    <w:rsid w:val="00E835F2"/>
    <w:rsid w:val="00E85376"/>
    <w:rsid w:val="00E853D0"/>
    <w:rsid w:val="00E86AEC"/>
    <w:rsid w:val="00E86CFC"/>
    <w:rsid w:val="00E871BE"/>
    <w:rsid w:val="00E87DDE"/>
    <w:rsid w:val="00E937B3"/>
    <w:rsid w:val="00E96924"/>
    <w:rsid w:val="00E97065"/>
    <w:rsid w:val="00E97110"/>
    <w:rsid w:val="00E97834"/>
    <w:rsid w:val="00EA2598"/>
    <w:rsid w:val="00EA3101"/>
    <w:rsid w:val="00EA3E3E"/>
    <w:rsid w:val="00EA4503"/>
    <w:rsid w:val="00EA4A48"/>
    <w:rsid w:val="00EA4DDC"/>
    <w:rsid w:val="00EA5575"/>
    <w:rsid w:val="00EB2C4A"/>
    <w:rsid w:val="00EB31C8"/>
    <w:rsid w:val="00EB4AD1"/>
    <w:rsid w:val="00EB533C"/>
    <w:rsid w:val="00EB7F2E"/>
    <w:rsid w:val="00EC0871"/>
    <w:rsid w:val="00EC346E"/>
    <w:rsid w:val="00EC3E02"/>
    <w:rsid w:val="00EC4CEA"/>
    <w:rsid w:val="00EC6B19"/>
    <w:rsid w:val="00EC6E7F"/>
    <w:rsid w:val="00ED354C"/>
    <w:rsid w:val="00ED7200"/>
    <w:rsid w:val="00ED73A4"/>
    <w:rsid w:val="00ED7909"/>
    <w:rsid w:val="00EE1909"/>
    <w:rsid w:val="00EE1F15"/>
    <w:rsid w:val="00EE3334"/>
    <w:rsid w:val="00EE3F02"/>
    <w:rsid w:val="00EF41CE"/>
    <w:rsid w:val="00EF43BB"/>
    <w:rsid w:val="00EF54AC"/>
    <w:rsid w:val="00EF5A70"/>
    <w:rsid w:val="00EF5AB4"/>
    <w:rsid w:val="00EF706A"/>
    <w:rsid w:val="00F00524"/>
    <w:rsid w:val="00F0094F"/>
    <w:rsid w:val="00F01714"/>
    <w:rsid w:val="00F05A3F"/>
    <w:rsid w:val="00F06826"/>
    <w:rsid w:val="00F07143"/>
    <w:rsid w:val="00F07298"/>
    <w:rsid w:val="00F10D71"/>
    <w:rsid w:val="00F14A0E"/>
    <w:rsid w:val="00F14F78"/>
    <w:rsid w:val="00F1567C"/>
    <w:rsid w:val="00F16972"/>
    <w:rsid w:val="00F16C2B"/>
    <w:rsid w:val="00F20A39"/>
    <w:rsid w:val="00F210CA"/>
    <w:rsid w:val="00F24D79"/>
    <w:rsid w:val="00F25E17"/>
    <w:rsid w:val="00F266BB"/>
    <w:rsid w:val="00F2753C"/>
    <w:rsid w:val="00F30EEF"/>
    <w:rsid w:val="00F317A8"/>
    <w:rsid w:val="00F3279E"/>
    <w:rsid w:val="00F35DD9"/>
    <w:rsid w:val="00F40267"/>
    <w:rsid w:val="00F4029F"/>
    <w:rsid w:val="00F4075D"/>
    <w:rsid w:val="00F439C3"/>
    <w:rsid w:val="00F44288"/>
    <w:rsid w:val="00F44B3F"/>
    <w:rsid w:val="00F45F5E"/>
    <w:rsid w:val="00F50B81"/>
    <w:rsid w:val="00F50C94"/>
    <w:rsid w:val="00F52598"/>
    <w:rsid w:val="00F52F7A"/>
    <w:rsid w:val="00F54988"/>
    <w:rsid w:val="00F60075"/>
    <w:rsid w:val="00F6312B"/>
    <w:rsid w:val="00F63E30"/>
    <w:rsid w:val="00F66973"/>
    <w:rsid w:val="00F72558"/>
    <w:rsid w:val="00F74B1F"/>
    <w:rsid w:val="00F75274"/>
    <w:rsid w:val="00F754DA"/>
    <w:rsid w:val="00F76783"/>
    <w:rsid w:val="00F770D8"/>
    <w:rsid w:val="00F80223"/>
    <w:rsid w:val="00F80A9B"/>
    <w:rsid w:val="00F86739"/>
    <w:rsid w:val="00F86954"/>
    <w:rsid w:val="00F90F61"/>
    <w:rsid w:val="00F92877"/>
    <w:rsid w:val="00F92B23"/>
    <w:rsid w:val="00F93B24"/>
    <w:rsid w:val="00F95392"/>
    <w:rsid w:val="00F95DF2"/>
    <w:rsid w:val="00F973E7"/>
    <w:rsid w:val="00F97B41"/>
    <w:rsid w:val="00FA1C43"/>
    <w:rsid w:val="00FA1CEA"/>
    <w:rsid w:val="00FA37E8"/>
    <w:rsid w:val="00FA43FB"/>
    <w:rsid w:val="00FA5163"/>
    <w:rsid w:val="00FA5CED"/>
    <w:rsid w:val="00FB0A8E"/>
    <w:rsid w:val="00FB19D2"/>
    <w:rsid w:val="00FB254D"/>
    <w:rsid w:val="00FB3229"/>
    <w:rsid w:val="00FB337D"/>
    <w:rsid w:val="00FB37C5"/>
    <w:rsid w:val="00FB4EA5"/>
    <w:rsid w:val="00FB58DD"/>
    <w:rsid w:val="00FB5901"/>
    <w:rsid w:val="00FB6C03"/>
    <w:rsid w:val="00FB740C"/>
    <w:rsid w:val="00FC5BC6"/>
    <w:rsid w:val="00FC6BEB"/>
    <w:rsid w:val="00FC778E"/>
    <w:rsid w:val="00FD1064"/>
    <w:rsid w:val="00FD1CD4"/>
    <w:rsid w:val="00FD20B4"/>
    <w:rsid w:val="00FD3EF2"/>
    <w:rsid w:val="00FD429B"/>
    <w:rsid w:val="00FD4B5D"/>
    <w:rsid w:val="00FD4F9A"/>
    <w:rsid w:val="00FD5071"/>
    <w:rsid w:val="00FD75A2"/>
    <w:rsid w:val="00FD789A"/>
    <w:rsid w:val="00FE0C79"/>
    <w:rsid w:val="00FE35F6"/>
    <w:rsid w:val="00FE763C"/>
    <w:rsid w:val="00FE7B52"/>
    <w:rsid w:val="00FF03EE"/>
    <w:rsid w:val="00FF1686"/>
    <w:rsid w:val="00FF46D1"/>
    <w:rsid w:val="00FF516E"/>
    <w:rsid w:val="00FF537B"/>
    <w:rsid w:val="2D35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6"/>
    <o:shapelayout v:ext="edit">
      <o:idmap v:ext="edit" data="1"/>
    </o:shapelayout>
  </w:shapeDefaults>
  <w:decimalSymbol w:val=","/>
  <w:listSeparator w:val=";"/>
  <w14:docId w14:val="6A80C49E"/>
  <w14:defaultImageDpi w14:val="300"/>
  <w15:chartTrackingRefBased/>
  <w15:docId w15:val="{FC7B9768-7AA5-473C-93F4-2CC1AFEA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_trad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footer" w:uiPriority="99"/>
    <w:lsdException w:name="caption" w:qFormat="1"/>
    <w:lsdException w:name="table of figures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493C"/>
    <w:rPr>
      <w:rFonts w:ascii="Calibri" w:hAnsi="Calibri"/>
      <w:sz w:val="24"/>
      <w:szCs w:val="24"/>
    </w:rPr>
  </w:style>
  <w:style w:type="paragraph" w:styleId="Ttulo1">
    <w:name w:val="heading 1"/>
    <w:basedOn w:val="Normal"/>
    <w:next w:val="Texto"/>
    <w:link w:val="Ttulo1Car"/>
    <w:uiPriority w:val="9"/>
    <w:qFormat/>
    <w:rsid w:val="009F0804"/>
    <w:pPr>
      <w:keepNext/>
      <w:pageBreakBefore/>
      <w:numPr>
        <w:numId w:val="2"/>
      </w:numPr>
      <w:spacing w:before="480" w:after="24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Ttulo2">
    <w:name w:val="heading 2"/>
    <w:basedOn w:val="Normal"/>
    <w:next w:val="Texto"/>
    <w:link w:val="Ttulo2Car"/>
    <w:uiPriority w:val="9"/>
    <w:qFormat/>
    <w:rsid w:val="009F0804"/>
    <w:pPr>
      <w:keepNext/>
      <w:numPr>
        <w:ilvl w:val="1"/>
        <w:numId w:val="2"/>
      </w:numPr>
      <w:spacing w:before="360" w:after="240"/>
      <w:outlineLvl w:val="1"/>
    </w:pPr>
    <w:rPr>
      <w:rFonts w:ascii="Arial" w:hAnsi="Arial" w:cs="Arial"/>
      <w:b/>
      <w:bCs/>
      <w:iCs/>
      <w:sz w:val="26"/>
      <w:szCs w:val="28"/>
    </w:rPr>
  </w:style>
  <w:style w:type="paragraph" w:styleId="Ttulo3">
    <w:name w:val="heading 3"/>
    <w:basedOn w:val="Normal"/>
    <w:next w:val="Texto"/>
    <w:link w:val="Ttulo3Car"/>
    <w:uiPriority w:val="9"/>
    <w:qFormat/>
    <w:rsid w:val="009F0804"/>
    <w:pPr>
      <w:keepNext/>
      <w:numPr>
        <w:ilvl w:val="2"/>
        <w:numId w:val="2"/>
      </w:numPr>
      <w:spacing w:before="240" w:after="240"/>
      <w:outlineLvl w:val="2"/>
    </w:pPr>
    <w:rPr>
      <w:rFonts w:ascii="Arial" w:hAnsi="Arial" w:cs="Arial"/>
      <w:b/>
      <w:bCs/>
      <w:szCs w:val="26"/>
    </w:rPr>
  </w:style>
  <w:style w:type="paragraph" w:styleId="Ttulo4">
    <w:name w:val="heading 4"/>
    <w:basedOn w:val="Normal"/>
    <w:next w:val="Texto"/>
    <w:uiPriority w:val="9"/>
    <w:qFormat/>
    <w:rsid w:val="009F0804"/>
    <w:pPr>
      <w:keepNext/>
      <w:numPr>
        <w:ilvl w:val="3"/>
        <w:numId w:val="2"/>
      </w:numPr>
      <w:spacing w:before="240" w:after="240"/>
      <w:outlineLvl w:val="3"/>
    </w:pPr>
    <w:rPr>
      <w:rFonts w:ascii="Arial" w:hAnsi="Arial"/>
      <w:b/>
      <w:bCs/>
      <w:szCs w:val="28"/>
    </w:rPr>
  </w:style>
  <w:style w:type="paragraph" w:styleId="Ttulo5">
    <w:name w:val="heading 5"/>
    <w:basedOn w:val="Normal"/>
    <w:next w:val="Texto"/>
    <w:uiPriority w:val="9"/>
    <w:qFormat/>
    <w:rsid w:val="00EA5575"/>
    <w:pPr>
      <w:numPr>
        <w:ilvl w:val="4"/>
        <w:numId w:val="2"/>
      </w:numPr>
      <w:spacing w:before="240" w:after="240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Texto"/>
    <w:link w:val="Ttulo6Car"/>
    <w:uiPriority w:val="9"/>
    <w:qFormat/>
    <w:rsid w:val="00EA5575"/>
    <w:pPr>
      <w:numPr>
        <w:ilvl w:val="5"/>
        <w:numId w:val="2"/>
      </w:numPr>
      <w:spacing w:before="240" w:after="240"/>
      <w:outlineLvl w:val="5"/>
    </w:pPr>
    <w:rPr>
      <w:b/>
      <w:bCs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5379F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379F8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3A17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4C19BE"/>
    <w:rPr>
      <w:sz w:val="20"/>
      <w:szCs w:val="20"/>
    </w:rPr>
  </w:style>
  <w:style w:type="character" w:styleId="Refdenotaalpie">
    <w:name w:val="footnote reference"/>
    <w:semiHidden/>
    <w:rsid w:val="004C19BE"/>
    <w:rPr>
      <w:vertAlign w:val="superscript"/>
    </w:rPr>
  </w:style>
  <w:style w:type="paragraph" w:customStyle="1" w:styleId="EstiloLatinaArialComplejoArial11ptInterlineadoMnim1">
    <w:name w:val="Estilo (Latina) Arial (Complejo) Arial 11 pt Interlineado:  Mínim...1"/>
    <w:basedOn w:val="Normal"/>
    <w:rsid w:val="00DB6D46"/>
    <w:pPr>
      <w:numPr>
        <w:numId w:val="1"/>
      </w:numPr>
    </w:pPr>
  </w:style>
  <w:style w:type="paragraph" w:customStyle="1" w:styleId="Texto">
    <w:name w:val="Texto"/>
    <w:basedOn w:val="Normal"/>
    <w:rsid w:val="00A43A3E"/>
    <w:pPr>
      <w:spacing w:before="240" w:after="240"/>
      <w:jc w:val="both"/>
    </w:pPr>
    <w:rPr>
      <w:lang w:val="fr-FR"/>
    </w:rPr>
  </w:style>
  <w:style w:type="character" w:customStyle="1" w:styleId="Ttulo6Car">
    <w:name w:val="Título 6 Car"/>
    <w:link w:val="Ttulo6"/>
    <w:uiPriority w:val="9"/>
    <w:rsid w:val="00EA5575"/>
    <w:rPr>
      <w:rFonts w:ascii="Calibri" w:hAnsi="Calibri"/>
      <w:b/>
      <w:bCs/>
      <w:sz w:val="24"/>
      <w:szCs w:val="22"/>
    </w:rPr>
  </w:style>
  <w:style w:type="paragraph" w:customStyle="1" w:styleId="Ttulo1sinnumeracin">
    <w:name w:val="Título 1 sin numeración"/>
    <w:basedOn w:val="Normal"/>
    <w:next w:val="Texto"/>
    <w:rsid w:val="00036C87"/>
    <w:pPr>
      <w:keepNext/>
      <w:pageBreakBefore/>
      <w:spacing w:before="480" w:after="240"/>
    </w:pPr>
    <w:rPr>
      <w:b/>
      <w:sz w:val="28"/>
    </w:rPr>
  </w:style>
  <w:style w:type="paragraph" w:customStyle="1" w:styleId="TextoTablaPequeo">
    <w:name w:val="Texto Tabla Pequeño"/>
    <w:basedOn w:val="Texto"/>
    <w:rsid w:val="00F06826"/>
    <w:pPr>
      <w:spacing w:before="0" w:after="0"/>
      <w:jc w:val="left"/>
    </w:pPr>
    <w:rPr>
      <w:sz w:val="20"/>
    </w:rPr>
  </w:style>
  <w:style w:type="table" w:customStyle="1" w:styleId="TablaDocTcnico">
    <w:name w:val="Tabla Doc Técnico"/>
    <w:basedOn w:val="Tablanormal"/>
    <w:rsid w:val="00F06826"/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bottom w:w="57" w:type="dxa"/>
      </w:tblCellMar>
    </w:tbl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D9D9D9"/>
      </w:tcPr>
    </w:tblStylePr>
  </w:style>
  <w:style w:type="paragraph" w:styleId="TDC1">
    <w:name w:val="toc 1"/>
    <w:basedOn w:val="Normal"/>
    <w:next w:val="Normal"/>
    <w:autoRedefine/>
    <w:uiPriority w:val="39"/>
    <w:rsid w:val="003E7988"/>
    <w:pPr>
      <w:tabs>
        <w:tab w:val="left" w:pos="1134"/>
        <w:tab w:val="right" w:leader="dot" w:pos="9344"/>
      </w:tabs>
      <w:spacing w:before="240"/>
    </w:pPr>
    <w:rPr>
      <w:b/>
    </w:rPr>
  </w:style>
  <w:style w:type="paragraph" w:styleId="TDC2">
    <w:name w:val="toc 2"/>
    <w:basedOn w:val="Normal"/>
    <w:next w:val="Normal"/>
    <w:autoRedefine/>
    <w:uiPriority w:val="39"/>
    <w:rsid w:val="003E7988"/>
    <w:pPr>
      <w:tabs>
        <w:tab w:val="left" w:pos="1134"/>
        <w:tab w:val="right" w:leader="dot" w:pos="9344"/>
      </w:tabs>
    </w:pPr>
    <w:rPr>
      <w:sz w:val="20"/>
    </w:rPr>
  </w:style>
  <w:style w:type="paragraph" w:styleId="TDC3">
    <w:name w:val="toc 3"/>
    <w:basedOn w:val="Normal"/>
    <w:next w:val="Normal"/>
    <w:autoRedefine/>
    <w:uiPriority w:val="39"/>
    <w:rsid w:val="003E7988"/>
    <w:pPr>
      <w:tabs>
        <w:tab w:val="left" w:pos="1276"/>
        <w:tab w:val="right" w:leader="dot" w:pos="9344"/>
      </w:tabs>
    </w:pPr>
    <w:rPr>
      <w:sz w:val="20"/>
    </w:rPr>
  </w:style>
  <w:style w:type="paragraph" w:styleId="TDC4">
    <w:name w:val="toc 4"/>
    <w:basedOn w:val="Normal"/>
    <w:next w:val="Normal"/>
    <w:autoRedefine/>
    <w:uiPriority w:val="39"/>
    <w:rsid w:val="003E7988"/>
    <w:pPr>
      <w:tabs>
        <w:tab w:val="left" w:pos="1418"/>
        <w:tab w:val="right" w:leader="dot" w:pos="9344"/>
      </w:tabs>
    </w:pPr>
    <w:rPr>
      <w:sz w:val="20"/>
    </w:rPr>
  </w:style>
  <w:style w:type="paragraph" w:styleId="TDC5">
    <w:name w:val="toc 5"/>
    <w:basedOn w:val="Normal"/>
    <w:next w:val="Normal"/>
    <w:autoRedefine/>
    <w:uiPriority w:val="39"/>
    <w:rsid w:val="003E7988"/>
    <w:pPr>
      <w:tabs>
        <w:tab w:val="left" w:pos="1559"/>
        <w:tab w:val="right" w:leader="dot" w:pos="9344"/>
      </w:tabs>
    </w:pPr>
    <w:rPr>
      <w:sz w:val="20"/>
    </w:rPr>
  </w:style>
  <w:style w:type="character" w:styleId="Hipervnculo">
    <w:name w:val="Hyperlink"/>
    <w:uiPriority w:val="99"/>
    <w:rsid w:val="00390900"/>
    <w:rPr>
      <w:color w:val="0000FF"/>
      <w:u w:val="single"/>
    </w:rPr>
  </w:style>
  <w:style w:type="paragraph" w:styleId="Descripcin">
    <w:name w:val="caption"/>
    <w:basedOn w:val="Normal"/>
    <w:next w:val="Texto"/>
    <w:qFormat/>
    <w:rsid w:val="00DF7477"/>
    <w:pPr>
      <w:spacing w:before="120" w:after="240"/>
    </w:pPr>
    <w:rPr>
      <w:b/>
      <w:bCs/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2D388D"/>
  </w:style>
  <w:style w:type="paragraph" w:styleId="TDC7">
    <w:name w:val="toc 7"/>
    <w:basedOn w:val="Normal"/>
    <w:next w:val="Normal"/>
    <w:autoRedefine/>
    <w:semiHidden/>
    <w:rsid w:val="002D388D"/>
  </w:style>
  <w:style w:type="paragraph" w:styleId="TDC8">
    <w:name w:val="toc 8"/>
    <w:basedOn w:val="Normal"/>
    <w:next w:val="Normal"/>
    <w:autoRedefine/>
    <w:semiHidden/>
    <w:rsid w:val="002D388D"/>
  </w:style>
  <w:style w:type="paragraph" w:styleId="TDC9">
    <w:name w:val="toc 9"/>
    <w:basedOn w:val="Normal"/>
    <w:next w:val="Normal"/>
    <w:autoRedefine/>
    <w:semiHidden/>
    <w:rsid w:val="002D388D"/>
  </w:style>
  <w:style w:type="paragraph" w:customStyle="1" w:styleId="AnexoTtulo1">
    <w:name w:val="Anexo Título 1"/>
    <w:basedOn w:val="Normal"/>
    <w:next w:val="Texto"/>
    <w:rsid w:val="000D14DE"/>
    <w:pPr>
      <w:pageBreakBefore/>
      <w:numPr>
        <w:numId w:val="6"/>
      </w:numPr>
      <w:spacing w:before="480" w:after="240"/>
    </w:pPr>
    <w:rPr>
      <w:b/>
      <w:sz w:val="28"/>
      <w:lang w:val="en-GB"/>
    </w:rPr>
  </w:style>
  <w:style w:type="paragraph" w:styleId="Tabladeilustraciones">
    <w:name w:val="table of figures"/>
    <w:basedOn w:val="Normal"/>
    <w:next w:val="Normal"/>
    <w:uiPriority w:val="99"/>
    <w:rsid w:val="00460F89"/>
    <w:rPr>
      <w:sz w:val="20"/>
    </w:rPr>
  </w:style>
  <w:style w:type="paragraph" w:customStyle="1" w:styleId="AnexoTtulo2">
    <w:name w:val="Anexo Título 2"/>
    <w:basedOn w:val="Normal"/>
    <w:next w:val="Texto"/>
    <w:rsid w:val="000D14DE"/>
    <w:pPr>
      <w:keepNext/>
      <w:numPr>
        <w:ilvl w:val="1"/>
        <w:numId w:val="6"/>
      </w:numPr>
      <w:spacing w:before="360" w:after="240"/>
    </w:pPr>
    <w:rPr>
      <w:b/>
      <w:sz w:val="26"/>
    </w:rPr>
  </w:style>
  <w:style w:type="paragraph" w:customStyle="1" w:styleId="AnexoTtulo3">
    <w:name w:val="Anexo Título 3"/>
    <w:basedOn w:val="Normal"/>
    <w:next w:val="Texto"/>
    <w:rsid w:val="000D14DE"/>
    <w:pPr>
      <w:keepNext/>
      <w:numPr>
        <w:ilvl w:val="2"/>
        <w:numId w:val="6"/>
      </w:numPr>
      <w:spacing w:before="240" w:after="240"/>
    </w:pPr>
    <w:rPr>
      <w:b/>
    </w:rPr>
  </w:style>
  <w:style w:type="paragraph" w:customStyle="1" w:styleId="Estilo1">
    <w:name w:val="Estilo1"/>
    <w:basedOn w:val="Ttulo1sinnumeracin"/>
    <w:rsid w:val="006D7EBC"/>
    <w:rPr>
      <w:lang w:val="en-GB"/>
    </w:rPr>
  </w:style>
  <w:style w:type="paragraph" w:customStyle="1" w:styleId="TextoTablaNormal">
    <w:name w:val="Texto Tabla Normal"/>
    <w:basedOn w:val="Normal"/>
    <w:rsid w:val="00D90A8F"/>
  </w:style>
  <w:style w:type="character" w:customStyle="1" w:styleId="Trminoadefinir">
    <w:name w:val="Término a definir"/>
    <w:rsid w:val="00DD19AC"/>
    <w:rPr>
      <w:rFonts w:ascii="Arial" w:hAnsi="Arial"/>
      <w:b/>
      <w:sz w:val="22"/>
      <w:lang w:val="en-GB"/>
    </w:rPr>
  </w:style>
  <w:style w:type="numbering" w:customStyle="1" w:styleId="Vietas1">
    <w:name w:val="Viñetas 1"/>
    <w:basedOn w:val="Sinlista"/>
    <w:rsid w:val="00E75F2D"/>
    <w:pPr>
      <w:numPr>
        <w:numId w:val="3"/>
      </w:numPr>
    </w:pPr>
  </w:style>
  <w:style w:type="paragraph" w:customStyle="1" w:styleId="ListaconVietas">
    <w:name w:val="Lista con Viñetas"/>
    <w:basedOn w:val="Normal"/>
    <w:rsid w:val="00E75F2D"/>
    <w:pPr>
      <w:numPr>
        <w:numId w:val="4"/>
      </w:numPr>
      <w:spacing w:before="120" w:after="120"/>
      <w:jc w:val="both"/>
    </w:pPr>
  </w:style>
  <w:style w:type="numbering" w:customStyle="1" w:styleId="Numeracin1">
    <w:name w:val="Numeración 1"/>
    <w:basedOn w:val="Sinlista"/>
    <w:rsid w:val="000A6512"/>
    <w:pPr>
      <w:numPr>
        <w:numId w:val="5"/>
      </w:numPr>
    </w:pPr>
  </w:style>
  <w:style w:type="paragraph" w:customStyle="1" w:styleId="ListaconNumeracin">
    <w:name w:val="Lista con Numeración"/>
    <w:basedOn w:val="Texto"/>
    <w:rsid w:val="000A6512"/>
    <w:pPr>
      <w:numPr>
        <w:numId w:val="7"/>
      </w:numPr>
      <w:spacing w:before="120" w:after="120"/>
    </w:pPr>
  </w:style>
  <w:style w:type="paragraph" w:customStyle="1" w:styleId="Ttulo2sinnumeracin">
    <w:name w:val="Título 2 sin numeración"/>
    <w:basedOn w:val="Normal"/>
    <w:next w:val="Texto"/>
    <w:rsid w:val="00A0586D"/>
    <w:pPr>
      <w:spacing w:before="480" w:after="240"/>
    </w:pPr>
    <w:rPr>
      <w:b/>
      <w:sz w:val="26"/>
      <w:lang w:val="en-GB"/>
    </w:rPr>
  </w:style>
  <w:style w:type="table" w:styleId="Tablaconlista1">
    <w:name w:val="Table List 1"/>
    <w:basedOn w:val="Tablanormal"/>
    <w:rsid w:val="008B724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iedepginaCar">
    <w:name w:val="Pie de página Car"/>
    <w:link w:val="Piedepgina"/>
    <w:uiPriority w:val="99"/>
    <w:rsid w:val="00B50B3B"/>
    <w:rPr>
      <w:rFonts w:ascii="Arial" w:hAnsi="Arial"/>
      <w:sz w:val="22"/>
      <w:szCs w:val="24"/>
    </w:rPr>
  </w:style>
  <w:style w:type="character" w:styleId="Nmerodepgina">
    <w:name w:val="page number"/>
    <w:rsid w:val="00B50B3B"/>
  </w:style>
  <w:style w:type="character" w:customStyle="1" w:styleId="Ttulo1Car">
    <w:name w:val="Título 1 Car"/>
    <w:link w:val="Ttulo1"/>
    <w:uiPriority w:val="9"/>
    <w:rsid w:val="009F0804"/>
    <w:rPr>
      <w:rFonts w:ascii="Arial" w:hAnsi="Arial" w:cs="Arial"/>
      <w:b/>
      <w:bCs/>
      <w:kern w:val="32"/>
      <w:sz w:val="28"/>
      <w:szCs w:val="32"/>
    </w:rPr>
  </w:style>
  <w:style w:type="paragraph" w:styleId="Ttulo">
    <w:name w:val="Title"/>
    <w:basedOn w:val="Normal"/>
    <w:next w:val="Normal"/>
    <w:link w:val="TtuloCar"/>
    <w:qFormat/>
    <w:rsid w:val="00747DEC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747DEC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tulo3Car">
    <w:name w:val="Título 3 Car"/>
    <w:link w:val="Ttulo3"/>
    <w:uiPriority w:val="9"/>
    <w:rsid w:val="009F0804"/>
    <w:rPr>
      <w:rFonts w:ascii="Arial" w:hAnsi="Arial" w:cs="Arial"/>
      <w:b/>
      <w:bCs/>
      <w:sz w:val="24"/>
      <w:szCs w:val="26"/>
    </w:rPr>
  </w:style>
  <w:style w:type="character" w:styleId="nfasis">
    <w:name w:val="Emphasis"/>
    <w:qFormat/>
    <w:rsid w:val="006D3FD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E13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E136F3"/>
    <w:rPr>
      <w:rFonts w:ascii="Courier New" w:hAnsi="Courier New" w:cs="Courier New"/>
    </w:rPr>
  </w:style>
  <w:style w:type="character" w:styleId="Textoennegrita">
    <w:name w:val="Strong"/>
    <w:qFormat/>
    <w:rsid w:val="007B6115"/>
    <w:rPr>
      <w:b/>
      <w:bCs/>
    </w:rPr>
  </w:style>
  <w:style w:type="character" w:styleId="Mencinsinresolver">
    <w:name w:val="Unresolved Mention"/>
    <w:uiPriority w:val="99"/>
    <w:semiHidden/>
    <w:unhideWhenUsed/>
    <w:rsid w:val="005416AD"/>
    <w:rPr>
      <w:color w:val="808080"/>
      <w:shd w:val="clear" w:color="auto" w:fill="E6E6E6"/>
    </w:rPr>
  </w:style>
  <w:style w:type="character" w:customStyle="1" w:styleId="Ttulo2Car">
    <w:name w:val="Título 2 Car"/>
    <w:link w:val="Ttulo2"/>
    <w:uiPriority w:val="9"/>
    <w:locked/>
    <w:rsid w:val="009F0804"/>
    <w:rPr>
      <w:rFonts w:ascii="Arial" w:hAnsi="Arial" w:cs="Arial"/>
      <w:b/>
      <w:bCs/>
      <w:iCs/>
      <w:sz w:val="26"/>
      <w:szCs w:val="28"/>
    </w:rPr>
  </w:style>
  <w:style w:type="paragraph" w:styleId="Bibliografa">
    <w:name w:val="Bibliography"/>
    <w:basedOn w:val="Normal"/>
    <w:next w:val="Normal"/>
    <w:uiPriority w:val="70"/>
    <w:rsid w:val="001534B1"/>
  </w:style>
  <w:style w:type="character" w:styleId="Hipervnculovisitado">
    <w:name w:val="FollowedHyperlink"/>
    <w:rsid w:val="001A71A7"/>
    <w:rPr>
      <w:color w:val="954F72"/>
      <w:u w:val="single"/>
    </w:rPr>
  </w:style>
  <w:style w:type="paragraph" w:styleId="Prrafodelista">
    <w:name w:val="List Paragraph"/>
    <w:basedOn w:val="Normal"/>
    <w:uiPriority w:val="72"/>
    <w:qFormat/>
    <w:rsid w:val="00C43342"/>
    <w:pPr>
      <w:ind w:left="708"/>
    </w:pPr>
  </w:style>
  <w:style w:type="character" w:customStyle="1" w:styleId="ansi-bold">
    <w:name w:val="ansi-bold"/>
    <w:rsid w:val="001A7C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5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yperlink" Target="https://themathbehindthemagic.wordpress.com/tag/nim/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yperlink" Target="http://moodleufv.ufv.es/mood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s.anu.edu.au/courses/comp1100/lectures/17/17-01-GameTrees.pdf" TargetMode="External"/><Relationship Id="rId20" Type="http://schemas.openxmlformats.org/officeDocument/2006/relationships/hyperlink" Target="https://en.wikipedia.org/wiki/Alpha%E2%80%93beta_prun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https://i.gyazo.com/ba4a5f1d5aa3a3a1a2bbd9501ecddfd1.png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ques10.com/p/13506/apply-alpha-beta-pruning-on-example-given-in-fig-1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igjulia\Mis%20documentos\Modelos\Nuevos%20modelos%20de%20Amper%202008\Plantilla%20general%20documentacion%20espa&#241;ol%20ED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SO690.XSL" StyleName="ISO 690 - Primer elemento y fecha" Version="1987">
  <b:Source>
    <b:Tag>UFV</b:Tag>
    <b:SourceType>DocumentFromInternetSite</b:SourceType>
    <b:Guid>{FAD6A872-17D6-4669-862F-37CAFF92E7A2}</b:Guid>
    <b:Author>
      <b:Author>
        <b:NameList>
          <b:Person>
            <b:Last>García-Tejedor</b:Last>
            <b:First>Álvaro</b:First>
          </b:Person>
        </b:NameList>
      </b:Author>
    </b:Author>
    <b:URL>http://moodleufv.ufv.es/moodle/</b:URL>
    <b:Title>Moodle UFV. Recursos de la asignatura</b:Title>
    <b:RefOrder>1</b:RefOrder>
  </b:Source>
  <b:Source>
    <b:Tag>Aus</b:Tag>
    <b:SourceType>InternetSite</b:SourceType>
    <b:Guid>{75572BD0-D4CD-F04D-8870-31D106EB3E03}</b:Guid>
    <b:Title>Game Trees</b:Title>
    <b:URL>https://cs.anu.edu.au/courses/comp1100/lectures/17/17-01-GameTrees.pdf</b:URL>
    <b:Author>
      <b:Author>
        <b:Corporate>Australian National University</b:Corporate>
      </b:Author>
    </b:Author>
    <b:RefOrder>2</b:RefOrder>
  </b:Source>
  <b:Source>
    <b:Tag>Jeh</b:Tag>
    <b:SourceType>InternetSite</b:SourceType>
    <b:Guid>{DB3B25D8-17DC-2344-BFDC-A536DC1F80C6}</b:Guid>
    <b:Author>
      <b:Author>
        <b:NameList>
          <b:Person>
            <b:Last>Peters</b:Last>
            <b:First>Jehu</b:First>
          </b:Person>
        </b:NameList>
      </b:Author>
    </b:Author>
    <b:Title>The Math behind the Magic</b:Title>
    <b:URL>https://themathbehindthemagic.wordpress.com/tag/nim/</b:URL>
    <b:RefOrder>3</b:RefOrder>
  </b:Source>
  <b:Source>
    <b:Tag>Wik</b:Tag>
    <b:SourceType>InternetSite</b:SourceType>
    <b:Guid>{2B730687-CC0A-854E-AC14-4BC2343F67A8}</b:Guid>
    <b:Author>
      <b:Author>
        <b:Corporate>Wikipedia</b:Corporate>
      </b:Author>
    </b:Author>
    <b:Title>Alpha–beta pruning</b:Title>
    <b:URL>https://en.wikipedia.org/wiki/Alpha%E2%80%93beta_pruning</b:URL>
    <b:RefOrder>4</b:RefOrder>
  </b:Source>
  <b:Source>
    <b:Tag>Que</b:Tag>
    <b:SourceType>InternetSite</b:SourceType>
    <b:Guid>{65F59CF3-C0EC-564B-A430-89F1C195E2F6}</b:Guid>
    <b:Author>
      <b:Author>
        <b:Corporate>Ques10</b:Corporate>
      </b:Author>
    </b:Author>
    <b:Title>Apply alpha-Beta pruning on example</b:Title>
    <b:URL>http://www.ques10.com/p/13506/apply-alpha-beta-pruning-on-example-given-in-fig-1/</b:URL>
    <b:RefOrder>5</b:RefOrder>
  </b:Source>
</b:Sources>
</file>

<file path=customXml/itemProps1.xml><?xml version="1.0" encoding="utf-8"?>
<ds:datastoreItem xmlns:ds="http://schemas.openxmlformats.org/officeDocument/2006/customXml" ds:itemID="{C710BEA3-1FE1-5C41-9672-BA5467A03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Settings\igjulia\Mis documentos\Modelos\Nuevos modelos de Amper 2008\Plantilla general documentacion español ED2.DOT</Template>
  <TotalTime>284</TotalTime>
  <Pages>10</Pages>
  <Words>1799</Words>
  <Characters>9897</Characters>
  <Application>Microsoft Office Word</Application>
  <DocSecurity>0</DocSecurity>
  <Lines>82</Lines>
  <Paragraphs>23</Paragraphs>
  <ScaleCrop>false</ScaleCrop>
  <Company>Universidad Francisco de Vitoria</Company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para documentos Ingenería del Software</dc:title>
  <dc:subject/>
  <dc:creator>Ignacio García Juliá</dc:creator>
  <cp:keywords/>
  <cp:lastModifiedBy>Gonzalo de las Heras de Matías</cp:lastModifiedBy>
  <cp:revision>1098</cp:revision>
  <cp:lastPrinted>2008-03-05T10:32:00Z</cp:lastPrinted>
  <dcterms:created xsi:type="dcterms:W3CDTF">2018-02-04T23:04:00Z</dcterms:created>
  <dcterms:modified xsi:type="dcterms:W3CDTF">2018-11-30T18:12:00Z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1_Título Uniforme">
    <vt:lpwstr>Tipo de documento</vt:lpwstr>
  </property>
  <property fmtid="{D5CDD505-2E9C-101B-9397-08002B2CF9AE}" pid="3" name="2_Título del Documento Parte 1">
    <vt:lpwstr>Titulo del documento</vt:lpwstr>
  </property>
  <property fmtid="{D5CDD505-2E9C-101B-9397-08002B2CF9AE}" pid="4" name="3_Título del Documento Parte 2">
    <vt:lpwstr>Titulo del documento Parte 2</vt:lpwstr>
  </property>
  <property fmtid="{D5CDD505-2E9C-101B-9397-08002B2CF9AE}" pid="5" name="4_Código del Documento">
    <vt:lpwstr>W2XXXXXXXXXXX</vt:lpwstr>
  </property>
  <property fmtid="{D5CDD505-2E9C-101B-9397-08002B2CF9AE}" pid="6" name="5_Edición">
    <vt:lpwstr>0</vt:lpwstr>
  </property>
  <property fmtid="{D5CDD505-2E9C-101B-9397-08002B2CF9AE}" pid="7" name="6_Fecha de Edición">
    <vt:filetime>2007-12-31T23:00:00Z</vt:filetime>
  </property>
  <property fmtid="{D5CDD505-2E9C-101B-9397-08002B2CF9AE}" pid="8" name="7_Clasificación de Seguridad">
    <vt:lpwstr>Clasificación de seguridad</vt:lpwstr>
  </property>
</Properties>
</file>